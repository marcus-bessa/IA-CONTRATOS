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3860CD" w:rsidRPr="00C33AD9" w14:paraId="31E85FDF" w14:textId="77777777" w:rsidTr="00471C48">
        <w:trPr>
          <w:trHeight w:val="1021"/>
          <w:jc w:val="center"/>
        </w:trPr>
        <w:tc>
          <w:tcPr>
            <w:tcW w:w="9858" w:type="dxa"/>
          </w:tcPr>
          <w:p w14:paraId="33D80F56" w14:textId="2A03B326" w:rsidR="003860CD" w:rsidRPr="005053A5" w:rsidRDefault="003860CD" w:rsidP="000C6BE7">
            <w:pPr>
              <w:pStyle w:val="MCLTtulodoDocumento"/>
              <w:rPr>
                <w:lang w:val="pt-BR"/>
              </w:rPr>
            </w:pPr>
            <w:commentRangeStart w:id="0"/>
            <w:r w:rsidRPr="005053A5">
              <w:rPr>
                <w:lang w:val="pt-BR"/>
              </w:rPr>
              <w:t>CONTRATO</w:t>
            </w:r>
            <w:commentRangeEnd w:id="0"/>
            <w:r w:rsidR="00643BAD" w:rsidRPr="005053A5">
              <w:rPr>
                <w:rStyle w:val="Refdecomentrio"/>
                <w:b w:val="0"/>
              </w:rPr>
              <w:commentReference w:id="0"/>
            </w:r>
            <w:r w:rsidR="00471C48" w:rsidRPr="005053A5">
              <w:rPr>
                <w:lang w:val="pt-BR"/>
              </w:rPr>
              <w:t xml:space="preserve"> </w:t>
            </w:r>
            <w:r w:rsidRPr="005053A5">
              <w:rPr>
                <w:lang w:val="pt-BR"/>
              </w:rPr>
              <w:t>DE LOCAÇÃO DE IMÓVEL COMERCIAL</w:t>
            </w:r>
          </w:p>
          <w:p w14:paraId="4A72D1D3" w14:textId="3C2F0CEF" w:rsidR="003860CD" w:rsidRPr="005053A5" w:rsidRDefault="00471C48" w:rsidP="00076AB9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</w:instrText>
            </w:r>
            <w:r w:rsidR="006C797C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AD3488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>=</w:instrText>
            </w:r>
            <w:r w:rsidR="006C797C" w:rsidRPr="00EE491C">
              <w:rPr>
                <w:highlight w:val="green"/>
                <w:lang w:val="pt-BR"/>
              </w:rPr>
              <w:instrText>"SIM"</w:instrText>
            </w:r>
            <w:r w:rsidRPr="00EE491C">
              <w:rPr>
                <w:highlight w:val="green"/>
                <w:lang w:val="pt-BR"/>
              </w:rPr>
              <w:instrText xml:space="preserve"> "COM OPÇÃO DE COMPRA</w:instrText>
            </w:r>
            <w:r w:rsidR="00076AB9"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instrText xml:space="preserve">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AD3488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AD3488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="00B37AC5" w:rsidRPr="005053A5">
              <w:rPr>
                <w:lang w:val="pt-BR"/>
              </w:rPr>
              <w:t xml:space="preserve">FIRMADO EM </w:t>
            </w:r>
            <w:r w:rsidR="00B37AC5" w:rsidRPr="005053A5">
              <w:rPr>
                <w:highlight w:val="green"/>
                <w:lang w:val="pt-BR"/>
              </w:rPr>
              <w:fldChar w:fldCharType="begin"/>
            </w:r>
            <w:r w:rsidR="00B37AC5"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="00B37AC5" w:rsidRPr="005053A5">
              <w:rPr>
                <w:highlight w:val="green"/>
                <w:lang w:val="pt-BR"/>
              </w:rPr>
              <w:fldChar w:fldCharType="separate"/>
            </w:r>
            <w:r w:rsidR="00AD3488">
              <w:rPr>
                <w:highlight w:val="green"/>
                <w:lang w:val="pt-BR"/>
              </w:rPr>
              <w:t>01/01/2018</w:t>
            </w:r>
            <w:r w:rsidR="00B37AC5"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07B37F95" w14:textId="77777777" w:rsidR="00A341CF" w:rsidRPr="007B2CF7" w:rsidRDefault="00A341CF" w:rsidP="00A341CF">
      <w:pPr>
        <w:spacing w:after="0" w:line="240" w:lineRule="auto"/>
        <w:rPr>
          <w:sz w:val="8"/>
          <w:szCs w:val="8"/>
          <w:lang w:val="pt-BR"/>
        </w:rPr>
      </w:pPr>
    </w:p>
    <w:p w14:paraId="482F4ED5" w14:textId="4E2A722B" w:rsidR="00FC107C" w:rsidRDefault="00FC107C" w:rsidP="00861819">
      <w:pPr>
        <w:pStyle w:val="MCLSeodoContrato"/>
      </w:pPr>
      <w:r>
        <w:t>QUADRO RESUMO</w:t>
      </w:r>
    </w:p>
    <w:p w14:paraId="1F02A9A2" w14:textId="77777777" w:rsidR="00A341CF" w:rsidRPr="007B2CF7" w:rsidRDefault="00A341CF" w:rsidP="00A341CF">
      <w:pPr>
        <w:spacing w:after="0" w:line="240" w:lineRule="auto"/>
        <w:rPr>
          <w:sz w:val="8"/>
          <w:szCs w:val="8"/>
        </w:rPr>
      </w:pPr>
    </w:p>
    <w:p w14:paraId="0104083E" w14:textId="4CB68DBA" w:rsidR="006C155C" w:rsidRPr="00BB418A" w:rsidRDefault="00BB418A" w:rsidP="00C61D96">
      <w:pPr>
        <w:pStyle w:val="Corpodetexto"/>
        <w:spacing w:before="104"/>
        <w:ind w:left="197"/>
        <w:outlineLvl w:val="0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CONTRATO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bottom w:val="single" w:sz="12" w:space="0" w:color="000000"/>
          <w:insideV w:val="single" w:sz="6" w:space="0" w:color="000000"/>
        </w:tblBorders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7"/>
        <w:gridCol w:w="946"/>
        <w:gridCol w:w="1512"/>
        <w:gridCol w:w="1605"/>
        <w:gridCol w:w="862"/>
        <w:gridCol w:w="2476"/>
      </w:tblGrid>
      <w:tr w:rsidR="00BB418A" w:rsidRPr="00C33AD9" w14:paraId="704BA98B" w14:textId="77777777" w:rsidTr="00C33AD9">
        <w:trPr>
          <w:trHeight w:val="191"/>
          <w:jc w:val="center"/>
        </w:trPr>
        <w:tc>
          <w:tcPr>
            <w:tcW w:w="2457" w:type="dxa"/>
            <w:shd w:val="clear" w:color="auto" w:fill="95B3D7" w:themeFill="accent1" w:themeFillTint="99"/>
          </w:tcPr>
          <w:p w14:paraId="18ABA0D0" w14:textId="4604BE03" w:rsidR="00BB418A" w:rsidRPr="00873725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Número</w:t>
            </w:r>
          </w:p>
        </w:tc>
        <w:tc>
          <w:tcPr>
            <w:tcW w:w="2458" w:type="dxa"/>
            <w:gridSpan w:val="2"/>
            <w:shd w:val="clear" w:color="auto" w:fill="95B3D7" w:themeFill="accent1" w:themeFillTint="99"/>
          </w:tcPr>
          <w:p w14:paraId="0B44F90C" w14:textId="7EE6F75D" w:rsidR="00BB418A" w:rsidRPr="00873725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Data da Assinatura</w:t>
            </w:r>
          </w:p>
        </w:tc>
        <w:tc>
          <w:tcPr>
            <w:tcW w:w="2467" w:type="dxa"/>
            <w:gridSpan w:val="2"/>
            <w:shd w:val="clear" w:color="auto" w:fill="95B3D7" w:themeFill="accent1" w:themeFillTint="99"/>
          </w:tcPr>
          <w:p w14:paraId="7012FEA6" w14:textId="26A13A7B" w:rsidR="00BB418A" w:rsidRPr="00BB418A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BB418A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Início do Prazo de Vigência</w:t>
            </w:r>
          </w:p>
        </w:tc>
        <w:tc>
          <w:tcPr>
            <w:tcW w:w="2476" w:type="dxa"/>
            <w:shd w:val="clear" w:color="auto" w:fill="95B3D7" w:themeFill="accent1" w:themeFillTint="99"/>
          </w:tcPr>
          <w:p w14:paraId="46B6DD11" w14:textId="63063D5A" w:rsidR="00BB418A" w:rsidRPr="00BB418A" w:rsidRDefault="00BB418A" w:rsidP="00344950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Término do Prazo de Vigência</w:t>
            </w:r>
          </w:p>
        </w:tc>
      </w:tr>
      <w:tr w:rsidR="00BB418A" w:rsidRPr="007462B8" w14:paraId="27EEC7C0" w14:textId="77777777" w:rsidTr="00C33AD9">
        <w:trPr>
          <w:trHeight w:val="227"/>
          <w:jc w:val="center"/>
        </w:trPr>
        <w:tc>
          <w:tcPr>
            <w:tcW w:w="245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25C608" w14:textId="254F9FC5" w:rsidR="00BB418A" w:rsidRPr="007462B8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</w:pP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begin"/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instrText xml:space="preserve"> DOCPROPERTY "CONTRATO_NUM"  \* MERGEFORMAT </w:instrTex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t>#AAMM0000</w: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8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E2ACFE3" w14:textId="7437B2DA" w:rsidR="00BB418A" w:rsidRPr="007462B8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</w:pP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begin"/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instrText xml:space="preserve"> DOCPROPERTY DATA_CONTRATO \* MERGEFORMAT </w:instrTex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t>01/01/2018</w: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7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760D08" w14:textId="6E5C7A3F" w:rsidR="00BB418A" w:rsidRPr="007462B8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</w:pP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begin"/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instrText xml:space="preserve"> DOCPROPERTY "CONTRATO_PRAZO_INI"  \* MERGEFORMAT </w:instrTex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t>01/01/2018</w: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5EB913" w14:textId="38FBC311" w:rsidR="00BB418A" w:rsidRPr="007462B8" w:rsidRDefault="00BB418A" w:rsidP="00BB418A">
            <w:pPr>
              <w:pStyle w:val="TableParagraph"/>
              <w:ind w:left="143"/>
              <w:jc w:val="center"/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</w:pP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begin"/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instrText xml:space="preserve"> DOCPROPERTY "CONTRATO_PRAZO_FIM"  \* MERGEFORMAT </w:instrTex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t>01/01/2018</w:t>
            </w:r>
            <w:r w:rsidRPr="007462B8">
              <w:rPr>
                <w:rFonts w:asciiTheme="minorHAnsi" w:hAnsiTheme="minorHAnsi"/>
                <w:b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E04FFB" w:rsidRPr="00873725" w14:paraId="3ECF27BE" w14:textId="77777777" w:rsidTr="00C33AD9">
        <w:trPr>
          <w:trHeight w:val="191"/>
          <w:jc w:val="center"/>
        </w:trPr>
        <w:tc>
          <w:tcPr>
            <w:tcW w:w="7382" w:type="dxa"/>
            <w:gridSpan w:val="5"/>
            <w:tcBorders>
              <w:top w:val="single" w:sz="12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</w:tcPr>
          <w:p w14:paraId="5DD06AF5" w14:textId="77777777" w:rsidR="004679E5" w:rsidRPr="00873725" w:rsidRDefault="004679E5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Imóvel</w:t>
            </w:r>
          </w:p>
        </w:tc>
        <w:tc>
          <w:tcPr>
            <w:tcW w:w="2476" w:type="dxa"/>
            <w:tcBorders>
              <w:top w:val="single" w:sz="12" w:space="0" w:color="auto"/>
              <w:left w:val="single" w:sz="6" w:space="0" w:color="auto"/>
              <w:bottom w:val="nil"/>
            </w:tcBorders>
            <w:shd w:val="clear" w:color="auto" w:fill="95B3D7" w:themeFill="accent1" w:themeFillTint="99"/>
          </w:tcPr>
          <w:p w14:paraId="0E71CCEC" w14:textId="2784084A" w:rsidR="004679E5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Área Bruta Locável</w:t>
            </w:r>
          </w:p>
        </w:tc>
      </w:tr>
      <w:tr w:rsidR="00E04FFB" w:rsidRPr="00DD0EC1" w14:paraId="7215B840" w14:textId="77777777" w:rsidTr="00C33AD9">
        <w:trPr>
          <w:trHeight w:val="398"/>
          <w:jc w:val="center"/>
        </w:trPr>
        <w:tc>
          <w:tcPr>
            <w:tcW w:w="7382" w:type="dxa"/>
            <w:gridSpan w:val="5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95D40C1" w14:textId="0011D958" w:rsidR="00DD0EC1" w:rsidRDefault="00DD0EC1" w:rsidP="00DD0EC1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  <w:lang w:val="pt-BR"/>
              </w:rPr>
              <w:t>CHRONOS CORPORATE OSASCO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, unidade(s): </w:t>
            </w:r>
            <w:r w:rsidR="00F56BB9">
              <w:rPr>
                <w:rFonts w:asciiTheme="minorHAnsi" w:hAnsiTheme="minorHAnsi"/>
                <w:sz w:val="20"/>
                <w:highlight w:val="yellow"/>
                <w:lang w:val="pt-BR"/>
              </w:rPr>
              <w:t>9999</w:t>
            </w:r>
          </w:p>
          <w:p w14:paraId="24E64908" w14:textId="7989F3F7" w:rsidR="00E04FFB" w:rsidRPr="00DD0EC1" w:rsidRDefault="00DD0EC1" w:rsidP="00DD0EC1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  <w:lang w:val="pt-BR"/>
              </w:rPr>
              <w:t>Rua Narciso Sturlini, nº 62, Centro, CEP: 06018-090, OSASCO/SP</w:t>
            </w:r>
          </w:p>
        </w:tc>
        <w:tc>
          <w:tcPr>
            <w:tcW w:w="2476" w:type="dxa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14:paraId="2C346BBB" w14:textId="4FD02D2E" w:rsidR="00E04FFB" w:rsidRPr="00DD0EC1" w:rsidRDefault="00DD0EC1" w:rsidP="00DD0EC1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yellow"/>
              </w:rPr>
            </w:pPr>
            <w:r w:rsidRPr="00DD0EC1">
              <w:rPr>
                <w:rFonts w:asciiTheme="minorHAnsi" w:hAnsiTheme="minorHAnsi"/>
                <w:sz w:val="20"/>
                <w:highlight w:val="yellow"/>
              </w:rPr>
              <w:t>9.999,99 m2</w:t>
            </w:r>
          </w:p>
        </w:tc>
      </w:tr>
      <w:tr w:rsidR="00E04FFB" w:rsidRPr="00873725" w14:paraId="052E4D7E" w14:textId="77777777" w:rsidTr="00C33AD9">
        <w:trPr>
          <w:trHeight w:val="191"/>
          <w:jc w:val="center"/>
        </w:trPr>
        <w:tc>
          <w:tcPr>
            <w:tcW w:w="9858" w:type="dxa"/>
            <w:gridSpan w:val="6"/>
            <w:tcBorders>
              <w:top w:val="single" w:sz="6" w:space="0" w:color="auto"/>
              <w:bottom w:val="nil"/>
            </w:tcBorders>
            <w:shd w:val="clear" w:color="auto" w:fill="95B3D7" w:themeFill="accent1" w:themeFillTint="99"/>
            <w:vAlign w:val="center"/>
          </w:tcPr>
          <w:p w14:paraId="08C192ED" w14:textId="7DC42C37" w:rsidR="00E04FFB" w:rsidRPr="00873725" w:rsidRDefault="00E04FFB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Finalidade</w:t>
            </w:r>
          </w:p>
        </w:tc>
      </w:tr>
      <w:tr w:rsidR="00E04FFB" w:rsidRPr="00E04FFB" w14:paraId="56F854E8" w14:textId="77777777" w:rsidTr="00C33AD9">
        <w:trPr>
          <w:trHeight w:val="227"/>
          <w:jc w:val="center"/>
        </w:trPr>
        <w:tc>
          <w:tcPr>
            <w:tcW w:w="9858" w:type="dxa"/>
            <w:gridSpan w:val="6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C5F8183" w14:textId="51E29A55" w:rsidR="00E04FFB" w:rsidRPr="00E04FFB" w:rsidRDefault="00E04FFB" w:rsidP="00E04FFB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"CONTRATO_FINALIDADE"  \* MERGEFORMAT </w:instrText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ESCRITÓRIO COMERCIAL/ADMINISTRATIVO</w:t>
            </w:r>
            <w:r w:rsidRPr="00E04FFB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C33AD9" w:rsidRPr="00873725" w14:paraId="332608A8" w14:textId="77777777" w:rsidTr="00C33AD9">
        <w:trPr>
          <w:trHeight w:val="191"/>
          <w:jc w:val="center"/>
        </w:trPr>
        <w:tc>
          <w:tcPr>
            <w:tcW w:w="9858" w:type="dxa"/>
            <w:gridSpan w:val="6"/>
            <w:tcBorders>
              <w:top w:val="single" w:sz="12" w:space="0" w:color="auto"/>
              <w:bottom w:val="nil"/>
            </w:tcBorders>
            <w:shd w:val="clear" w:color="auto" w:fill="95B3D7" w:themeFill="accent1" w:themeFillTint="99"/>
          </w:tcPr>
          <w:p w14:paraId="3D710051" w14:textId="1CDE9785" w:rsidR="00C33AD9" w:rsidRPr="00873725" w:rsidRDefault="00C33AD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Valor da Locação Mensal</w:t>
            </w:r>
          </w:p>
        </w:tc>
      </w:tr>
      <w:tr w:rsidR="00C33AD9" w:rsidRPr="00CB31B3" w14:paraId="6823ECBF" w14:textId="77777777" w:rsidTr="00C33AD9">
        <w:trPr>
          <w:trHeight w:val="227"/>
          <w:jc w:val="center"/>
        </w:trPr>
        <w:tc>
          <w:tcPr>
            <w:tcW w:w="9858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2E7AA5" w14:textId="1F0C214C" w:rsidR="00C33AD9" w:rsidRPr="00CB31B3" w:rsidRDefault="00C33AD9" w:rsidP="00C33AD9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1D4C9C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R$ 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"CONTRATO_VALOR_ALUGUEL" \# #.##0,00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9.999,99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(xxxx xxxxx xxxxx)</w:t>
            </w:r>
          </w:p>
        </w:tc>
      </w:tr>
      <w:tr w:rsidR="00F259F8" w:rsidRPr="00C33AD9" w14:paraId="3D15A672" w14:textId="77777777" w:rsidTr="00C33AD9">
        <w:trPr>
          <w:trHeight w:val="227"/>
          <w:jc w:val="center"/>
        </w:trPr>
        <w:tc>
          <w:tcPr>
            <w:tcW w:w="9858" w:type="dxa"/>
            <w:gridSpan w:val="6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0767FE7" w14:textId="7EF43118" w:rsidR="00F259F8" w:rsidRPr="00E04FFB" w:rsidRDefault="00CB31B3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>
              <w:rPr>
                <w:rFonts w:asciiTheme="minorHAnsi" w:hAnsiTheme="minorHAnsi"/>
                <w:sz w:val="20"/>
                <w:highlight w:val="green"/>
                <w:lang w:val="pt-BR"/>
              </w:rPr>
              <w:t>&lt;observação quanto ao valor da locação&gt;</w:t>
            </w:r>
          </w:p>
        </w:tc>
      </w:tr>
      <w:tr w:rsidR="00C33AD9" w:rsidRPr="003A277D" w14:paraId="074738D2" w14:textId="77777777" w:rsidTr="00C33AD9">
        <w:trPr>
          <w:trHeight w:val="191"/>
          <w:jc w:val="center"/>
        </w:trPr>
        <w:tc>
          <w:tcPr>
            <w:tcW w:w="3403" w:type="dxa"/>
            <w:gridSpan w:val="2"/>
            <w:tcBorders>
              <w:top w:val="single" w:sz="12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  <w:vAlign w:val="center"/>
          </w:tcPr>
          <w:p w14:paraId="21416462" w14:textId="01736824" w:rsidR="00C33AD9" w:rsidRPr="00873725" w:rsidRDefault="00C33AD9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Dia de Vencimento</w:t>
            </w:r>
          </w:p>
        </w:tc>
        <w:tc>
          <w:tcPr>
            <w:tcW w:w="3117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95B3D7" w:themeFill="accent1" w:themeFillTint="99"/>
            <w:vAlign w:val="center"/>
          </w:tcPr>
          <w:p w14:paraId="64B4D845" w14:textId="37430AC9" w:rsidR="00C33AD9" w:rsidRPr="00873725" w:rsidRDefault="00C33AD9" w:rsidP="00C33AD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Data do Primeiro Vencimento</w:t>
            </w:r>
          </w:p>
        </w:tc>
        <w:tc>
          <w:tcPr>
            <w:tcW w:w="3338" w:type="dxa"/>
            <w:gridSpan w:val="2"/>
            <w:tcBorders>
              <w:top w:val="single" w:sz="12" w:space="0" w:color="auto"/>
              <w:left w:val="single" w:sz="6" w:space="0" w:color="auto"/>
              <w:bottom w:val="nil"/>
            </w:tcBorders>
            <w:shd w:val="clear" w:color="auto" w:fill="95B3D7" w:themeFill="accent1" w:themeFillTint="99"/>
            <w:vAlign w:val="center"/>
          </w:tcPr>
          <w:p w14:paraId="22A74D25" w14:textId="22AA644B" w:rsidR="00C33AD9" w:rsidRPr="00EF3269" w:rsidRDefault="00C33AD9" w:rsidP="00C33AD9">
            <w:pPr>
              <w:pStyle w:val="TableParagraph"/>
              <w:spacing w:before="3" w:line="168" w:lineRule="exact"/>
              <w:ind w:left="105"/>
              <w:jc w:val="center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Índice de Reajuste</w:t>
            </w:r>
          </w:p>
        </w:tc>
      </w:tr>
      <w:tr w:rsidR="00C33AD9" w:rsidRPr="00EF3269" w14:paraId="78E07070" w14:textId="77777777" w:rsidTr="00C33AD9">
        <w:trPr>
          <w:trHeight w:val="227"/>
          <w:jc w:val="center"/>
        </w:trPr>
        <w:tc>
          <w:tcPr>
            <w:tcW w:w="3403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25B827D" w14:textId="0703D858" w:rsidR="00C33AD9" w:rsidRPr="00EF3269" w:rsidRDefault="00C33AD9" w:rsidP="0072361E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"CONTRATO_DIA_PAGAMENTO" \# 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15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(xxxxx xxxx)</w:t>
            </w:r>
          </w:p>
        </w:tc>
        <w:tc>
          <w:tcPr>
            <w:tcW w:w="3117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BA9EA13" w14:textId="472D0650" w:rsidR="00C33AD9" w:rsidRPr="00EF3269" w:rsidRDefault="00C33AD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caps/>
                <w:sz w:val="20"/>
                <w:highlight w:val="green"/>
                <w:lang w:val="pt-BR"/>
              </w:rPr>
            </w:pP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"CONTRATO_DIA_PAGAMENTO" \# 00 \* MERGEFORMAT </w:instrTex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15</w:t>
            </w:r>
            <w:r w:rsidRPr="00CB31B3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/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00</w:t>
            </w:r>
            <w:r w:rsidRPr="00CB31B3">
              <w:rPr>
                <w:rFonts w:asciiTheme="minorHAnsi" w:hAnsiTheme="minorHAnsi"/>
                <w:sz w:val="20"/>
                <w:highlight w:val="yellow"/>
                <w:lang w:val="pt-BR"/>
              </w:rPr>
              <w:t>/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2018</w:t>
            </w:r>
          </w:p>
        </w:tc>
        <w:tc>
          <w:tcPr>
            <w:tcW w:w="3338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3629AFC" w14:textId="57A18D97" w:rsidR="00C33AD9" w:rsidRPr="00EF3269" w:rsidRDefault="00C33AD9" w:rsidP="00EF3269">
            <w:pPr>
              <w:pStyle w:val="TableParagraph"/>
              <w:ind w:left="143"/>
              <w:jc w:val="center"/>
              <w:rPr>
                <w:rFonts w:asciiTheme="minorHAnsi" w:hAnsiTheme="minorHAnsi"/>
                <w:sz w:val="20"/>
                <w:highlight w:val="green"/>
                <w:lang w:val="pt-BR"/>
              </w:rPr>
            </w:pPr>
            <w:r w:rsidRPr="00EF3269">
              <w:rPr>
                <w:rFonts w:asciiTheme="minorHAnsi" w:hAnsiTheme="minorHAnsi"/>
                <w:sz w:val="20"/>
                <w:highlight w:val="green"/>
                <w:lang w:val="pt-BR"/>
              </w:rPr>
              <w:t>IGP-M</w:t>
            </w:r>
          </w:p>
        </w:tc>
      </w:tr>
      <w:tr w:rsidR="00CB31B3" w:rsidRPr="00873725" w14:paraId="35A97A6D" w14:textId="77777777" w:rsidTr="00C33AD9">
        <w:trPr>
          <w:trHeight w:val="191"/>
          <w:jc w:val="center"/>
        </w:trPr>
        <w:tc>
          <w:tcPr>
            <w:tcW w:w="9858" w:type="dxa"/>
            <w:gridSpan w:val="6"/>
            <w:tcBorders>
              <w:top w:val="single" w:sz="12" w:space="0" w:color="auto"/>
              <w:bottom w:val="nil"/>
            </w:tcBorders>
            <w:shd w:val="clear" w:color="auto" w:fill="95B3D7" w:themeFill="accent1" w:themeFillTint="99"/>
            <w:vAlign w:val="center"/>
          </w:tcPr>
          <w:p w14:paraId="61EBFF2E" w14:textId="6E43957A" w:rsidR="00CB31B3" w:rsidRPr="00873725" w:rsidRDefault="00CB31B3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Garantia</w:t>
            </w:r>
          </w:p>
        </w:tc>
      </w:tr>
      <w:tr w:rsidR="00CB31B3" w:rsidRPr="00B20FE6" w14:paraId="115B9149" w14:textId="77777777" w:rsidTr="00C33AD9">
        <w:trPr>
          <w:trHeight w:val="227"/>
          <w:jc w:val="center"/>
        </w:trPr>
        <w:tc>
          <w:tcPr>
            <w:tcW w:w="9858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14:paraId="41CA84F5" w14:textId="07AA382F" w:rsidR="00CB31B3" w:rsidRPr="00B20FE6" w:rsidRDefault="001D4C9C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green"/>
              </w:rPr>
            </w:pPr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R$ </w: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= 3 *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DOCPROPERTY "CONTRATO_VALOR_ALUGUEL"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</w:rPr>
              <w:instrText>9.999,99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1D4C9C">
              <w:rPr>
                <w:rFonts w:asciiTheme="minorHAnsi" w:hAnsiTheme="minorHAnsi"/>
                <w:sz w:val="20"/>
                <w:highlight w:val="green"/>
              </w:rPr>
              <w:instrText xml:space="preserve"> \# #.##0,00 \* MERGEFORMAT </w:instrTex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noProof/>
                <w:sz w:val="20"/>
                <w:highlight w:val="green"/>
              </w:rPr>
              <w:t>29.999,97</w:t>
            </w:r>
            <w:r w:rsidRPr="001D4C9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  <w:r w:rsidRPr="001D4C9C">
              <w:rPr>
                <w:rFonts w:asciiTheme="minorHAnsi" w:hAnsiTheme="minorHAnsi"/>
                <w:sz w:val="20"/>
                <w:highlight w:val="yellow"/>
              </w:rPr>
              <w:t xml:space="preserve"> (xxxxx xxxxxx xxxxxx xxxxxxxx xxxxxx)</w:t>
            </w:r>
          </w:p>
        </w:tc>
      </w:tr>
    </w:tbl>
    <w:p w14:paraId="68304A0F" w14:textId="3028A2B3" w:rsidR="00A341CF" w:rsidRPr="007B2CF7" w:rsidRDefault="00A341CF" w:rsidP="001D4C9C">
      <w:pPr>
        <w:spacing w:after="0" w:line="240" w:lineRule="auto"/>
        <w:rPr>
          <w:sz w:val="8"/>
          <w:szCs w:val="8"/>
        </w:rPr>
      </w:pPr>
    </w:p>
    <w:p w14:paraId="301DC66D" w14:textId="06711FD7" w:rsidR="001D4C9C" w:rsidRPr="00873725" w:rsidRDefault="001D4C9C" w:rsidP="00C61D96">
      <w:pPr>
        <w:pStyle w:val="Corpodetexto"/>
        <w:spacing w:before="104"/>
        <w:ind w:left="197"/>
        <w:outlineLvl w:val="0"/>
        <w:rPr>
          <w:rFonts w:ascii="Arial" w:eastAsiaTheme="minorEastAsia" w:hAnsi="Arial" w:cs="Arial"/>
          <w:iCs/>
          <w:caps/>
          <w:sz w:val="18"/>
          <w:szCs w:val="28"/>
          <w:lang w:val="pt-BR"/>
        </w:rPr>
      </w:pPr>
      <w:r>
        <w:rPr>
          <w:rFonts w:ascii="Arial" w:eastAsiaTheme="minorEastAsia" w:hAnsi="Arial" w:cs="Arial"/>
          <w:iCs/>
          <w:caps/>
          <w:sz w:val="18"/>
          <w:szCs w:val="28"/>
          <w:lang w:val="pt-BR"/>
        </w:rPr>
        <w:t>OPÇÃO DE COMPRA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4909"/>
        <w:gridCol w:w="4949"/>
      </w:tblGrid>
      <w:tr w:rsidR="00B20FE6" w:rsidRPr="00873725" w14:paraId="25B876EC" w14:textId="77777777" w:rsidTr="0072361E">
        <w:trPr>
          <w:trHeight w:val="191"/>
          <w:jc w:val="center"/>
        </w:trPr>
        <w:tc>
          <w:tcPr>
            <w:tcW w:w="4909" w:type="dxa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01521892" w14:textId="2F7793D4" w:rsidR="001D4C9C" w:rsidRPr="00873725" w:rsidRDefault="00B20FE6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Vencimento</w:t>
            </w:r>
          </w:p>
        </w:tc>
        <w:tc>
          <w:tcPr>
            <w:tcW w:w="4949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5854BC4" w14:textId="63A307D3" w:rsidR="001D4C9C" w:rsidRPr="00873725" w:rsidRDefault="00B20FE6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Atualização do Valor</w:t>
            </w:r>
          </w:p>
        </w:tc>
      </w:tr>
      <w:tr w:rsidR="00B20FE6" w:rsidRPr="00B20FE6" w14:paraId="5C3DC20B" w14:textId="77777777" w:rsidTr="007B2CF7">
        <w:trPr>
          <w:trHeight w:val="227"/>
          <w:jc w:val="center"/>
        </w:trPr>
        <w:tc>
          <w:tcPr>
            <w:tcW w:w="49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B6FD13" w14:textId="56AB3A77" w:rsidR="001D4C9C" w:rsidRPr="00B20FE6" w:rsidRDefault="00B20FE6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</w:rPr>
            </w:pP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"CONTRATO_PRAZO_FIM"  \* MERGEFORMAT </w:instrTex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01/01/2018</w:t>
            </w:r>
            <w:r w:rsidRPr="00BB418A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49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717845C" w14:textId="141F7DA4" w:rsidR="001D4C9C" w:rsidRPr="00B20FE6" w:rsidRDefault="00B20FE6" w:rsidP="00B20FE6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  <w:lang w:val="pt-BR"/>
              </w:rPr>
            </w:pP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TR</w:t>
            </w:r>
            <w:r w:rsidRPr="00B20FE6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 + 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1,00</w:t>
            </w:r>
            <w:r w:rsidRPr="00B20FE6">
              <w:rPr>
                <w:rFonts w:asciiTheme="minorHAnsi" w:hAnsiTheme="minorHAnsi"/>
                <w:sz w:val="20"/>
                <w:highlight w:val="yellow"/>
                <w:lang w:val="pt-BR"/>
              </w:rPr>
              <w:t xml:space="preserve">% </w:t>
            </w:r>
            <w:r>
              <w:rPr>
                <w:rFonts w:asciiTheme="minorHAnsi" w:hAnsiTheme="minorHAnsi"/>
                <w:sz w:val="20"/>
                <w:highlight w:val="yellow"/>
                <w:lang w:val="pt-BR"/>
              </w:rPr>
              <w:t>a.m.</w:t>
            </w:r>
          </w:p>
        </w:tc>
      </w:tr>
      <w:tr w:rsidR="001D4C9C" w:rsidRPr="00B20FE6" w14:paraId="26EF89DF" w14:textId="77777777" w:rsidTr="0072361E">
        <w:trPr>
          <w:trHeight w:val="191"/>
          <w:jc w:val="center"/>
        </w:trPr>
        <w:tc>
          <w:tcPr>
            <w:tcW w:w="985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D537D02" w14:textId="3DA0D672" w:rsidR="001D4C9C" w:rsidRPr="00B20FE6" w:rsidRDefault="00B227C8" w:rsidP="00344950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</w:pPr>
            <w:r w:rsidRPr="00B20FE6">
              <w:rPr>
                <w:rFonts w:asciiTheme="minorHAnsi" w:hAnsiTheme="minorHAnsi"/>
                <w:b/>
                <w:i/>
                <w:sz w:val="12"/>
                <w:szCs w:val="12"/>
                <w:lang w:val="pt-BR"/>
              </w:rPr>
              <w:t>Valor</w:t>
            </w:r>
          </w:p>
        </w:tc>
      </w:tr>
      <w:tr w:rsidR="001D4C9C" w:rsidRPr="00B20FE6" w14:paraId="7A31E307" w14:textId="77777777" w:rsidTr="007B2CF7">
        <w:trPr>
          <w:trHeight w:val="227"/>
          <w:jc w:val="center"/>
        </w:trPr>
        <w:tc>
          <w:tcPr>
            <w:tcW w:w="985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E89092D" w14:textId="0C44D788" w:rsidR="001D4C9C" w:rsidRPr="00B20FE6" w:rsidRDefault="00B20FE6" w:rsidP="00344950">
            <w:pPr>
              <w:pStyle w:val="TableParagraph"/>
              <w:ind w:left="143"/>
              <w:rPr>
                <w:rFonts w:asciiTheme="minorHAnsi" w:hAnsiTheme="minorHAnsi"/>
                <w:sz w:val="20"/>
                <w:highlight w:val="yellow"/>
              </w:rPr>
            </w:pPr>
            <w:r w:rsidRPr="00B20FE6">
              <w:rPr>
                <w:rFonts w:asciiTheme="minorHAnsi" w:hAnsiTheme="minorHAnsi"/>
                <w:sz w:val="20"/>
                <w:highlight w:val="yellow"/>
              </w:rPr>
              <w:t>R$ 999.999,99 (xxxxxxx xxxxxxxx xxxxxx)</w:t>
            </w:r>
          </w:p>
        </w:tc>
      </w:tr>
    </w:tbl>
    <w:p w14:paraId="5AF5339A" w14:textId="5453C60F" w:rsidR="00A341CF" w:rsidRPr="007B2CF7" w:rsidRDefault="00A341CF" w:rsidP="00A341CF">
      <w:pPr>
        <w:spacing w:after="0" w:line="240" w:lineRule="auto"/>
        <w:rPr>
          <w:sz w:val="8"/>
          <w:szCs w:val="8"/>
        </w:rPr>
      </w:pPr>
    </w:p>
    <w:p w14:paraId="095A9BAF" w14:textId="6BA32A82" w:rsidR="00861819" w:rsidRPr="00FB37C4" w:rsidRDefault="00861819" w:rsidP="00C61D96">
      <w:pPr>
        <w:pStyle w:val="Corpodetexto"/>
        <w:spacing w:before="104"/>
        <w:ind w:left="197"/>
        <w:outlineLvl w:val="0"/>
        <w:rPr>
          <w:rFonts w:asciiTheme="minorHAnsi" w:hAnsiTheme="minorHAnsi"/>
        </w:rPr>
      </w:pPr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LOCADORA</w:t>
      </w:r>
    </w:p>
    <w:tbl>
      <w:tblPr>
        <w:tblStyle w:val="TableNormal"/>
        <w:tblW w:w="5000" w:type="pct"/>
        <w:jc w:val="center"/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873725" w:rsidRPr="00873725" w14:paraId="73D0A3CC" w14:textId="77777777" w:rsidTr="00962171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right w:val="single" w:sz="6" w:space="0" w:color="000000"/>
            </w:tcBorders>
            <w:shd w:val="clear" w:color="auto" w:fill="95B3D7" w:themeFill="accent1" w:themeFillTint="99"/>
          </w:tcPr>
          <w:p w14:paraId="1E86AC55" w14:textId="77777777" w:rsidR="00861819" w:rsidRPr="00873725" w:rsidRDefault="00861819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 Social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6" w:space="0" w:color="000000"/>
            </w:tcBorders>
            <w:shd w:val="clear" w:color="auto" w:fill="95B3D7" w:themeFill="accent1" w:themeFillTint="99"/>
          </w:tcPr>
          <w:p w14:paraId="2F8DF3D9" w14:textId="77777777" w:rsidR="00861819" w:rsidRPr="00873725" w:rsidRDefault="00861819" w:rsidP="00955A49">
            <w:pPr>
              <w:pStyle w:val="TableParagraph"/>
              <w:spacing w:before="3" w:line="168" w:lineRule="exact"/>
              <w:ind w:left="100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CC66DB" w:rsidRPr="006C155C" w14:paraId="6501E2C2" w14:textId="77777777" w:rsidTr="007B2CF7">
        <w:trPr>
          <w:trHeight w:val="227"/>
          <w:jc w:val="center"/>
        </w:trPr>
        <w:tc>
          <w:tcPr>
            <w:tcW w:w="7374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28AC64" w14:textId="3F15A55A" w:rsidR="00861819" w:rsidRPr="006C155C" w:rsidRDefault="00861819" w:rsidP="00861819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</w:rPr>
            </w:pP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 \* MERGEFORMAT </w:instrTex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CHRONOS-RENT SERVIÇOS ADMINISTRATIVOS</w: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A45BC" w14:textId="76F92177" w:rsidR="00861819" w:rsidRPr="006C155C" w:rsidRDefault="00FB37C4" w:rsidP="00381927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</w:rPr>
            </w:pP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LOCADORA_CNPJ \* MERGEFORMAT </w:instrTex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27.038.727/0001-14</w:t>
            </w:r>
            <w:r w:rsidRPr="006C155C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277CD5C4" w14:textId="77777777" w:rsidTr="00962171"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07677840" w14:textId="16E40CB3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 da Sede</w:t>
            </w:r>
          </w:p>
        </w:tc>
      </w:tr>
      <w:tr w:rsidR="00FB37C4" w:rsidRPr="00C33AD9" w14:paraId="097AC628" w14:textId="77777777" w:rsidTr="007B2CF7">
        <w:trPr>
          <w:trHeight w:val="227"/>
          <w:jc w:val="center"/>
        </w:trPr>
        <w:tc>
          <w:tcPr>
            <w:tcW w:w="9858" w:type="dxa"/>
            <w:gridSpan w:val="4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F7653D4" w14:textId="7B128A3E" w:rsidR="00FB37C4" w:rsidRPr="00873725" w:rsidRDefault="00FB37C4" w:rsidP="00FB37C4">
            <w:pPr>
              <w:pStyle w:val="TableParagraph"/>
              <w:ind w:left="143"/>
              <w:rPr>
                <w:rFonts w:asciiTheme="minorHAnsi" w:hAnsiTheme="minorHAnsi"/>
                <w:caps/>
                <w:sz w:val="20"/>
                <w:lang w:val="pt-BR"/>
              </w:rPr>
            </w:pP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instrText xml:space="preserve"> DOCPROPERTY LOCADORA_ENDERECO \* MERGEFORMAT </w:instrText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separate"/>
            </w:r>
            <w:r w:rsidR="00AD3488" w:rsidRP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 xml:space="preserve">Rua Ana Pereira Melo, nº 253, sala </w:t>
            </w:r>
            <w:r w:rsidR="00AD3488">
              <w:rPr>
                <w:rFonts w:asciiTheme="minorHAnsi" w:hAnsiTheme="minorHAnsi"/>
                <w:sz w:val="20"/>
                <w:highlight w:val="green"/>
                <w:lang w:val="pt-BR"/>
              </w:rPr>
              <w:t>1103, Vila Campesina, CEP: 06023-080, OSASCO/SP</w:t>
            </w:r>
            <w:r w:rsidRPr="00873725">
              <w:rPr>
                <w:rFonts w:asciiTheme="minorHAnsi" w:hAnsiTheme="minorHAnsi"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962171" w:rsidRPr="00873725" w14:paraId="7FCC9C2E" w14:textId="77777777" w:rsidTr="0096217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0F8C06CE" w14:textId="15D3C4E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Representante Legal</w:t>
            </w:r>
          </w:p>
        </w:tc>
        <w:tc>
          <w:tcPr>
            <w:tcW w:w="248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9EDB886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962171" w:rsidRPr="00873725" w14:paraId="6479E181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90970E" w14:textId="08940E8F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Milton Claudio Bessa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0FFE827" w14:textId="05D2AD31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584.777.218-15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962171" w:rsidRPr="00873725" w14:paraId="6AA14A52" w14:textId="77777777" w:rsidTr="0096217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32CCFAB0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7CBA1032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90C3B57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54D1EBF" w14:textId="77777777" w:rsidR="00962171" w:rsidRPr="00873725" w:rsidRDefault="00962171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 de Identidade</w:t>
            </w:r>
          </w:p>
        </w:tc>
      </w:tr>
      <w:tr w:rsidR="00962171" w:rsidRPr="00873725" w14:paraId="22A8CACE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245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AD09D3" w14:textId="1CE489C8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brasileiro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5EBBEB" w14:textId="728BCA88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empresário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1A5BFF2A" w14:textId="44C1C717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casado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5658AB19" w14:textId="61B6DB0E" w:rsidR="00962171" w:rsidRPr="00873725" w:rsidRDefault="00962171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6.763.221-X SSP/SP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0B62FFDC" w14:textId="7BA9EB48" w:rsidR="00381927" w:rsidRPr="007B2CF7" w:rsidRDefault="00381927" w:rsidP="00FC107C">
      <w:pPr>
        <w:rPr>
          <w:sz w:val="8"/>
          <w:szCs w:val="8"/>
          <w:lang w:val="pt-BR"/>
        </w:rPr>
      </w:pPr>
    </w:p>
    <w:p w14:paraId="6B9B5033" w14:textId="55CD0804" w:rsidR="00FB37C4" w:rsidRPr="00873725" w:rsidRDefault="00FB37C4" w:rsidP="00C61D96">
      <w:pPr>
        <w:pStyle w:val="Corpodetexto"/>
        <w:spacing w:before="104"/>
        <w:ind w:left="197"/>
        <w:outlineLvl w:val="0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LOCATÁRIO(A)(S)</w:t>
      </w:r>
    </w:p>
    <w:tbl>
      <w:tblPr>
        <w:tblStyle w:val="TableNormal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17"/>
        <w:gridCol w:w="2467"/>
      </w:tblGrid>
      <w:tr w:rsidR="00FB37C4" w:rsidRPr="00873725" w14:paraId="6722C846" w14:textId="77777777" w:rsidTr="00A341CF">
        <w:trPr>
          <w:trHeight w:val="191"/>
          <w:jc w:val="center"/>
        </w:trPr>
        <w:tc>
          <w:tcPr>
            <w:tcW w:w="7391" w:type="dxa"/>
            <w:gridSpan w:val="4"/>
            <w:tcBorders>
              <w:top w:val="single" w:sz="12" w:space="0" w:color="000000"/>
            </w:tcBorders>
            <w:shd w:val="clear" w:color="auto" w:fill="95B3D7" w:themeFill="accent1" w:themeFillTint="99"/>
          </w:tcPr>
          <w:p w14:paraId="53DDB6E9" w14:textId="7777777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 Social</w:t>
            </w:r>
          </w:p>
        </w:tc>
        <w:tc>
          <w:tcPr>
            <w:tcW w:w="2467" w:type="dxa"/>
            <w:tcBorders>
              <w:top w:val="single" w:sz="12" w:space="0" w:color="000000"/>
            </w:tcBorders>
            <w:shd w:val="clear" w:color="auto" w:fill="95B3D7" w:themeFill="accent1" w:themeFillTint="99"/>
          </w:tcPr>
          <w:p w14:paraId="7BBEF0A4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FB37C4" w:rsidRPr="00873725" w14:paraId="74D0848F" w14:textId="77777777" w:rsidTr="007B2CF7">
        <w:trPr>
          <w:trHeight w:val="227"/>
          <w:jc w:val="center"/>
        </w:trPr>
        <w:tc>
          <w:tcPr>
            <w:tcW w:w="7391" w:type="dxa"/>
            <w:gridSpan w:val="4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6A19A5" w14:textId="49DE7850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RAZÃO SOCIAL&gt;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669E37" w14:textId="6BBB88E1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_CNPJ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 xml:space="preserve"> 99.999.999/9999-99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38DA9AEB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7E7A6751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 da Sede</w:t>
            </w:r>
          </w:p>
        </w:tc>
      </w:tr>
      <w:tr w:rsidR="00FB37C4" w:rsidRPr="00C33AD9" w14:paraId="08F91C3A" w14:textId="77777777" w:rsidTr="007B2CF7">
        <w:trPr>
          <w:trHeight w:val="227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575F307" w14:textId="67086B33" w:rsidR="00FB37C4" w:rsidRPr="00873725" w:rsidRDefault="00FB37C4" w:rsidP="00955A4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="00CC66DB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9FADEBA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D7F8807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Nome Completo</w:t>
            </w:r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0925CB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6B290A96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F32AD" w14:textId="705CB3FA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&lt;LOCATARIA_REP1_NOME&gt;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B87FE06" w14:textId="302D5BA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52D27534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088179A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FFE333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5FF3DE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BF7F72E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 de Identidade</w:t>
            </w:r>
          </w:p>
        </w:tc>
      </w:tr>
      <w:tr w:rsidR="00381927" w:rsidRPr="00873725" w14:paraId="0D6B4A03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E72F65" w14:textId="4CDCB52A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1217EC" w14:textId="1ED879F9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F2C97AA" w14:textId="392DD99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REP1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1CC35A48" w14:textId="61B9E18E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476881D8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802FE00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5D7269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Comercial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9F00124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Celular</w:t>
            </w:r>
          </w:p>
        </w:tc>
      </w:tr>
      <w:tr w:rsidR="00381927" w:rsidRPr="00873725" w14:paraId="7BB26224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4A050D" w14:textId="618B12D0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&lt;LOCATARIA_REP1_EMAIL&gt;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5B08570" w14:textId="35D15761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FFBD8A0" w14:textId="3D1C0DA0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89DDC64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056BEE33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</w:p>
        </w:tc>
      </w:tr>
      <w:tr w:rsidR="00381927" w:rsidRPr="00C33AD9" w14:paraId="176073AB" w14:textId="77777777" w:rsidTr="007B2CF7">
        <w:trPr>
          <w:trHeight w:val="227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B1CB534" w14:textId="53F9609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LOCATARIA_REP1_ENDERECO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276AF4A0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0D80EC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Nome Completo</w:t>
            </w:r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BBC71EB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12EF221F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377710" w14:textId="65F5AEC8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&lt;LOCATARIA_REP2_NOME&gt;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3DF91F4" w14:textId="1A3AD383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418C8CA2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AFCC8FD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EB787E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1E645DE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A134D63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 de Identidade</w:t>
            </w:r>
          </w:p>
        </w:tc>
      </w:tr>
      <w:tr w:rsidR="00381927" w:rsidRPr="00873725" w14:paraId="0C5D3EF9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FBE922" w14:textId="3870C6AC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lastRenderedPageBreak/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2BA5BB" w14:textId="7F47A715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381AB61" w14:textId="4226E35F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REP2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098AE22" w14:textId="7A4F1EA4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493075BF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0458A28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6D2071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Comercial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2678A46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Celular</w:t>
            </w:r>
          </w:p>
        </w:tc>
      </w:tr>
      <w:tr w:rsidR="00381927" w:rsidRPr="00873725" w14:paraId="6D4A88AF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2203D1" w14:textId="60C4E9EF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&lt;LOCATARIA_REP2_EMAIL&gt;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AF94431" w14:textId="68A1480E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7B9C86B" w14:textId="1AA9ACDF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&lt;(99) 9999-9999&gt;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820A8CD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5F6A9D47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</w:p>
        </w:tc>
      </w:tr>
      <w:tr w:rsidR="00381927" w:rsidRPr="00C33AD9" w14:paraId="550E7A36" w14:textId="77777777" w:rsidTr="007B2CF7">
        <w:trPr>
          <w:trHeight w:val="227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7F88B8D" w14:textId="5E3D146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514BEFD6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7D4E4724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Nome Completo</w:t>
            </w:r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F0C2DF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203A9D0B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3CCACB" w14:textId="2C054AF5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C3CB6B8" w14:textId="018C05DB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2D36E519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3A76D9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922FA7D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DF06AB2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B3A0DF8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 de Identidade</w:t>
            </w:r>
          </w:p>
        </w:tc>
      </w:tr>
      <w:tr w:rsidR="00381927" w:rsidRPr="00873725" w14:paraId="21F74F7D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FFA941" w14:textId="0FAB554A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0CECCB" w14:textId="30C83CAE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EE4FAD8" w14:textId="25AD3058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177F4CD" w14:textId="0F53EF0D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7A68D231" w14:textId="77777777" w:rsidTr="00A341CF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7B1415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6251CD2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Comercial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8CF792E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Celular</w:t>
            </w:r>
          </w:p>
        </w:tc>
      </w:tr>
      <w:tr w:rsidR="00381927" w:rsidRPr="00873725" w14:paraId="256B1F9F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54A501" w14:textId="6E952BDB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&lt;EMAIL.REP3@LOCATARIA&gt;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44ACCF0" w14:textId="4EDE2F97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4A4E827" w14:textId="442C963B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&lt;LOCATARIA REP3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00F7F790" w14:textId="77777777" w:rsidTr="00A341CF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19A8EF7B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</w:p>
        </w:tc>
      </w:tr>
      <w:tr w:rsidR="00381927" w:rsidRPr="00C33AD9" w14:paraId="27E78B92" w14:textId="77777777" w:rsidTr="007B2CF7">
        <w:trPr>
          <w:trHeight w:val="227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3E0F36E" w14:textId="030D43FD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LOCATARIA_REP3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39532FAC" w14:textId="1D7C7E12" w:rsidR="00984942" w:rsidRPr="007B2CF7" w:rsidRDefault="00984942" w:rsidP="00584B93">
      <w:pPr>
        <w:spacing w:after="0" w:line="240" w:lineRule="auto"/>
        <w:rPr>
          <w:sz w:val="8"/>
          <w:szCs w:val="8"/>
          <w:lang w:val="pt-BR"/>
        </w:rPr>
      </w:pPr>
    </w:p>
    <w:p w14:paraId="791BCFDB" w14:textId="1244E1EB" w:rsidR="00FB37C4" w:rsidRPr="00873725" w:rsidRDefault="00FB37C4" w:rsidP="00C61D96">
      <w:pPr>
        <w:pStyle w:val="Corpodetexto"/>
        <w:spacing w:before="104"/>
        <w:ind w:left="197"/>
        <w:outlineLvl w:val="0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 w:rsidRPr="00873725"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ANUENTE</w:t>
      </w:r>
    </w:p>
    <w:tbl>
      <w:tblPr>
        <w:tblStyle w:val="TableNormal"/>
        <w:tblW w:w="5000" w:type="pct"/>
        <w:jc w:val="center"/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17"/>
        <w:gridCol w:w="2467"/>
      </w:tblGrid>
      <w:tr w:rsidR="00FB37C4" w:rsidRPr="00873725" w14:paraId="01A89D57" w14:textId="77777777" w:rsidTr="00984942">
        <w:trPr>
          <w:trHeight w:val="191"/>
          <w:jc w:val="center"/>
        </w:trPr>
        <w:tc>
          <w:tcPr>
            <w:tcW w:w="7391" w:type="dxa"/>
            <w:gridSpan w:val="4"/>
            <w:tcBorders>
              <w:top w:val="single" w:sz="12" w:space="0" w:color="000000"/>
              <w:right w:val="single" w:sz="6" w:space="0" w:color="000000"/>
            </w:tcBorders>
            <w:shd w:val="clear" w:color="auto" w:fill="95B3D7" w:themeFill="accent1" w:themeFillTint="99"/>
          </w:tcPr>
          <w:p w14:paraId="54642248" w14:textId="77777777" w:rsidR="00FB37C4" w:rsidRPr="00873725" w:rsidRDefault="00FB37C4" w:rsidP="00955A49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Razão Social</w:t>
            </w:r>
          </w:p>
        </w:tc>
        <w:tc>
          <w:tcPr>
            <w:tcW w:w="2467" w:type="dxa"/>
            <w:tcBorders>
              <w:top w:val="single" w:sz="12" w:space="0" w:color="000000"/>
              <w:left w:val="single" w:sz="6" w:space="0" w:color="000000"/>
            </w:tcBorders>
            <w:shd w:val="clear" w:color="auto" w:fill="95B3D7" w:themeFill="accent1" w:themeFillTint="99"/>
          </w:tcPr>
          <w:p w14:paraId="2083F707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CNPJ</w:t>
            </w:r>
          </w:p>
        </w:tc>
      </w:tr>
      <w:tr w:rsidR="00FB37C4" w:rsidRPr="00873725" w14:paraId="063A1308" w14:textId="77777777" w:rsidTr="007B2CF7">
        <w:trPr>
          <w:trHeight w:val="227"/>
          <w:jc w:val="center"/>
        </w:trPr>
        <w:tc>
          <w:tcPr>
            <w:tcW w:w="7391" w:type="dxa"/>
            <w:gridSpan w:val="4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A8C542" w14:textId="2D70C2D9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ALPHABESSAS EMPREENDIMENTOS IMOBILIÁRIOS LTDA.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1A446BA" w14:textId="5D391F9E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_CNPJ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13.844.117/0001-01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FB37C4" w:rsidRPr="00873725" w14:paraId="721C810D" w14:textId="77777777" w:rsidTr="00984942">
        <w:trPr>
          <w:trHeight w:val="191"/>
          <w:jc w:val="center"/>
        </w:trPr>
        <w:tc>
          <w:tcPr>
            <w:tcW w:w="9858" w:type="dxa"/>
            <w:gridSpan w:val="5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7CF8DBFD" w14:textId="77777777" w:rsidR="00FB37C4" w:rsidRPr="00873725" w:rsidRDefault="00FB37C4" w:rsidP="00873725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Endereço da Sede</w:t>
            </w:r>
          </w:p>
        </w:tc>
      </w:tr>
      <w:tr w:rsidR="00FB37C4" w:rsidRPr="00C33AD9" w14:paraId="0A67C601" w14:textId="77777777" w:rsidTr="007B2CF7">
        <w:trPr>
          <w:trHeight w:val="227"/>
          <w:jc w:val="center"/>
        </w:trPr>
        <w:tc>
          <w:tcPr>
            <w:tcW w:w="9858" w:type="dxa"/>
            <w:gridSpan w:val="5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8FD193" w14:textId="647FDC8B" w:rsidR="00FB37C4" w:rsidRPr="00873725" w:rsidRDefault="00FB37C4" w:rsidP="00594B79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 w:rsidR="00594B79"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ANUENTE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Av. Padre Tiago Alberione, nº 68, 1º andar, Parque dos Príncipes, CEP: 05396-070, São Paulo/SP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6A918100" w14:textId="77777777" w:rsidTr="0098494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31FF959A" w14:textId="30608B2A" w:rsidR="00381927" w:rsidRPr="00873725" w:rsidRDefault="00984942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Representante Legal</w:t>
            </w:r>
          </w:p>
        </w:tc>
        <w:tc>
          <w:tcPr>
            <w:tcW w:w="2484" w:type="dxa"/>
            <w:gridSpan w:val="2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51B121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17A34409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0EC0E1" w14:textId="69D6D172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Milton Claudio Bessa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300A5673" w14:textId="084D70F1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584.777.218-15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3F8C73A1" w14:textId="77777777" w:rsidTr="0098494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6D75C0F8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95B3D7" w:themeFill="accent1" w:themeFillTint="99"/>
            <w:vAlign w:val="center"/>
          </w:tcPr>
          <w:p w14:paraId="5978D0AB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AEA2397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36407C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 de Identidade</w:t>
            </w:r>
          </w:p>
        </w:tc>
      </w:tr>
      <w:tr w:rsidR="00381927" w:rsidRPr="00873725" w14:paraId="2026EC4A" w14:textId="77777777" w:rsidTr="007B2CF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27"/>
          <w:jc w:val="center"/>
        </w:trPr>
        <w:tc>
          <w:tcPr>
            <w:tcW w:w="245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3CC2C1" w14:textId="7D9720D4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brasileiro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0822BB" w14:textId="2E4C222D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empresário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B2937C0" w14:textId="4724474A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casado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gridSpan w:val="2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74C9619" w14:textId="1E448FAA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LOCADORA_REP_RG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6.763.221-X SSP/SP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4A23C06C" w14:textId="77777777" w:rsidR="00FB37C4" w:rsidRPr="007B2CF7" w:rsidRDefault="00FB37C4" w:rsidP="00873725">
      <w:pPr>
        <w:spacing w:after="0" w:line="240" w:lineRule="auto"/>
        <w:rPr>
          <w:sz w:val="8"/>
          <w:szCs w:val="8"/>
          <w:lang w:val="pt-BR"/>
        </w:rPr>
      </w:pPr>
    </w:p>
    <w:p w14:paraId="26FF9F20" w14:textId="2486570C" w:rsidR="006C155C" w:rsidRPr="006C155C" w:rsidRDefault="006C155C" w:rsidP="00C61D96">
      <w:pPr>
        <w:pStyle w:val="Corpodetexto"/>
        <w:spacing w:before="104"/>
        <w:ind w:left="197"/>
        <w:outlineLvl w:val="0"/>
        <w:rPr>
          <w:rFonts w:ascii="Arial" w:eastAsiaTheme="minorEastAsia" w:hAnsi="Arial" w:cs="Arial"/>
          <w:iCs/>
          <w:caps/>
          <w:sz w:val="21"/>
          <w:szCs w:val="28"/>
          <w:lang w:val="pt-BR"/>
        </w:rPr>
      </w:pPr>
      <w:r>
        <w:rPr>
          <w:rFonts w:ascii="Arial" w:eastAsiaTheme="minorEastAsia" w:hAnsi="Arial" w:cs="Arial"/>
          <w:iCs/>
          <w:caps/>
          <w:sz w:val="21"/>
          <w:szCs w:val="28"/>
          <w:lang w:val="pt-BR"/>
        </w:rPr>
        <w:t>FIADOR(A)(ES)</w:t>
      </w:r>
    </w:p>
    <w:tbl>
      <w:tblPr>
        <w:tblStyle w:val="TableNormal"/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shd w:val="clear" w:color="auto" w:fill="95B3D7" w:themeFill="accent1" w:themeFillTint="99"/>
        <w:tblLayout w:type="fixed"/>
        <w:tblLook w:val="01E0" w:firstRow="1" w:lastRow="1" w:firstColumn="1" w:lastColumn="1" w:noHBand="0" w:noVBand="0"/>
      </w:tblPr>
      <w:tblGrid>
        <w:gridCol w:w="2450"/>
        <w:gridCol w:w="2453"/>
        <w:gridCol w:w="2471"/>
        <w:gridCol w:w="2484"/>
      </w:tblGrid>
      <w:tr w:rsidR="006C155C" w:rsidRPr="00873725" w14:paraId="672EC375" w14:textId="77777777" w:rsidTr="000C3A4A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7885C07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Nome Completo</w:t>
            </w:r>
          </w:p>
        </w:tc>
        <w:tc>
          <w:tcPr>
            <w:tcW w:w="248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53F4460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6C155C" w:rsidRPr="00873725" w14:paraId="38EEACB4" w14:textId="77777777" w:rsidTr="007B2CF7">
        <w:trPr>
          <w:trHeight w:val="227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0D3C45" w14:textId="37EC2E3C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ECDD198" w14:textId="44D540E2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4B1B61A0" w14:textId="77777777" w:rsidTr="000C3A4A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764523A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EB356EF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611ADCD3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E9667DD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 de Identidade</w:t>
            </w:r>
          </w:p>
        </w:tc>
      </w:tr>
      <w:tr w:rsidR="006C155C" w:rsidRPr="00873725" w14:paraId="488E4943" w14:textId="77777777" w:rsidTr="007B2CF7">
        <w:trPr>
          <w:trHeight w:val="227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7D16E1" w14:textId="2641E761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E3BB2F" w14:textId="0CD63FC5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2490E73F" w14:textId="031C3B10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6042863" w14:textId="7C7EBF7C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4E07C4DA" w14:textId="77777777" w:rsidTr="000C3A4A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59D6D61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379D424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Comercial</w:t>
            </w:r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3CC41DF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Celular</w:t>
            </w:r>
          </w:p>
        </w:tc>
      </w:tr>
      <w:tr w:rsidR="006C155C" w:rsidRPr="00873725" w14:paraId="13BCD3F3" w14:textId="77777777" w:rsidTr="007B2CF7">
        <w:trPr>
          <w:trHeight w:val="227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17CBEB" w14:textId="75D0680D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&lt;EMAIL.1@FIADOR&gt;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AF6BF59" w14:textId="1AB7E182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6717B663" w14:textId="5942B1E1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1_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&lt;FIADOR1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6C155C" w:rsidRPr="00873725" w14:paraId="1E4324A7" w14:textId="77777777" w:rsidTr="000C3A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4E1BDEE7" w14:textId="77777777" w:rsidR="006C155C" w:rsidRPr="00873725" w:rsidRDefault="006C155C" w:rsidP="006C155C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</w:p>
        </w:tc>
      </w:tr>
      <w:tr w:rsidR="006C155C" w:rsidRPr="00C33AD9" w14:paraId="448B3223" w14:textId="77777777" w:rsidTr="007B2C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  <w:jc w:val="center"/>
        </w:trPr>
        <w:tc>
          <w:tcPr>
            <w:tcW w:w="9858" w:type="dxa"/>
            <w:gridSpan w:val="4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0E1E141" w14:textId="450B0C08" w:rsidR="006C155C" w:rsidRPr="00873725" w:rsidRDefault="006C155C" w:rsidP="006C155C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1_ENDERECO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6C87BC45" w14:textId="77777777" w:rsidTr="000C3A4A">
        <w:trPr>
          <w:trHeight w:val="191"/>
          <w:jc w:val="center"/>
        </w:trPr>
        <w:tc>
          <w:tcPr>
            <w:tcW w:w="7374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02959420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Nome Completo</w:t>
            </w:r>
          </w:p>
        </w:tc>
        <w:tc>
          <w:tcPr>
            <w:tcW w:w="248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3F604D7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CPF</w:t>
            </w:r>
          </w:p>
        </w:tc>
      </w:tr>
      <w:tr w:rsidR="00381927" w:rsidRPr="00873725" w14:paraId="4A556205" w14:textId="77777777" w:rsidTr="007B2CF7">
        <w:trPr>
          <w:trHeight w:val="227"/>
          <w:jc w:val="center"/>
        </w:trPr>
        <w:tc>
          <w:tcPr>
            <w:tcW w:w="7374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4E9A34" w14:textId="59461A05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_NOME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NOME COMPLETO&gt;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187E8F8A" w14:textId="3439AFFF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_CPF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&lt;999.999.999-99&gt;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1609818E" w14:textId="77777777" w:rsidTr="000C3A4A">
        <w:trPr>
          <w:trHeight w:val="191"/>
          <w:jc w:val="center"/>
        </w:trPr>
        <w:tc>
          <w:tcPr>
            <w:tcW w:w="245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89E3F32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Nacionalidade</w:t>
            </w:r>
          </w:p>
        </w:tc>
        <w:tc>
          <w:tcPr>
            <w:tcW w:w="24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9EB31C9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Profissão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EE1D6F1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Estado Civil</w:t>
            </w:r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48FFBD2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 w:rsidRPr="00873725">
              <w:rPr>
                <w:rFonts w:asciiTheme="minorHAnsi" w:hAnsiTheme="minorHAnsi"/>
                <w:b/>
                <w:i/>
                <w:sz w:val="12"/>
                <w:szCs w:val="12"/>
              </w:rPr>
              <w:t>Cédula de Identidade</w:t>
            </w:r>
          </w:p>
        </w:tc>
      </w:tr>
      <w:tr w:rsidR="00381927" w:rsidRPr="00873725" w14:paraId="7D8F0F12" w14:textId="77777777" w:rsidTr="007B2CF7">
        <w:trPr>
          <w:trHeight w:val="227"/>
          <w:jc w:val="center"/>
        </w:trPr>
        <w:tc>
          <w:tcPr>
            <w:tcW w:w="24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BBD106" w14:textId="373EEB60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_NACIONALIDADE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NACIONALIDADE&gt;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5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4E7BA5" w14:textId="274AD39F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_PROFISSAO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PROFISSAO&gt;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AEA1FB8" w14:textId="69FC9409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_ESTCIVIL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ESTCIVIL&gt;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2CF80DA" w14:textId="28AD2FD8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_RG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&lt;99.999.999-9 ÓRGÃO EMISSOR&gt;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22F1A55D" w14:textId="77777777" w:rsidTr="000C3A4A">
        <w:trPr>
          <w:trHeight w:val="191"/>
          <w:jc w:val="center"/>
        </w:trPr>
        <w:tc>
          <w:tcPr>
            <w:tcW w:w="490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74422A9C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e-mail</w:t>
            </w:r>
          </w:p>
        </w:tc>
        <w:tc>
          <w:tcPr>
            <w:tcW w:w="247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2969934A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Comercial</w:t>
            </w:r>
          </w:p>
        </w:tc>
        <w:tc>
          <w:tcPr>
            <w:tcW w:w="248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52445805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Telefone Celular</w:t>
            </w:r>
          </w:p>
        </w:tc>
      </w:tr>
      <w:tr w:rsidR="00381927" w:rsidRPr="00873725" w14:paraId="716412E6" w14:textId="77777777" w:rsidTr="007B2CF7">
        <w:trPr>
          <w:trHeight w:val="227"/>
          <w:jc w:val="center"/>
        </w:trPr>
        <w:tc>
          <w:tcPr>
            <w:tcW w:w="4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61A9B1" w14:textId="0ACB46AC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EMAIL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&lt;EMAIL.2@FIADOR&gt;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7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5CB7BB06" w14:textId="74529B12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TELCOMERCIAL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TELCOMERCIAL&gt;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  <w:tc>
          <w:tcPr>
            <w:tcW w:w="24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F8EB936" w14:textId="39B371DC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_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TELCELULAR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&lt;FIADOR2 TELCELULAR&gt;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  <w:tr w:rsidR="00381927" w:rsidRPr="00873725" w14:paraId="5A5C2A59" w14:textId="77777777" w:rsidTr="000C3A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1"/>
          <w:jc w:val="center"/>
        </w:trPr>
        <w:tc>
          <w:tcPr>
            <w:tcW w:w="9858" w:type="dxa"/>
            <w:gridSpan w:val="4"/>
            <w:tcBorders>
              <w:top w:val="single" w:sz="6" w:space="0" w:color="000000"/>
            </w:tcBorders>
            <w:shd w:val="clear" w:color="auto" w:fill="95B3D7" w:themeFill="accent1" w:themeFillTint="99"/>
          </w:tcPr>
          <w:p w14:paraId="2735E9EF" w14:textId="77777777" w:rsidR="00381927" w:rsidRPr="00873725" w:rsidRDefault="00381927" w:rsidP="00381927">
            <w:pPr>
              <w:pStyle w:val="TableParagraph"/>
              <w:spacing w:before="3" w:line="168" w:lineRule="exact"/>
              <w:ind w:left="105"/>
              <w:rPr>
                <w:rFonts w:asciiTheme="minorHAnsi" w:hAnsiTheme="minorHAnsi"/>
                <w:b/>
                <w:i/>
                <w:sz w:val="12"/>
                <w:szCs w:val="12"/>
              </w:rPr>
            </w:pPr>
            <w:r>
              <w:rPr>
                <w:rFonts w:asciiTheme="minorHAnsi" w:hAnsiTheme="minorHAnsi"/>
                <w:b/>
                <w:i/>
                <w:sz w:val="12"/>
                <w:szCs w:val="12"/>
              </w:rPr>
              <w:t>Endereço</w:t>
            </w:r>
          </w:p>
        </w:tc>
      </w:tr>
      <w:tr w:rsidR="00381927" w:rsidRPr="00C33AD9" w14:paraId="2BFB9DCD" w14:textId="77777777" w:rsidTr="007B2C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  <w:jc w:val="center"/>
        </w:trPr>
        <w:tc>
          <w:tcPr>
            <w:tcW w:w="9858" w:type="dxa"/>
            <w:gridSpan w:val="4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CD17ED6" w14:textId="5C8DAE62" w:rsidR="00381927" w:rsidRPr="00873725" w:rsidRDefault="00381927" w:rsidP="00381927">
            <w:pPr>
              <w:pStyle w:val="TableParagraph"/>
              <w:ind w:left="143"/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</w:pP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begin"/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 DOCPROPERTY </w:instrText>
            </w:r>
            <w:r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>FIADOR2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instrText xml:space="preserve">_ENDERECO \* MERGEFORMAT </w:instrTex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separate"/>
            </w:r>
            <w:r w:rsidR="00AD3488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873725">
              <w:rPr>
                <w:rFonts w:asciiTheme="minorHAnsi" w:hAnsiTheme="minorHAnsi"/>
                <w:bCs/>
                <w:sz w:val="20"/>
                <w:highlight w:val="green"/>
                <w:lang w:val="pt-BR"/>
              </w:rPr>
              <w:fldChar w:fldCharType="end"/>
            </w:r>
          </w:p>
        </w:tc>
      </w:tr>
    </w:tbl>
    <w:p w14:paraId="2B0F330C" w14:textId="50C62420" w:rsidR="006C155C" w:rsidRDefault="000C3A4A" w:rsidP="006C155C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53DB" wp14:editId="1CBD4695">
                <wp:simplePos x="0" y="0"/>
                <wp:positionH relativeFrom="column">
                  <wp:posOffset>50912</wp:posOffset>
                </wp:positionH>
                <wp:positionV relativeFrom="paragraph">
                  <wp:posOffset>131370</wp:posOffset>
                </wp:positionV>
                <wp:extent cx="6054165" cy="1320800"/>
                <wp:effectExtent l="50800" t="38100" r="41910" b="762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165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8A8DF" id="Conector Re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0.35pt" to="480.7pt,1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9F026FB" w14:textId="540CFD69" w:rsidR="00FC107C" w:rsidRPr="00FB37C4" w:rsidRDefault="00FC107C">
      <w:pPr>
        <w:spacing w:after="0" w:line="240" w:lineRule="auto"/>
        <w:jc w:val="left"/>
        <w:rPr>
          <w:lang w:val="pt-BR"/>
        </w:rPr>
      </w:pPr>
      <w:r w:rsidRPr="00FB37C4">
        <w:rPr>
          <w:lang w:val="pt-BR"/>
        </w:rPr>
        <w:br w:type="page"/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8"/>
      </w:tblGrid>
      <w:tr w:rsidR="00FC107C" w:rsidRPr="00C33AD9" w14:paraId="436E5D14" w14:textId="77777777" w:rsidTr="00FC107C">
        <w:trPr>
          <w:trHeight w:val="1021"/>
          <w:jc w:val="center"/>
        </w:trPr>
        <w:tc>
          <w:tcPr>
            <w:tcW w:w="9858" w:type="dxa"/>
          </w:tcPr>
          <w:p w14:paraId="00327A59" w14:textId="77777777" w:rsidR="00FC107C" w:rsidRPr="005053A5" w:rsidRDefault="00FC107C" w:rsidP="00FC107C">
            <w:pPr>
              <w:pStyle w:val="MCLTtulodoDocumento"/>
              <w:rPr>
                <w:lang w:val="pt-BR"/>
              </w:rPr>
            </w:pPr>
            <w:commentRangeStart w:id="1"/>
            <w:r w:rsidRPr="005053A5">
              <w:rPr>
                <w:lang w:val="pt-BR"/>
              </w:rPr>
              <w:lastRenderedPageBreak/>
              <w:t>CONTRATO</w:t>
            </w:r>
            <w:commentRangeEnd w:id="1"/>
            <w:r w:rsidRPr="005053A5">
              <w:rPr>
                <w:rStyle w:val="Refdecomentrio"/>
                <w:b w:val="0"/>
              </w:rPr>
              <w:commentReference w:id="1"/>
            </w:r>
            <w:r w:rsidRPr="005053A5">
              <w:rPr>
                <w:lang w:val="pt-BR"/>
              </w:rPr>
              <w:t xml:space="preserve"> DE LOCAÇÃO DE IMÓVEL COMERCIAL</w:t>
            </w:r>
          </w:p>
          <w:p w14:paraId="2B8C60E8" w14:textId="7C11D013" w:rsidR="00FC107C" w:rsidRPr="005053A5" w:rsidRDefault="00FC107C" w:rsidP="00FC107C">
            <w:pPr>
              <w:pStyle w:val="MCLTtulodoDocumento"/>
              <w:rPr>
                <w:lang w:val="pt-BR"/>
              </w:rPr>
            </w:pP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>QUOTE “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IF </w:instrText>
            </w:r>
            <w:r w:rsidRPr="00EE491C">
              <w:rPr>
                <w:highlight w:val="green"/>
                <w:lang w:val="pt-BR"/>
              </w:rPr>
              <w:fldChar w:fldCharType="begin"/>
            </w:r>
            <w:r w:rsidRPr="00EE491C">
              <w:rPr>
                <w:highlight w:val="green"/>
                <w:lang w:val="pt-BR"/>
              </w:rPr>
              <w:instrText xml:space="preserve"> DOCPROPERTY "IS_OPCAO_COMPRA"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AD3488">
              <w:rPr>
                <w:highlight w:val="green"/>
                <w:lang w:val="pt-BR"/>
              </w:rPr>
              <w:instrText>SIM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="SIM" "COM OPÇÃO DE COMPRA " ""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AD3488" w:rsidRPr="00EE491C">
              <w:rPr>
                <w:noProof/>
                <w:highlight w:val="green"/>
                <w:lang w:val="pt-BR"/>
              </w:rPr>
              <w:instrText xml:space="preserve">COM OPÇÃO DE COMPRA </w:instrTex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EE491C">
              <w:rPr>
                <w:highlight w:val="green"/>
                <w:lang w:val="pt-BR"/>
              </w:rPr>
              <w:instrText xml:space="preserve">” </w:instrText>
            </w:r>
            <w:r w:rsidRPr="00EE491C">
              <w:rPr>
                <w:i/>
                <w:caps/>
                <w:highlight w:val="green"/>
                <w:lang w:val="pt-BR"/>
              </w:rPr>
              <w:instrText>\* MERGEFORMAT</w:instrText>
            </w:r>
            <w:r w:rsidRPr="00EE491C">
              <w:rPr>
                <w:highlight w:val="green"/>
                <w:lang w:val="pt-BR"/>
              </w:rPr>
              <w:instrText xml:space="preserve"> </w:instrText>
            </w:r>
            <w:r w:rsidRPr="00EE491C">
              <w:rPr>
                <w:highlight w:val="green"/>
                <w:lang w:val="pt-BR"/>
              </w:rPr>
              <w:fldChar w:fldCharType="separate"/>
            </w:r>
            <w:r w:rsidR="00AD3488" w:rsidRPr="00EE491C">
              <w:rPr>
                <w:noProof/>
                <w:highlight w:val="green"/>
                <w:lang w:val="pt-BR"/>
              </w:rPr>
              <w:t xml:space="preserve">COM OPÇÃO DE COMPRA </w:t>
            </w:r>
            <w:r w:rsidRPr="00EE491C">
              <w:rPr>
                <w:highlight w:val="green"/>
                <w:lang w:val="pt-BR"/>
              </w:rPr>
              <w:fldChar w:fldCharType="end"/>
            </w:r>
            <w:r w:rsidRPr="005053A5">
              <w:rPr>
                <w:lang w:val="pt-BR"/>
              </w:rPr>
              <w:t xml:space="preserve">FIRMADO EM </w:t>
            </w:r>
            <w:r w:rsidRPr="005053A5">
              <w:rPr>
                <w:highlight w:val="green"/>
                <w:lang w:val="pt-BR"/>
              </w:rPr>
              <w:fldChar w:fldCharType="begin"/>
            </w:r>
            <w:r w:rsidRPr="005053A5">
              <w:rPr>
                <w:highlight w:val="green"/>
                <w:lang w:val="pt-BR"/>
              </w:rPr>
              <w:instrText xml:space="preserve"> DOCPROPERTY DATA_CONTRATO \* MERGEFORMAT </w:instrText>
            </w:r>
            <w:r w:rsidRPr="005053A5">
              <w:rPr>
                <w:highlight w:val="green"/>
                <w:lang w:val="pt-BR"/>
              </w:rPr>
              <w:fldChar w:fldCharType="separate"/>
            </w:r>
            <w:r w:rsidR="00AD3488">
              <w:rPr>
                <w:highlight w:val="green"/>
                <w:lang w:val="pt-BR"/>
              </w:rPr>
              <w:t>01/01/2018</w:t>
            </w:r>
            <w:r w:rsidRPr="005053A5">
              <w:rPr>
                <w:highlight w:val="green"/>
                <w:lang w:val="pt-BR"/>
              </w:rPr>
              <w:fldChar w:fldCharType="end"/>
            </w:r>
          </w:p>
        </w:tc>
      </w:tr>
    </w:tbl>
    <w:p w14:paraId="298D219D" w14:textId="77777777" w:rsidR="00B055BE" w:rsidRPr="00B055BE" w:rsidRDefault="00B055BE" w:rsidP="00B055BE">
      <w:pPr>
        <w:rPr>
          <w:sz w:val="8"/>
          <w:szCs w:val="8"/>
          <w:lang w:val="pt-BR"/>
        </w:rPr>
      </w:pPr>
    </w:p>
    <w:p w14:paraId="782D6129" w14:textId="77777777" w:rsidR="00B055BE" w:rsidRDefault="00D90065" w:rsidP="005A5D57">
      <w:pPr>
        <w:pStyle w:val="MCLSeodoContrato"/>
      </w:pPr>
      <w:r w:rsidRPr="005053A5">
        <w:t xml:space="preserve">DA </w:t>
      </w:r>
      <w:r w:rsidR="00CB3171" w:rsidRPr="005053A5">
        <w:t xml:space="preserve">IDENTIFICAÇÃO DAS </w:t>
      </w:r>
      <w:commentRangeStart w:id="2"/>
      <w:commentRangeStart w:id="3"/>
      <w:r w:rsidR="00CB3171" w:rsidRPr="005053A5">
        <w:t>PARTES</w:t>
      </w:r>
      <w:commentRangeEnd w:id="2"/>
      <w:r w:rsidR="00663399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2"/>
      </w:r>
      <w:commentRangeEnd w:id="3"/>
    </w:p>
    <w:p w14:paraId="3AB2CE25" w14:textId="29D55512" w:rsidR="00CB3171" w:rsidRPr="00B055BE" w:rsidRDefault="004259FC" w:rsidP="00B055BE">
      <w:pPr>
        <w:rPr>
          <w:sz w:val="8"/>
          <w:szCs w:val="8"/>
        </w:rPr>
      </w:pPr>
      <w:r w:rsidRPr="00B055BE">
        <w:rPr>
          <w:rStyle w:val="Refdecomentrio"/>
          <w:b/>
          <w:bCs/>
          <w:iCs/>
          <w:caps/>
          <w:sz w:val="8"/>
          <w:szCs w:val="8"/>
        </w:rPr>
        <w:commentReference w:id="3"/>
      </w:r>
    </w:p>
    <w:p w14:paraId="1CFED636" w14:textId="0141CCA6" w:rsidR="00013CB3" w:rsidRPr="005053A5" w:rsidRDefault="00CB3171" w:rsidP="003A277D">
      <w:pPr>
        <w:pStyle w:val="MCLIdentificaodasPartes"/>
        <w:rPr>
          <w:lang w:val="pt-BR"/>
        </w:rPr>
      </w:pPr>
      <w:r w:rsidRPr="003A277D">
        <w:rPr>
          <w:rFonts w:ascii="Arial" w:hAnsi="Arial"/>
          <w:b/>
          <w:bCs/>
          <w:iCs/>
          <w:caps/>
          <w:sz w:val="21"/>
          <w:szCs w:val="28"/>
          <w:lang w:val="pt-BR"/>
        </w:rPr>
        <w:t>LOCADORA</w:t>
      </w:r>
      <w:r w:rsidRPr="005053A5">
        <w:rPr>
          <w:rFonts w:ascii="Arial" w:hAnsi="Arial"/>
          <w:bCs/>
          <w:iCs/>
          <w:caps/>
          <w:sz w:val="21"/>
          <w:szCs w:val="28"/>
          <w:lang w:val="pt-BR"/>
        </w:rPr>
        <w:t>:</w:t>
      </w:r>
      <w:r w:rsidRPr="005053A5">
        <w:rPr>
          <w:lang w:val="pt-BR"/>
        </w:rPr>
        <w:t xml:space="preserve"> </w:t>
      </w:r>
      <w:r w:rsidR="007D45F7" w:rsidRPr="005053A5">
        <w:rPr>
          <w:lang w:val="pt-BR"/>
        </w:rPr>
        <w:t xml:space="preserve">a empresa </w:t>
      </w:r>
      <w:r w:rsidR="00FC605C" w:rsidRPr="00265318">
        <w:rPr>
          <w:b/>
          <w:highlight w:val="green"/>
          <w:lang w:val="pt-BR"/>
        </w:rPr>
        <w:fldChar w:fldCharType="begin"/>
      </w:r>
      <w:r w:rsidR="00FC605C" w:rsidRPr="00265318">
        <w:rPr>
          <w:b/>
          <w:highlight w:val="green"/>
          <w:lang w:val="pt-BR"/>
        </w:rPr>
        <w:instrText xml:space="preserve"> DOCPROPERTY LOCADORA \* MERGEFORMAT </w:instrText>
      </w:r>
      <w:r w:rsidR="00FC605C" w:rsidRPr="00265318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CHRONOS-RENT SERVIÇOS ADMINISTRATIVOS</w:t>
      </w:r>
      <w:r w:rsidR="00FC605C" w:rsidRPr="00265318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devidamente inscrita no CNPJ/MF sob o nº </w:t>
      </w:r>
      <w:r w:rsidR="00391CCC" w:rsidRPr="005053A5">
        <w:rPr>
          <w:highlight w:val="green"/>
          <w:lang w:val="pt-BR"/>
        </w:rPr>
        <w:fldChar w:fldCharType="begin"/>
      </w:r>
      <w:r w:rsidR="00391CCC" w:rsidRPr="005053A5">
        <w:rPr>
          <w:highlight w:val="green"/>
          <w:lang w:val="pt-BR"/>
        </w:rPr>
        <w:instrText xml:space="preserve"> DOCPROPERTY LOCADORA_CNPJ \* MERGEFORMAT </w:instrText>
      </w:r>
      <w:r w:rsidR="00391CCC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27.038.727/0001-14</w:t>
      </w:r>
      <w:r w:rsidR="00391CCC" w:rsidRPr="005053A5">
        <w:rPr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com sede na </w:t>
      </w:r>
      <w:r w:rsidR="007C0F9B" w:rsidRPr="005053A5">
        <w:rPr>
          <w:highlight w:val="green"/>
          <w:lang w:val="pt-BR"/>
        </w:rPr>
        <w:fldChar w:fldCharType="begin"/>
      </w:r>
      <w:r w:rsidR="00115B3D" w:rsidRPr="005053A5">
        <w:rPr>
          <w:highlight w:val="green"/>
          <w:lang w:val="pt-BR"/>
        </w:rPr>
        <w:instrText xml:space="preserve"> DOCPROPERTY LOCADORA_ENDEREC</w:instrText>
      </w:r>
      <w:r w:rsidR="007C0F9B" w:rsidRPr="005053A5">
        <w:rPr>
          <w:highlight w:val="green"/>
          <w:lang w:val="pt-BR"/>
        </w:rPr>
        <w:instrText xml:space="preserve">O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AD3488" w:rsidRPr="00AD3488">
        <w:rPr>
          <w:bCs/>
          <w:highlight w:val="green"/>
          <w:lang w:val="pt-BR"/>
        </w:rPr>
        <w:t xml:space="preserve">Rua Ana Pereira Melo, nº 253, sala </w:t>
      </w:r>
      <w:r w:rsidR="00AD3488">
        <w:rPr>
          <w:highlight w:val="green"/>
          <w:lang w:val="pt-BR"/>
        </w:rPr>
        <w:t>1103, Vila Campesina, CEP: 06023-080, OSASCO/SP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, neste ato representada p</w:t>
      </w:r>
      <w:r w:rsidR="000E184F" w:rsidRPr="005053A5">
        <w:rPr>
          <w:lang w:val="pt-BR"/>
        </w:rPr>
        <w:t xml:space="preserve">elo(a) </w:t>
      </w:r>
      <w:r w:rsidR="007D45F7" w:rsidRPr="005053A5">
        <w:rPr>
          <w:lang w:val="pt-BR"/>
        </w:rPr>
        <w:t>Sr</w:t>
      </w:r>
      <w:r w:rsidR="000E184F" w:rsidRPr="005053A5">
        <w:rPr>
          <w:lang w:val="pt-BR"/>
        </w:rPr>
        <w:t>(a)</w:t>
      </w:r>
      <w:r w:rsidR="007D45F7" w:rsidRPr="005053A5">
        <w:rPr>
          <w:lang w:val="pt-BR"/>
        </w:rPr>
        <w:t xml:space="preserve">. </w:t>
      </w:r>
      <w:r w:rsidR="00FC605C" w:rsidRPr="005F14C8">
        <w:rPr>
          <w:b/>
          <w:highlight w:val="green"/>
          <w:lang w:val="pt-BR"/>
        </w:rPr>
        <w:fldChar w:fldCharType="begin"/>
      </w:r>
      <w:r w:rsidR="00FC605C" w:rsidRPr="005F14C8">
        <w:rPr>
          <w:b/>
          <w:highlight w:val="green"/>
          <w:lang w:val="pt-BR"/>
        </w:rPr>
        <w:instrText xml:space="preserve"> DOCPROPERTY LOCADORA_REP_NOME \* MERGEFORMAT </w:instrText>
      </w:r>
      <w:r w:rsidR="00FC605C" w:rsidRPr="005F14C8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Milton Claudio Bessa</w:t>
      </w:r>
      <w:r w:rsidR="00FC605C" w:rsidRPr="005F14C8">
        <w:rPr>
          <w:b/>
          <w:highlight w:val="green"/>
          <w:lang w:val="pt-BR"/>
        </w:rPr>
        <w:fldChar w:fldCharType="end"/>
      </w:r>
      <w:r w:rsidR="007D45F7" w:rsidRPr="005053A5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NACIONALIDADE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brasileiro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PROFISSAO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empresário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 xml:space="preserve">, </w:t>
      </w:r>
      <w:r w:rsidR="00711BBA" w:rsidRPr="007A6E0C">
        <w:rPr>
          <w:highlight w:val="green"/>
          <w:lang w:val="pt-BR"/>
        </w:rPr>
        <w:fldChar w:fldCharType="begin"/>
      </w:r>
      <w:r w:rsidR="00711BBA" w:rsidRPr="007A6E0C">
        <w:rPr>
          <w:highlight w:val="green"/>
          <w:lang w:val="pt-BR"/>
        </w:rPr>
        <w:instrText xml:space="preserve"> DOCPROPERTY LOCADORA_REP_</w:instrText>
      </w:r>
      <w:r w:rsidR="00391CCC" w:rsidRPr="007A6E0C">
        <w:rPr>
          <w:highlight w:val="green"/>
          <w:lang w:val="pt-BR"/>
        </w:rPr>
        <w:instrText>ESTCIVIL</w:instrText>
      </w:r>
      <w:r w:rsidR="00711BBA" w:rsidRPr="007A6E0C">
        <w:rPr>
          <w:highlight w:val="green"/>
          <w:lang w:val="pt-BR"/>
        </w:rPr>
        <w:instrText xml:space="preserve"> \* MERGEFORMAT </w:instrText>
      </w:r>
      <w:r w:rsidR="00711BBA" w:rsidRPr="007A6E0C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casado</w:t>
      </w:r>
      <w:r w:rsidR="00711BBA" w:rsidRPr="007A6E0C">
        <w:rPr>
          <w:highlight w:val="green"/>
          <w:lang w:val="pt-BR"/>
        </w:rPr>
        <w:fldChar w:fldCharType="end"/>
      </w:r>
      <w:r w:rsidR="007D45F7" w:rsidRPr="007A6E0C">
        <w:rPr>
          <w:lang w:val="pt-BR"/>
        </w:rPr>
        <w:t>,</w:t>
      </w:r>
      <w:r w:rsidR="007D45F7" w:rsidRPr="005053A5">
        <w:rPr>
          <w:lang w:val="pt-BR"/>
        </w:rPr>
        <w:t xml:space="preserve"> portador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da Cédula de Identidade RG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LOCADORA_REP_RG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6.763.221-X SSP/SP</w:t>
      </w:r>
      <w:r w:rsidR="007C0F9B" w:rsidRPr="005053A5">
        <w:rPr>
          <w:highlight w:val="green"/>
          <w:lang w:val="pt-BR"/>
        </w:rPr>
        <w:fldChar w:fldCharType="end"/>
      </w:r>
      <w:r w:rsidR="007D45F7" w:rsidRPr="005053A5">
        <w:rPr>
          <w:lang w:val="pt-BR"/>
        </w:rPr>
        <w:t>, inscrito</w:t>
      </w:r>
      <w:r w:rsidR="007A6E0C">
        <w:rPr>
          <w:lang w:val="pt-BR"/>
        </w:rPr>
        <w:t>(a)</w:t>
      </w:r>
      <w:r w:rsidR="007D45F7" w:rsidRPr="005053A5">
        <w:rPr>
          <w:lang w:val="pt-BR"/>
        </w:rPr>
        <w:t xml:space="preserve"> no CPF/MF sob o nº </w:t>
      </w:r>
      <w:r w:rsidR="007C0F9B" w:rsidRPr="005053A5">
        <w:rPr>
          <w:highlight w:val="green"/>
          <w:lang w:val="pt-BR"/>
        </w:rPr>
        <w:fldChar w:fldCharType="begin"/>
      </w:r>
      <w:r w:rsidR="007C0F9B" w:rsidRPr="005053A5">
        <w:rPr>
          <w:highlight w:val="green"/>
          <w:lang w:val="pt-BR"/>
        </w:rPr>
        <w:instrText xml:space="preserve"> DOCPROPERTY LOCADORA_REP_CPF \* MERGEFORMAT </w:instrText>
      </w:r>
      <w:r w:rsidR="007C0F9B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584.777.218-15</w:t>
      </w:r>
      <w:r w:rsidR="007C0F9B" w:rsidRPr="005053A5">
        <w:rPr>
          <w:highlight w:val="green"/>
          <w:lang w:val="pt-BR"/>
        </w:rPr>
        <w:fldChar w:fldCharType="end"/>
      </w:r>
      <w:r w:rsidR="00013CB3" w:rsidRPr="005053A5">
        <w:rPr>
          <w:lang w:val="pt-BR"/>
        </w:rPr>
        <w:t>;</w:t>
      </w:r>
    </w:p>
    <w:p w14:paraId="69D26C9D" w14:textId="42BD06B2" w:rsidR="00B262EB" w:rsidRPr="005053A5" w:rsidRDefault="00F17C1B" w:rsidP="003A277D">
      <w:pPr>
        <w:pStyle w:val="MCLIdentificaodasPartes"/>
        <w:rPr>
          <w:lang w:val="pt-BR"/>
        </w:rPr>
      </w:pPr>
      <w:r w:rsidRPr="003A277D">
        <w:rPr>
          <w:rFonts w:ascii="Arial" w:hAnsi="Arial"/>
          <w:b/>
          <w:iCs/>
          <w:caps/>
          <w:sz w:val="21"/>
          <w:szCs w:val="28"/>
          <w:lang w:val="pt-BR"/>
        </w:rPr>
        <w:t>LOCATÁRI</w:t>
      </w:r>
      <w:r w:rsidR="009D324F" w:rsidRPr="003A277D">
        <w:rPr>
          <w:rFonts w:ascii="Arial" w:hAnsi="Arial"/>
          <w:b/>
          <w:iCs/>
          <w:caps/>
          <w:sz w:val="21"/>
          <w:szCs w:val="28"/>
          <w:lang w:val="pt-BR"/>
        </w:rPr>
        <w:t>O(A)(S)</w:t>
      </w:r>
      <w:r w:rsidRPr="003A277D">
        <w:rPr>
          <w:rFonts w:ascii="Arial" w:hAnsi="Arial"/>
          <w:b/>
          <w:iCs/>
          <w:caps/>
          <w:sz w:val="21"/>
          <w:szCs w:val="28"/>
          <w:lang w:val="pt-BR"/>
        </w:rPr>
        <w:t>:</w:t>
      </w:r>
      <w:r w:rsidR="00CB1FD4">
        <w:rPr>
          <w:lang w:val="pt-BR"/>
        </w:rPr>
        <w:t xml:space="preserve"> </w:t>
      </w:r>
      <w:r w:rsidR="00CB1FD4" w:rsidRPr="005053A5">
        <w:rPr>
          <w:lang w:val="pt-BR"/>
        </w:rPr>
        <w:t xml:space="preserve">a empresa </w:t>
      </w:r>
      <w:r w:rsidR="00CB1FD4" w:rsidRPr="00265318">
        <w:rPr>
          <w:b/>
          <w:highlight w:val="green"/>
          <w:lang w:val="pt-BR"/>
        </w:rPr>
        <w:fldChar w:fldCharType="begin"/>
      </w:r>
      <w:r w:rsidR="00CB1FD4" w:rsidRPr="00265318">
        <w:rPr>
          <w:b/>
          <w:highlight w:val="green"/>
          <w:lang w:val="pt-BR"/>
        </w:rPr>
        <w:instrText xml:space="preserve"> DOCPROPERTY LOCATARIA \* MERGEFORMAT </w:instrText>
      </w:r>
      <w:r w:rsidR="00CB1FD4" w:rsidRPr="00265318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&lt;LOCATARIA RAZÃO SOCIAL&gt;</w:t>
      </w:r>
      <w:r w:rsidR="00CB1FD4" w:rsidRPr="00265318">
        <w:rPr>
          <w:b/>
          <w:highlight w:val="green"/>
          <w:lang w:val="pt-BR"/>
        </w:rPr>
        <w:fldChar w:fldCharType="end"/>
      </w:r>
      <w:r w:rsidR="00CB1FD4" w:rsidRPr="005053A5">
        <w:rPr>
          <w:lang w:val="pt-BR"/>
        </w:rPr>
        <w:t xml:space="preserve">, devidamente inscrita no CNPJ/MF sob o nº </w:t>
      </w:r>
      <w:r w:rsidR="00CB1FD4" w:rsidRPr="005053A5">
        <w:rPr>
          <w:highlight w:val="green"/>
          <w:lang w:val="pt-BR"/>
        </w:rPr>
        <w:fldChar w:fldCharType="begin"/>
      </w:r>
      <w:r w:rsidR="00CB1FD4" w:rsidRPr="005053A5">
        <w:rPr>
          <w:highlight w:val="green"/>
          <w:lang w:val="pt-BR"/>
        </w:rPr>
        <w:instrText xml:space="preserve"> DOCPROPERTY </w:instrText>
      </w:r>
      <w:r w:rsidR="00CB1FD4">
        <w:rPr>
          <w:highlight w:val="green"/>
          <w:lang w:val="pt-BR"/>
        </w:rPr>
        <w:instrText>LOCATARIA</w:instrText>
      </w:r>
      <w:r w:rsidR="00CB1FD4" w:rsidRPr="005053A5">
        <w:rPr>
          <w:highlight w:val="green"/>
          <w:lang w:val="pt-BR"/>
        </w:rPr>
        <w:instrText xml:space="preserve">_CNPJ \* MERGEFORMAT </w:instrText>
      </w:r>
      <w:r w:rsidR="00CB1FD4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 xml:space="preserve"> 99.999.999/9999-99</w:t>
      </w:r>
      <w:r w:rsidR="00CB1FD4" w:rsidRPr="005053A5">
        <w:rPr>
          <w:highlight w:val="green"/>
          <w:lang w:val="pt-BR"/>
        </w:rPr>
        <w:fldChar w:fldCharType="end"/>
      </w:r>
      <w:r w:rsidR="00CB1FD4" w:rsidRPr="005053A5">
        <w:rPr>
          <w:lang w:val="pt-BR"/>
        </w:rPr>
        <w:t xml:space="preserve">, com sede na </w:t>
      </w:r>
      <w:r w:rsidR="00CB1FD4" w:rsidRPr="005053A5">
        <w:rPr>
          <w:highlight w:val="green"/>
          <w:lang w:val="pt-BR"/>
        </w:rPr>
        <w:fldChar w:fldCharType="begin"/>
      </w:r>
      <w:r w:rsidR="00CB1FD4" w:rsidRPr="005053A5">
        <w:rPr>
          <w:highlight w:val="green"/>
          <w:lang w:val="pt-BR"/>
        </w:rPr>
        <w:instrText xml:space="preserve"> DOCPROPERTY </w:instrText>
      </w:r>
      <w:r w:rsidR="00CB1FD4">
        <w:rPr>
          <w:highlight w:val="green"/>
          <w:lang w:val="pt-BR"/>
        </w:rPr>
        <w:instrText>LOCATARIA</w:instrText>
      </w:r>
      <w:r w:rsidR="00CB1FD4" w:rsidRPr="005053A5">
        <w:rPr>
          <w:highlight w:val="green"/>
          <w:lang w:val="pt-BR"/>
        </w:rPr>
        <w:instrText xml:space="preserve">_ENDERECO \* MERGEFORMAT </w:instrText>
      </w:r>
      <w:r w:rsidR="00CB1FD4" w:rsidRPr="005053A5">
        <w:rPr>
          <w:highlight w:val="green"/>
          <w:lang w:val="pt-BR"/>
        </w:rPr>
        <w:fldChar w:fldCharType="separate"/>
      </w:r>
      <w:r w:rsidR="00AD3488" w:rsidRPr="00AD3488">
        <w:rPr>
          <w:bCs/>
          <w:highlight w:val="green"/>
          <w:lang w:val="pt-BR"/>
        </w:rPr>
        <w:t>&lt;LOGRADOURO&gt;, nº 999, &lt;COMPLEMENTO&gt;, &lt;</w:t>
      </w:r>
      <w:r w:rsidR="00AD3488">
        <w:rPr>
          <w:highlight w:val="green"/>
          <w:lang w:val="pt-BR"/>
        </w:rPr>
        <w:t>BAIRRO&gt;, CEP: 99999-999, &lt;CIDADE&gt;/&lt;UF&gt;</w:t>
      </w:r>
      <w:r w:rsidR="00CB1FD4" w:rsidRPr="005053A5">
        <w:rPr>
          <w:highlight w:val="green"/>
          <w:lang w:val="pt-BR"/>
        </w:rPr>
        <w:fldChar w:fldCharType="end"/>
      </w:r>
      <w:r w:rsidR="00CB1FD4" w:rsidRPr="005053A5">
        <w:rPr>
          <w:lang w:val="pt-BR"/>
        </w:rPr>
        <w:t>, neste ato representada pelo(a)</w:t>
      </w:r>
      <w:r w:rsidR="00CB1FD4">
        <w:rPr>
          <w:lang w:val="pt-BR"/>
        </w:rPr>
        <w:t xml:space="preserve"> seu(ua)(s) sócio(a)(s) e também locatário(a)(s):</w:t>
      </w:r>
    </w:p>
    <w:p w14:paraId="02A37D1E" w14:textId="32ABD9D8" w:rsidR="00F967C7" w:rsidRPr="005053A5" w:rsidRDefault="00986CD2" w:rsidP="003A277D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>Sr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. </w:t>
      </w:r>
      <w:r w:rsidR="003A1C35" w:rsidRPr="005053A5">
        <w:rPr>
          <w:b/>
          <w:highlight w:val="green"/>
          <w:lang w:val="pt-BR"/>
        </w:rPr>
        <w:fldChar w:fldCharType="begin"/>
      </w:r>
      <w:r w:rsidR="003A1C35" w:rsidRPr="005053A5">
        <w:rPr>
          <w:b/>
          <w:highlight w:val="green"/>
          <w:lang w:val="pt-BR"/>
        </w:rPr>
        <w:instrText xml:space="preserve"> DOCPROPERTY LOCATARIA_REP1_NOME \* MERGEFORMAT </w:instrText>
      </w:r>
      <w:r w:rsidR="003A1C35" w:rsidRPr="005053A5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&lt;LOCATARIA_REP1_NOME&gt;</w:t>
      </w:r>
      <w:r w:rsidR="003A1C35"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3523C6" w:rsidRPr="005053A5">
        <w:rPr>
          <w:lang w:val="pt-BR"/>
        </w:rPr>
        <w:t>capaz,</w:t>
      </w:r>
      <w:r w:rsidRPr="005053A5">
        <w:rPr>
          <w:lang w:val="pt-BR"/>
        </w:rPr>
        <w:t xml:space="preserve">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NACIONALIDADE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REP1 NACIONALIDADE&gt;</w:t>
      </w:r>
      <w:r w:rsidR="00996698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PROFISSAO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REP1 PROFISSAO&gt;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ESTCIVIL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REP1 ESTCIVIL&gt;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portador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da Cédula de Identidade RG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LOCATARIA_REP1_RG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&lt;99.999.999-9 ÓRGÃO EMISSOR&gt;</w:t>
      </w:r>
      <w:r w:rsidR="003A1C35"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>, inscrito</w:t>
      </w:r>
      <w:r w:rsidR="00074E14" w:rsidRPr="005053A5">
        <w:rPr>
          <w:lang w:val="pt-BR"/>
        </w:rPr>
        <w:t>(a)</w:t>
      </w:r>
      <w:r w:rsidRPr="005053A5">
        <w:rPr>
          <w:lang w:val="pt-BR"/>
        </w:rPr>
        <w:t xml:space="preserve"> no CPF/MF sob o nº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LOCATARIA_REP1_CPF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&lt;999.999.999-99&gt;</w:t>
      </w:r>
      <w:r w:rsidR="003A1C35" w:rsidRPr="005053A5">
        <w:rPr>
          <w:highlight w:val="green"/>
          <w:lang w:val="pt-BR"/>
        </w:rPr>
        <w:fldChar w:fldCharType="end"/>
      </w:r>
      <w:r w:rsidR="003523C6" w:rsidRPr="005053A5">
        <w:rPr>
          <w:lang w:val="pt-BR"/>
        </w:rPr>
        <w:t>, residente e domiciliado</w:t>
      </w:r>
      <w:r w:rsidR="00074E14" w:rsidRPr="005053A5">
        <w:rPr>
          <w:lang w:val="pt-BR"/>
        </w:rPr>
        <w:t>(a)</w:t>
      </w:r>
      <w:r w:rsidR="003523C6" w:rsidRPr="005053A5">
        <w:rPr>
          <w:lang w:val="pt-BR"/>
        </w:rPr>
        <w:t xml:space="preserve"> na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ENDERECO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&lt;LOGRADOURO&gt;, nº 999, &lt;COMPLEMENTO&gt;, &lt;BAIRRO&gt;, CEP: 99999-999, &lt;CIDADE&gt;/&lt;UF&gt;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e-mail: </w:t>
      </w:r>
      <w:r w:rsidR="003A1C35" w:rsidRPr="005053A5">
        <w:rPr>
          <w:highlight w:val="green"/>
          <w:lang w:val="pt-BR"/>
        </w:rPr>
        <w:fldChar w:fldCharType="begin"/>
      </w:r>
      <w:r w:rsidR="003A1C35" w:rsidRPr="005053A5">
        <w:rPr>
          <w:highlight w:val="green"/>
          <w:lang w:val="pt-BR"/>
        </w:rPr>
        <w:instrText xml:space="preserve"> DOCPROPERTY LOCATARIA_REP1_EMAIL \* MERGEFORMAT </w:instrText>
      </w:r>
      <w:r w:rsidR="003A1C35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&lt;LOCATARIA_REP1_EMAIL&gt;</w:t>
      </w:r>
      <w:r w:rsidR="003A1C35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Comercial: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TELCOMERCIAL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="00DD1EB2" w:rsidRPr="005053A5">
        <w:rPr>
          <w:lang w:val="pt-BR"/>
        </w:rPr>
        <w:t xml:space="preserve">, Telefone Celular: </w:t>
      </w:r>
      <w:r w:rsidR="00996698" w:rsidRPr="005053A5">
        <w:rPr>
          <w:highlight w:val="green"/>
          <w:lang w:val="pt-BR"/>
        </w:rPr>
        <w:fldChar w:fldCharType="begin"/>
      </w:r>
      <w:r w:rsidR="00996698" w:rsidRPr="005053A5">
        <w:rPr>
          <w:highlight w:val="green"/>
          <w:lang w:val="pt-BR"/>
        </w:rPr>
        <w:instrText xml:space="preserve"> DOCPROPERTY LOCATARIA_REP1_</w:instrText>
      </w:r>
      <w:r w:rsidR="00996698">
        <w:rPr>
          <w:highlight w:val="green"/>
          <w:lang w:val="pt-BR"/>
        </w:rPr>
        <w:instrText>TELCELULAR</w:instrText>
      </w:r>
      <w:r w:rsidR="00996698" w:rsidRPr="005053A5">
        <w:rPr>
          <w:highlight w:val="green"/>
          <w:lang w:val="pt-BR"/>
        </w:rPr>
        <w:instrText xml:space="preserve"> \* MERGEFORMAT </w:instrText>
      </w:r>
      <w:r w:rsidR="00996698"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&lt;(99) 9999-9999&gt;</w:t>
      </w:r>
      <w:r w:rsidR="00996698"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129380F" w14:textId="1445A173" w:rsidR="00EA7056" w:rsidRPr="00E9388D" w:rsidRDefault="00E9388D" w:rsidP="003A277D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&lt;LOCATARIA_REP2_NOME&gt;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REP2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REP2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REP2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&lt;LOCATARIA_REP2_EMAIL&gt;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&lt;(99) 9999-9999&gt;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748B392C" w14:textId="3688269A" w:rsidR="00E9388D" w:rsidRPr="005053A5" w:rsidRDefault="00E9388D" w:rsidP="003A277D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>
        <w:rPr>
          <w:b/>
          <w:highlight w:val="green"/>
          <w:lang w:val="pt-BR"/>
        </w:rPr>
        <w:instrText xml:space="preserve"> DOCPROPERTY LOCATARIA_REP3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&lt;LOCATARIA REP3 NOME COMPLETO&gt;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REP3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REP3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LOCATARIA_REP</w:instrText>
      </w:r>
      <w:r>
        <w:rPr>
          <w:highlight w:val="green"/>
          <w:lang w:val="pt-BR"/>
        </w:rPr>
        <w:instrText>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REP3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ENDERECO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&lt;LOGRADOURO&gt;, nº 999, &lt;COMPLEMENTO&gt;, &lt;BAIRRO&gt;, CEP: 99999-999, &lt;CIDADE&gt;/&lt;UF&gt;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e-mail: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 xml:space="preserve">_EMAIL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&lt;EMAIL.REP3@LOCATARIA&gt;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Comercial: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TELCOMERCIAL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&lt;LOCATARIA REP3 TELCOMERCIAL&gt;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Telefone Celular: </w:t>
      </w:r>
      <w:r w:rsidRPr="005053A5">
        <w:rPr>
          <w:highlight w:val="green"/>
          <w:lang w:val="pt-BR"/>
        </w:rPr>
        <w:fldChar w:fldCharType="begin"/>
      </w:r>
      <w:r>
        <w:rPr>
          <w:highlight w:val="green"/>
          <w:lang w:val="pt-BR"/>
        </w:rPr>
        <w:instrText xml:space="preserve"> DOCPROPERTY LOCATARIA_REP3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TELCELULAR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 w:rsidRPr="00AD3488">
        <w:rPr>
          <w:b/>
          <w:bCs/>
          <w:highlight w:val="green"/>
          <w:lang w:val="pt-BR"/>
        </w:rPr>
        <w:t>&lt;LOCATARIA REP3 TELCELULAR&gt;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0FFA4788" w14:textId="13DAE162" w:rsidR="009D0045" w:rsidRDefault="009D0045" w:rsidP="003A277D">
      <w:pPr>
        <w:pStyle w:val="MCLIdentificaodasPartes"/>
        <w:rPr>
          <w:rFonts w:ascii="Arial" w:hAnsi="Arial"/>
          <w:b/>
          <w:bCs/>
          <w:iCs/>
          <w:caps/>
          <w:sz w:val="21"/>
          <w:szCs w:val="28"/>
          <w:u w:val="single"/>
          <w:lang w:val="pt-BR"/>
        </w:rPr>
      </w:pPr>
      <w:r>
        <w:rPr>
          <w:rFonts w:ascii="Arial" w:hAnsi="Arial"/>
          <w:b/>
          <w:bCs/>
          <w:iCs/>
          <w:caps/>
          <w:sz w:val="21"/>
          <w:szCs w:val="28"/>
          <w:u w:val="single"/>
          <w:lang w:val="pt-BR"/>
        </w:rPr>
        <w:t>FIADOR(A)(ES):</w:t>
      </w:r>
    </w:p>
    <w:p w14:paraId="22EBDA10" w14:textId="221B5812" w:rsidR="009D0045" w:rsidRPr="005053A5" w:rsidRDefault="009D0045" w:rsidP="009D0045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 w:rsidRPr="005053A5">
        <w:rPr>
          <w:b/>
          <w:highlight w:val="green"/>
          <w:lang w:val="pt-BR"/>
        </w:rPr>
        <w:instrText xml:space="preserve"> DOCPROPERTY </w:instrText>
      </w:r>
      <w:r>
        <w:rPr>
          <w:b/>
          <w:highlight w:val="green"/>
          <w:lang w:val="pt-BR"/>
        </w:rPr>
        <w:instrText>FIADOR</w:instrText>
      </w:r>
      <w:r w:rsidRPr="005053A5">
        <w:rPr>
          <w:b/>
          <w:highlight w:val="green"/>
          <w:lang w:val="pt-BR"/>
        </w:rPr>
        <w:instrText xml:space="preserve">1_NOME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&lt;FIADOR1 NOME COMPLETO&gt;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Pr="00BC2580">
        <w:rPr>
          <w:highlight w:val="green"/>
          <w:lang w:val="pt-BR"/>
        </w:rPr>
        <w:instrText>FIADOR1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&lt;FIADOR1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="00BC2580" w:rsidRPr="009D0045">
        <w:rPr>
          <w:highlight w:val="green"/>
          <w:lang w:val="pt-BR"/>
        </w:rPr>
        <w:instrText>FIADOR</w:instrText>
      </w:r>
      <w:r w:rsidR="00BC2580" w:rsidRPr="005053A5">
        <w:rPr>
          <w:highlight w:val="green"/>
          <w:lang w:val="pt-BR"/>
        </w:rPr>
        <w:instrText>1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&lt;FIADOR1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="00BC2580" w:rsidRPr="009D0045">
        <w:rPr>
          <w:highlight w:val="green"/>
          <w:lang w:val="pt-BR"/>
        </w:rPr>
        <w:instrText>FIADOR</w:instrText>
      </w:r>
      <w:r w:rsidR="00BC2580" w:rsidRPr="005053A5">
        <w:rPr>
          <w:highlight w:val="green"/>
          <w:lang w:val="pt-BR"/>
        </w:rPr>
        <w:instrText>1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&lt;FIADOR1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="00BC2580" w:rsidRPr="009D0045">
        <w:rPr>
          <w:highlight w:val="green"/>
          <w:lang w:val="pt-BR"/>
        </w:rPr>
        <w:instrText>FIADOR</w:instrText>
      </w:r>
      <w:r w:rsidRPr="005053A5">
        <w:rPr>
          <w:highlight w:val="green"/>
          <w:lang w:val="pt-BR"/>
        </w:rPr>
        <w:instrText xml:space="preserve">1_RG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Pr="009D0045">
        <w:rPr>
          <w:highlight w:val="green"/>
          <w:lang w:val="pt-BR"/>
        </w:rPr>
        <w:instrText>FIADOR</w:instrText>
      </w:r>
      <w:r w:rsidRPr="005053A5">
        <w:rPr>
          <w:highlight w:val="green"/>
          <w:lang w:val="pt-BR"/>
        </w:rPr>
        <w:instrText xml:space="preserve">1_CPF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FIADOR1_ENDERECO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&lt;LOGRADOURO&gt;, nº 999, &lt;COMPLEMENTO&gt;, &lt;BAIRRO&gt;, CEP: 99999-999, &lt;CIDADE&gt;/&lt;UF&gt;</w:t>
      </w:r>
      <w:r w:rsidRPr="009D0045">
        <w:rPr>
          <w:highlight w:val="green"/>
          <w:lang w:val="pt-BR"/>
        </w:rPr>
        <w:fldChar w:fldCharType="end"/>
      </w:r>
      <w:r w:rsidRPr="009D0045">
        <w:rPr>
          <w:lang w:val="pt-BR"/>
        </w:rPr>
        <w:t xml:space="preserve">, e-mail: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FIADOR1_EMAIL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&lt;EMAIL.1@FIADOR&gt;</w:t>
      </w:r>
      <w:r w:rsidRPr="009D0045">
        <w:rPr>
          <w:highlight w:val="green"/>
          <w:lang w:val="pt-BR"/>
        </w:rPr>
        <w:fldChar w:fldCharType="end"/>
      </w:r>
      <w:r w:rsidRPr="009D0045">
        <w:rPr>
          <w:lang w:val="pt-BR"/>
        </w:rPr>
        <w:t xml:space="preserve">, Telefone Comercial: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FIADOR1_TELCOMERCIAL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&lt;FIADOR1 TELCOMERCIAL&gt;</w:t>
      </w:r>
      <w:r w:rsidRPr="009D0045">
        <w:rPr>
          <w:highlight w:val="green"/>
          <w:lang w:val="pt-BR"/>
        </w:rPr>
        <w:fldChar w:fldCharType="end"/>
      </w:r>
      <w:r w:rsidRPr="009D0045">
        <w:rPr>
          <w:lang w:val="pt-BR"/>
        </w:rPr>
        <w:t xml:space="preserve">, Telefone Celular: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FIADOR1_TELCELULAR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&lt;FIADOR1 TELCELULAR&gt;</w:t>
      </w:r>
      <w:r w:rsidRPr="009D004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4F05367B" w14:textId="7084FB35" w:rsidR="009D0045" w:rsidRPr="00BC2580" w:rsidRDefault="00BC2580" w:rsidP="003A277D">
      <w:pPr>
        <w:pStyle w:val="MCLIdentificaodasPartes"/>
        <w:numPr>
          <w:ilvl w:val="0"/>
          <w:numId w:val="4"/>
        </w:numPr>
        <w:rPr>
          <w:lang w:val="pt-BR"/>
        </w:rPr>
      </w:pPr>
      <w:r w:rsidRPr="005053A5">
        <w:rPr>
          <w:lang w:val="pt-BR"/>
        </w:rPr>
        <w:t xml:space="preserve">Sr(a). </w:t>
      </w:r>
      <w:r w:rsidRPr="005053A5">
        <w:rPr>
          <w:b/>
          <w:highlight w:val="green"/>
          <w:lang w:val="pt-BR"/>
        </w:rPr>
        <w:fldChar w:fldCharType="begin"/>
      </w:r>
      <w:r w:rsidRPr="005053A5">
        <w:rPr>
          <w:b/>
          <w:highlight w:val="green"/>
          <w:lang w:val="pt-BR"/>
        </w:rPr>
        <w:instrText xml:space="preserve"> DOCPROPERTY </w:instrText>
      </w:r>
      <w:r>
        <w:rPr>
          <w:b/>
          <w:highlight w:val="green"/>
          <w:lang w:val="pt-BR"/>
        </w:rPr>
        <w:instrText>FIADOR</w:instrText>
      </w:r>
      <w:r>
        <w:rPr>
          <w:b/>
          <w:highlight w:val="green"/>
          <w:lang w:val="pt-BR"/>
        </w:rPr>
        <w:instrText>2</w:instrText>
      </w:r>
      <w:r w:rsidRPr="005053A5">
        <w:rPr>
          <w:b/>
          <w:highlight w:val="green"/>
          <w:lang w:val="pt-BR"/>
        </w:rPr>
        <w:instrText xml:space="preserve">_NOME \* MERGEFORMAT </w:instrText>
      </w:r>
      <w:r w:rsidRPr="005053A5">
        <w:rPr>
          <w:b/>
          <w:highlight w:val="green"/>
          <w:lang w:val="pt-BR"/>
        </w:rPr>
        <w:fldChar w:fldCharType="separate"/>
      </w:r>
      <w:r w:rsidR="00AD3488">
        <w:rPr>
          <w:b/>
          <w:highlight w:val="green"/>
          <w:lang w:val="pt-BR"/>
        </w:rPr>
        <w:t>&lt;FIADOR2 NOME COMPLETO&gt;</w:t>
      </w:r>
      <w:r w:rsidRPr="005053A5">
        <w:rPr>
          <w:b/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capaz,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Pr="00BC2580">
        <w:rPr>
          <w:highlight w:val="green"/>
          <w:lang w:val="pt-BR"/>
        </w:rPr>
        <w:instrText>FIADOR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NACIONALIDADE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&lt;FIADOR2 NACIONALIDADE&gt;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Pr="009D0045">
        <w:rPr>
          <w:highlight w:val="green"/>
          <w:lang w:val="pt-BR"/>
        </w:rPr>
        <w:instrText>FIADOR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PROFISSAO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&lt;FIADOR2 PROFISSAO&gt;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Pr="009D0045">
        <w:rPr>
          <w:highlight w:val="green"/>
          <w:lang w:val="pt-BR"/>
        </w:rPr>
        <w:instrText>FIADOR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>_</w:instrText>
      </w:r>
      <w:r>
        <w:rPr>
          <w:highlight w:val="green"/>
          <w:lang w:val="pt-BR"/>
        </w:rPr>
        <w:instrText>ESTCIVIL</w:instrText>
      </w:r>
      <w:r w:rsidRPr="005053A5">
        <w:rPr>
          <w:highlight w:val="green"/>
          <w:lang w:val="pt-BR"/>
        </w:rPr>
        <w:instrText xml:space="preserve">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&lt;FIADOR2 ESTCIVIL&gt;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portador(a) da Cédula de Identidade RG nº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Pr="009D0045">
        <w:rPr>
          <w:highlight w:val="green"/>
          <w:lang w:val="pt-BR"/>
        </w:rPr>
        <w:instrText>FIADOR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 xml:space="preserve">_RG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&lt;99.999.999-9 ÓRGÃO EMISSOR&gt;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inscrito(a) no CPF/MF sob o nº </w:t>
      </w:r>
      <w:r w:rsidRPr="005053A5">
        <w:rPr>
          <w:highlight w:val="green"/>
          <w:lang w:val="pt-BR"/>
        </w:rPr>
        <w:fldChar w:fldCharType="begin"/>
      </w:r>
      <w:r w:rsidRPr="005053A5">
        <w:rPr>
          <w:highlight w:val="green"/>
          <w:lang w:val="pt-BR"/>
        </w:rPr>
        <w:instrText xml:space="preserve"> DOCPROPERTY </w:instrText>
      </w:r>
      <w:r w:rsidRPr="009D0045">
        <w:rPr>
          <w:highlight w:val="green"/>
          <w:lang w:val="pt-BR"/>
        </w:rPr>
        <w:instrText>FIADOR</w:instrText>
      </w:r>
      <w:r>
        <w:rPr>
          <w:highlight w:val="green"/>
          <w:lang w:val="pt-BR"/>
        </w:rPr>
        <w:instrText>2</w:instrText>
      </w:r>
      <w:r w:rsidRPr="005053A5">
        <w:rPr>
          <w:highlight w:val="green"/>
          <w:lang w:val="pt-BR"/>
        </w:rPr>
        <w:instrText xml:space="preserve">_CPF \* MERGEFORMAT </w:instrText>
      </w:r>
      <w:r w:rsidRPr="005053A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&lt;999.999.999-99&gt;</w:t>
      </w:r>
      <w:r w:rsidRPr="005053A5">
        <w:rPr>
          <w:highlight w:val="green"/>
          <w:lang w:val="pt-BR"/>
        </w:rPr>
        <w:fldChar w:fldCharType="end"/>
      </w:r>
      <w:r w:rsidRPr="005053A5">
        <w:rPr>
          <w:lang w:val="pt-BR"/>
        </w:rPr>
        <w:t xml:space="preserve">, residente e domiciliado(a) na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</w:instrText>
      </w:r>
      <w:r>
        <w:rPr>
          <w:highlight w:val="green"/>
          <w:lang w:val="pt-BR"/>
        </w:rPr>
        <w:instrText>2</w:instrText>
      </w:r>
      <w:r w:rsidRPr="009D0045">
        <w:rPr>
          <w:highlight w:val="green"/>
          <w:lang w:val="pt-BR"/>
        </w:rPr>
        <w:instrText xml:space="preserve">_ENDERECO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&lt;LOGRADOURO&gt;, nº 999, &lt;COMPLEMENTO&gt;, &lt;BAIRRO&gt;, CEP: 99999-999, &lt;CIDADE&gt;/&lt;UF&gt;</w:t>
      </w:r>
      <w:r w:rsidRPr="009D0045">
        <w:rPr>
          <w:highlight w:val="green"/>
          <w:lang w:val="pt-BR"/>
        </w:rPr>
        <w:fldChar w:fldCharType="end"/>
      </w:r>
      <w:r w:rsidRPr="009D0045">
        <w:rPr>
          <w:lang w:val="pt-BR"/>
        </w:rPr>
        <w:t xml:space="preserve">, e-mail: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</w:instrText>
      </w:r>
      <w:r>
        <w:rPr>
          <w:highlight w:val="green"/>
          <w:lang w:val="pt-BR"/>
        </w:rPr>
        <w:instrText>2</w:instrText>
      </w:r>
      <w:r w:rsidRPr="009D0045">
        <w:rPr>
          <w:highlight w:val="green"/>
          <w:lang w:val="pt-BR"/>
        </w:rPr>
        <w:instrText xml:space="preserve">_EMAIL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&lt;EMAIL.2@FIADOR&gt;</w:t>
      </w:r>
      <w:r w:rsidRPr="009D0045">
        <w:rPr>
          <w:highlight w:val="green"/>
          <w:lang w:val="pt-BR"/>
        </w:rPr>
        <w:fldChar w:fldCharType="end"/>
      </w:r>
      <w:r w:rsidRPr="009D0045">
        <w:rPr>
          <w:lang w:val="pt-BR"/>
        </w:rPr>
        <w:t xml:space="preserve">, Telefone Comercial: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</w:instrText>
      </w:r>
      <w:r>
        <w:rPr>
          <w:highlight w:val="green"/>
          <w:lang w:val="pt-BR"/>
        </w:rPr>
        <w:instrText>2</w:instrText>
      </w:r>
      <w:r w:rsidRPr="009D0045">
        <w:rPr>
          <w:highlight w:val="green"/>
          <w:lang w:val="pt-BR"/>
        </w:rPr>
        <w:instrText xml:space="preserve">_TELCOMERCIAL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&lt;FIADOR2 TELCOMERCIAL&gt;</w:t>
      </w:r>
      <w:r w:rsidRPr="009D0045">
        <w:rPr>
          <w:highlight w:val="green"/>
          <w:lang w:val="pt-BR"/>
        </w:rPr>
        <w:fldChar w:fldCharType="end"/>
      </w:r>
      <w:r w:rsidRPr="009D0045">
        <w:rPr>
          <w:lang w:val="pt-BR"/>
        </w:rPr>
        <w:t xml:space="preserve">, Telefone Celular: </w:t>
      </w:r>
      <w:r w:rsidRPr="009D0045">
        <w:rPr>
          <w:highlight w:val="green"/>
          <w:lang w:val="pt-BR"/>
        </w:rPr>
        <w:fldChar w:fldCharType="begin"/>
      </w:r>
      <w:r w:rsidRPr="009D0045">
        <w:rPr>
          <w:highlight w:val="green"/>
          <w:lang w:val="pt-BR"/>
        </w:rPr>
        <w:instrText xml:space="preserve"> DOCPROPERTY FIADOR</w:instrText>
      </w:r>
      <w:r>
        <w:rPr>
          <w:highlight w:val="green"/>
          <w:lang w:val="pt-BR"/>
        </w:rPr>
        <w:instrText>2</w:instrText>
      </w:r>
      <w:r w:rsidRPr="009D0045">
        <w:rPr>
          <w:highlight w:val="green"/>
          <w:lang w:val="pt-BR"/>
        </w:rPr>
        <w:instrText xml:space="preserve">_TELCELULAR \* MERGEFORMAT </w:instrText>
      </w:r>
      <w:r w:rsidRPr="009D0045">
        <w:rPr>
          <w:highlight w:val="green"/>
          <w:lang w:val="pt-BR"/>
        </w:rPr>
        <w:fldChar w:fldCharType="separate"/>
      </w:r>
      <w:r w:rsidR="00AD3488">
        <w:rPr>
          <w:highlight w:val="green"/>
          <w:lang w:val="pt-BR"/>
        </w:rPr>
        <w:t>&lt;FIADOR2 TELCELULAR&gt;</w:t>
      </w:r>
      <w:r w:rsidRPr="009D0045">
        <w:rPr>
          <w:highlight w:val="green"/>
          <w:lang w:val="pt-BR"/>
        </w:rPr>
        <w:fldChar w:fldCharType="end"/>
      </w:r>
      <w:r w:rsidRPr="005053A5">
        <w:rPr>
          <w:sz w:val="21"/>
          <w:lang w:val="pt-BR"/>
        </w:rPr>
        <w:t>;</w:t>
      </w:r>
    </w:p>
    <w:p w14:paraId="053F2EDE" w14:textId="73CCB9A1" w:rsidR="003A277D" w:rsidRDefault="003A277D" w:rsidP="003A277D">
      <w:pPr>
        <w:pStyle w:val="MCLIdentificaodasPartes"/>
        <w:rPr>
          <w:lang w:val="pt-BR"/>
        </w:rPr>
      </w:pPr>
      <w:r w:rsidRPr="005A420C">
        <w:rPr>
          <w:rFonts w:ascii="Arial" w:hAnsi="Arial"/>
          <w:b/>
          <w:bCs/>
          <w:iCs/>
          <w:caps/>
          <w:sz w:val="21"/>
          <w:szCs w:val="28"/>
          <w:u w:val="single"/>
          <w:lang w:val="pt-BR"/>
        </w:rPr>
        <w:t>ANUENTE:</w:t>
      </w:r>
      <w:r w:rsidRPr="00060B38">
        <w:rPr>
          <w:lang w:val="pt-BR"/>
        </w:rPr>
        <w:t xml:space="preserve"> a empresa </w:t>
      </w:r>
      <w:r w:rsidRPr="00060B38">
        <w:rPr>
          <w:b/>
          <w:lang w:val="pt-BR"/>
        </w:rPr>
        <w:t>ALPHABESSAS EMPREENDIMENTOS IMOBILIÁRIOS LTDA</w:t>
      </w:r>
      <w:r w:rsidRPr="00060B38">
        <w:rPr>
          <w:lang w:val="pt-BR"/>
        </w:rPr>
        <w:t xml:space="preserve">., devidamente inscrita no CNPJ/MF sob nº 13.844.117/0001-01, com sede na Av. </w:t>
      </w:r>
      <w:r w:rsidRPr="002E21FB">
        <w:rPr>
          <w:lang w:val="pt-BR"/>
        </w:rPr>
        <w:t xml:space="preserve">Padre Thiago Alberione, nº 68, 1º andar, CEP: 05396-070, São Paulo/SP, proprietária do </w:t>
      </w:r>
      <w:r w:rsidRPr="002E21FB">
        <w:rPr>
          <w:rStyle w:val="DESTAQUE"/>
        </w:rPr>
        <w:t>IMÓVEL</w:t>
      </w:r>
      <w:r w:rsidRPr="002E21FB">
        <w:rPr>
          <w:lang w:val="pt-BR"/>
        </w:rPr>
        <w:t xml:space="preserve"> descrito abaixo,</w:t>
      </w:r>
      <w:r>
        <w:rPr>
          <w:lang w:val="pt-BR"/>
        </w:rPr>
        <w:t xml:space="preserve"> neste ato representada pelo </w:t>
      </w:r>
      <w:r w:rsidRPr="002E21FB">
        <w:rPr>
          <w:lang w:val="pt-BR"/>
        </w:rPr>
        <w:t xml:space="preserve">Sr. </w:t>
      </w:r>
      <w:r w:rsidRPr="002E21FB">
        <w:rPr>
          <w:b/>
          <w:lang w:val="pt-BR"/>
        </w:rPr>
        <w:t>Milton Claudio Bessa</w:t>
      </w:r>
      <w:r w:rsidRPr="002E21FB">
        <w:rPr>
          <w:lang w:val="pt-BR"/>
        </w:rPr>
        <w:t>, brasileiro, advogado, casado, portador da Cédula de Identidade RG nº 6.763.221-X</w:t>
      </w:r>
      <w:r>
        <w:rPr>
          <w:lang w:val="pt-BR"/>
        </w:rPr>
        <w:t xml:space="preserve"> SSP/SP</w:t>
      </w:r>
      <w:r w:rsidRPr="002E21FB">
        <w:rPr>
          <w:lang w:val="pt-BR"/>
        </w:rPr>
        <w:t>, inscrito no CPF/MF sob o nº 584.777.218-15;</w:t>
      </w:r>
    </w:p>
    <w:p w14:paraId="341DB2D4" w14:textId="15911A79" w:rsidR="00AC62D6" w:rsidRPr="00C6508D" w:rsidRDefault="00AC62D6" w:rsidP="003A277D">
      <w:pPr>
        <w:pStyle w:val="MCLIdentificaodasPartes"/>
        <w:rPr>
          <w:rStyle w:val="DESTAQUE"/>
          <w:b w:val="0"/>
          <w:bCs w:val="0"/>
          <w:caps w:val="0"/>
        </w:rPr>
      </w:pPr>
      <w:r w:rsidRPr="005053A5">
        <w:rPr>
          <w:rFonts w:ascii="Arial" w:hAnsi="Arial"/>
          <w:b/>
          <w:bCs/>
          <w:iCs/>
          <w:caps/>
          <w:sz w:val="21"/>
          <w:szCs w:val="28"/>
          <w:lang w:val="pt-BR"/>
        </w:rPr>
        <w:t>IMÓVEL:</w:t>
      </w:r>
      <w:r w:rsidRPr="005053A5">
        <w:rPr>
          <w:lang w:val="pt-BR"/>
        </w:rPr>
        <w:t xml:space="preserve"> </w:t>
      </w:r>
      <w:r w:rsidR="00C6508D" w:rsidRPr="005A420C">
        <w:rPr>
          <w:lang w:val="pt-BR"/>
        </w:rPr>
        <w:t xml:space="preserve">a(s) </w:t>
      </w:r>
      <w:r w:rsidR="00C6508D">
        <w:rPr>
          <w:lang w:val="pt-BR"/>
        </w:rPr>
        <w:t xml:space="preserve">seguinte(s) </w:t>
      </w:r>
      <w:r w:rsidR="00C6508D" w:rsidRPr="005A420C">
        <w:rPr>
          <w:lang w:val="pt-BR"/>
        </w:rPr>
        <w:t xml:space="preserve">unidade(s) do </w:t>
      </w:r>
      <w:r w:rsidR="00C6508D">
        <w:rPr>
          <w:lang w:val="pt-BR"/>
        </w:rPr>
        <w:t>edifício</w:t>
      </w:r>
      <w:r w:rsidR="00C6508D" w:rsidRPr="005A420C">
        <w:rPr>
          <w:lang w:val="pt-BR"/>
        </w:rPr>
        <w:t xml:space="preserve"> </w:t>
      </w:r>
      <w:r w:rsidR="00C6508D" w:rsidRPr="00C6508D">
        <w:rPr>
          <w:b/>
          <w:highlight w:val="yellow"/>
          <w:lang w:val="pt-BR"/>
        </w:rPr>
        <w:t>CHRONOS CORPORATE OSASCO</w:t>
      </w:r>
      <w:r w:rsidR="00C6508D" w:rsidRPr="005A420C">
        <w:rPr>
          <w:lang w:val="pt-BR"/>
        </w:rPr>
        <w:t>, localiz</w:t>
      </w:r>
      <w:r w:rsidR="00C6508D">
        <w:rPr>
          <w:lang w:val="pt-BR"/>
        </w:rPr>
        <w:t xml:space="preserve">ado na </w:t>
      </w:r>
      <w:r w:rsidR="00C6508D" w:rsidRPr="00C6508D">
        <w:rPr>
          <w:highlight w:val="yellow"/>
          <w:lang w:val="pt-BR"/>
        </w:rPr>
        <w:t>Rua Narciso Sturlini, nº 62, Centro, CEP: 06018-090, OSASCO/SP</w:t>
      </w:r>
      <w:r w:rsidR="00C6508D" w:rsidRPr="005A420C">
        <w:rPr>
          <w:lang w:val="pt-BR"/>
        </w:rPr>
        <w:t xml:space="preserve">, </w:t>
      </w:r>
      <w:r w:rsidR="00C6508D">
        <w:rPr>
          <w:lang w:val="pt-BR"/>
        </w:rPr>
        <w:t>registrada(s) n</w:t>
      </w:r>
      <w:r w:rsidR="00C6508D" w:rsidRPr="005A420C">
        <w:rPr>
          <w:lang w:val="pt-BR"/>
        </w:rPr>
        <w:t xml:space="preserve">o </w:t>
      </w:r>
      <w:r w:rsidR="00C6508D" w:rsidRPr="00C6508D">
        <w:rPr>
          <w:smallCaps/>
          <w:highlight w:val="yellow"/>
          <w:lang w:val="pt-BR"/>
        </w:rPr>
        <w:t>1º Cartório de Registro de Imóveis de Osasco - SP</w:t>
      </w:r>
      <w:r w:rsidR="00C6508D" w:rsidRPr="005A420C">
        <w:rPr>
          <w:lang w:val="pt-BR"/>
        </w:rPr>
        <w:t xml:space="preserve">,  descritas e caracterizadas nas referidas matrículas, conforme certidões que integram este </w:t>
      </w:r>
      <w:r w:rsidR="00C6508D" w:rsidRPr="00EF2EF0">
        <w:rPr>
          <w:rStyle w:val="DESTAQUE"/>
        </w:rPr>
        <w:t>Contrato</w:t>
      </w:r>
      <w:r w:rsidRPr="005053A5">
        <w:rPr>
          <w:rStyle w:val="DESTAQUE"/>
          <w:b w:val="0"/>
          <w:caps w:val="0"/>
        </w:rPr>
        <w:t>.</w:t>
      </w:r>
    </w:p>
    <w:tbl>
      <w:tblPr>
        <w:tblStyle w:val="TabeladeLista4"/>
        <w:tblW w:w="0" w:type="auto"/>
        <w:jc w:val="center"/>
        <w:tblLook w:val="04E0" w:firstRow="1" w:lastRow="1" w:firstColumn="1" w:lastColumn="0" w:noHBand="0" w:noVBand="1"/>
      </w:tblPr>
      <w:tblGrid>
        <w:gridCol w:w="987"/>
        <w:gridCol w:w="1103"/>
        <w:gridCol w:w="1069"/>
        <w:gridCol w:w="661"/>
        <w:gridCol w:w="1677"/>
        <w:gridCol w:w="2077"/>
        <w:gridCol w:w="1349"/>
      </w:tblGrid>
      <w:tr w:rsidR="007F3657" w:rsidRPr="005053A5" w14:paraId="3394F97B" w14:textId="77777777" w:rsidTr="007F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D6CCD" w14:textId="77777777" w:rsidR="002D004C" w:rsidRPr="005053A5" w:rsidRDefault="002D004C" w:rsidP="002D004C">
            <w:pPr>
              <w:spacing w:after="0" w:line="240" w:lineRule="auto"/>
              <w:jc w:val="center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lastRenderedPageBreak/>
              <w:t>Unidade</w:t>
            </w:r>
          </w:p>
        </w:tc>
        <w:tc>
          <w:tcPr>
            <w:tcW w:w="0" w:type="auto"/>
            <w:vAlign w:val="center"/>
          </w:tcPr>
          <w:p w14:paraId="7DF527C9" w14:textId="6375D712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Matrícula</w:t>
            </w:r>
          </w:p>
        </w:tc>
        <w:tc>
          <w:tcPr>
            <w:tcW w:w="0" w:type="auto"/>
            <w:vAlign w:val="center"/>
          </w:tcPr>
          <w:p w14:paraId="7543E78F" w14:textId="08C4B8E0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Banheiro</w:t>
            </w:r>
          </w:p>
        </w:tc>
        <w:tc>
          <w:tcPr>
            <w:tcW w:w="0" w:type="auto"/>
            <w:vAlign w:val="center"/>
          </w:tcPr>
          <w:p w14:paraId="1FC3FEEB" w14:textId="262A39D4" w:rsidR="002D004C" w:rsidRPr="005053A5" w:rsidRDefault="002D004C" w:rsidP="007F365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Vag</w:t>
            </w:r>
            <w:r w:rsidR="007F3657" w:rsidRPr="005053A5">
              <w:rPr>
                <w:szCs w:val="2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3D17375E" w14:textId="5500FEAE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 w:val="18"/>
                <w:szCs w:val="20"/>
                <w:lang w:val="pt-BR"/>
              </w:rPr>
              <w:t>Área Privativa</w:t>
            </w:r>
            <w:r w:rsidR="007F3657" w:rsidRPr="005053A5">
              <w:rPr>
                <w:sz w:val="18"/>
                <w:szCs w:val="20"/>
                <w:lang w:val="pt-BR"/>
              </w:rPr>
              <w:br/>
            </w:r>
            <w:r w:rsidRPr="005053A5">
              <w:rPr>
                <w:sz w:val="18"/>
                <w:szCs w:val="20"/>
                <w:lang w:val="pt-BR"/>
              </w:rPr>
              <w:t>Coberta</w:t>
            </w:r>
            <w:r w:rsidR="009273E9" w:rsidRPr="005053A5">
              <w:rPr>
                <w:sz w:val="18"/>
                <w:szCs w:val="20"/>
                <w:lang w:val="pt-BR"/>
              </w:rPr>
              <w:t xml:space="preserve"> Edificada</w:t>
            </w:r>
          </w:p>
        </w:tc>
        <w:tc>
          <w:tcPr>
            <w:tcW w:w="0" w:type="auto"/>
            <w:vAlign w:val="center"/>
          </w:tcPr>
          <w:p w14:paraId="3EB3DB41" w14:textId="471009CD" w:rsidR="002D004C" w:rsidRPr="005053A5" w:rsidRDefault="001D0AD2" w:rsidP="001D0AD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Área Total Edificada</w:t>
            </w:r>
          </w:p>
        </w:tc>
        <w:tc>
          <w:tcPr>
            <w:tcW w:w="0" w:type="auto"/>
            <w:vAlign w:val="center"/>
          </w:tcPr>
          <w:p w14:paraId="14EF18BE" w14:textId="47786C65" w:rsidR="002D004C" w:rsidRPr="005053A5" w:rsidRDefault="002D004C" w:rsidP="002D004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pt-BR"/>
              </w:rPr>
            </w:pPr>
            <w:r w:rsidRPr="005053A5">
              <w:rPr>
                <w:szCs w:val="20"/>
                <w:lang w:val="pt-BR"/>
              </w:rPr>
              <w:t>Fração Ideal</w:t>
            </w:r>
          </w:p>
        </w:tc>
      </w:tr>
      <w:tr w:rsidR="00E4111B" w:rsidRPr="005053A5" w14:paraId="677065BE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33AFF5" w14:textId="701A0EA5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E638A13" w14:textId="3AC8A79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AF246C2" w14:textId="410455FC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1B916AF4" w14:textId="28F15DB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4C0CA63" w14:textId="7A9CE5F3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63211732" w14:textId="07AB9BA7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783D433" w14:textId="35C658C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4A01D87E" w14:textId="77777777" w:rsidTr="009B183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FC1339" w14:textId="438CF46E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5407668C" w14:textId="3ED2BC8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2A7A4C72" w14:textId="2BB4D977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D389FB" w14:textId="1675B562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E61307C" w14:textId="1DB3F181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18DD7C5" w14:textId="6FED26D3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99B686D" w14:textId="3D2B7994" w:rsidR="00E4111B" w:rsidRPr="005053A5" w:rsidRDefault="00E4111B" w:rsidP="009B18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E4111B" w:rsidRPr="005053A5" w14:paraId="172B105B" w14:textId="77777777" w:rsidTr="009B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DB2AC5" w14:textId="765212DB" w:rsidR="00E4111B" w:rsidRPr="005053A5" w:rsidRDefault="00E4111B" w:rsidP="009B1836">
            <w:pPr>
              <w:spacing w:after="0" w:line="240" w:lineRule="auto"/>
              <w:jc w:val="center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074B9017" w14:textId="35974B0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9999</w:t>
            </w:r>
          </w:p>
        </w:tc>
        <w:tc>
          <w:tcPr>
            <w:tcW w:w="0" w:type="auto"/>
            <w:vAlign w:val="center"/>
          </w:tcPr>
          <w:p w14:paraId="4A04AEF8" w14:textId="3AF5EB2A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30B92D0C" w14:textId="1AEBABF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</w:t>
            </w:r>
          </w:p>
        </w:tc>
        <w:tc>
          <w:tcPr>
            <w:tcW w:w="0" w:type="auto"/>
            <w:vAlign w:val="center"/>
          </w:tcPr>
          <w:p w14:paraId="4B01EDBD" w14:textId="30A941B6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240A5756" w14:textId="66326C1B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99,9999 m</w:t>
            </w:r>
            <w:r w:rsidRPr="005053A5">
              <w:rPr>
                <w:sz w:val="18"/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3BC53265" w14:textId="11C5E7D1" w:rsidR="00E4111B" w:rsidRPr="005053A5" w:rsidRDefault="00E4111B" w:rsidP="009B18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highlight w:val="yellow"/>
                <w:lang w:val="pt-BR"/>
              </w:rPr>
            </w:pPr>
            <w:r w:rsidRPr="005053A5">
              <w:rPr>
                <w:sz w:val="18"/>
                <w:highlight w:val="yellow"/>
                <w:lang w:val="pt-BR"/>
              </w:rPr>
              <w:t>9,9999%</w:t>
            </w:r>
          </w:p>
        </w:tc>
      </w:tr>
      <w:tr w:rsidR="007F3657" w:rsidRPr="008F0E0F" w14:paraId="533E5D53" w14:textId="77777777" w:rsidTr="00E95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84EE802" w14:textId="4C9E4D8D" w:rsidR="002D004C" w:rsidRPr="008F0E0F" w:rsidRDefault="002D004C" w:rsidP="002D004C">
            <w:pPr>
              <w:spacing w:after="0" w:line="240" w:lineRule="auto"/>
              <w:jc w:val="center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t>TOTAL</w:t>
            </w:r>
          </w:p>
        </w:tc>
        <w:tc>
          <w:tcPr>
            <w:tcW w:w="0" w:type="auto"/>
            <w:vAlign w:val="center"/>
          </w:tcPr>
          <w:p w14:paraId="4835C605" w14:textId="3743D7F6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AD3488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8F0E0F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51FA803D" w14:textId="1CEE8DDD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AD3488">
              <w:rPr>
                <w:b w:val="0"/>
                <w:bCs w:val="0"/>
                <w:noProof/>
                <w:highlight w:val="yellow"/>
                <w:lang w:val="pt-BR"/>
              </w:rPr>
              <w:t>297</w:t>
            </w:r>
            <w:r w:rsidRPr="008F0E0F">
              <w:rPr>
                <w:highlight w:val="yellow"/>
                <w:lang w:val="pt-BR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12167682" w14:textId="2F9C4E09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"#.##0,0000"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AD3488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8F0E0F">
              <w:rPr>
                <w:highlight w:val="yellow"/>
                <w:lang w:val="pt-BR"/>
              </w:rPr>
              <w:fldChar w:fldCharType="end"/>
            </w:r>
            <w:r w:rsidRPr="008F0E0F">
              <w:rPr>
                <w:highlight w:val="yellow"/>
                <w:lang w:val="pt-BR"/>
              </w:rPr>
              <w:t xml:space="preserve"> m</w:t>
            </w:r>
            <w:r w:rsidRPr="008F0E0F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02CD249C" w14:textId="4484BF9C" w:rsidR="002D004C" w:rsidRPr="008F0E0F" w:rsidRDefault="00E4111B" w:rsidP="00E4111B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 \# "#.##0,0000"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AD3488">
              <w:rPr>
                <w:b w:val="0"/>
                <w:bCs w:val="0"/>
                <w:noProof/>
                <w:highlight w:val="yellow"/>
                <w:lang w:val="pt-BR"/>
              </w:rPr>
              <w:t xml:space="preserve"> 299,9997</w:t>
            </w:r>
            <w:r w:rsidRPr="008F0E0F">
              <w:rPr>
                <w:highlight w:val="yellow"/>
                <w:lang w:val="pt-BR"/>
              </w:rPr>
              <w:fldChar w:fldCharType="end"/>
            </w:r>
            <w:r w:rsidRPr="008F0E0F">
              <w:rPr>
                <w:highlight w:val="yellow"/>
                <w:lang w:val="pt-BR"/>
              </w:rPr>
              <w:t xml:space="preserve"> </w:t>
            </w:r>
            <w:r w:rsidR="002D004C" w:rsidRPr="008F0E0F">
              <w:rPr>
                <w:highlight w:val="yellow"/>
                <w:lang w:val="pt-BR"/>
              </w:rPr>
              <w:t>m</w:t>
            </w:r>
            <w:r w:rsidR="002D004C" w:rsidRPr="008F0E0F">
              <w:rPr>
                <w:highlight w:val="yellow"/>
                <w:vertAlign w:val="superscript"/>
                <w:lang w:val="pt-BR"/>
              </w:rPr>
              <w:t>2</w:t>
            </w:r>
          </w:p>
        </w:tc>
        <w:tc>
          <w:tcPr>
            <w:tcW w:w="0" w:type="auto"/>
            <w:vAlign w:val="center"/>
          </w:tcPr>
          <w:p w14:paraId="13021DD0" w14:textId="226FF249" w:rsidR="002D004C" w:rsidRPr="008F0E0F" w:rsidRDefault="002D004C" w:rsidP="00E9586F">
            <w:pPr>
              <w:spacing w:after="0"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F0E0F">
              <w:rPr>
                <w:highlight w:val="yellow"/>
                <w:lang w:val="pt-BR"/>
              </w:rPr>
              <w:fldChar w:fldCharType="begin"/>
            </w:r>
            <w:r w:rsidRPr="008F0E0F">
              <w:rPr>
                <w:highlight w:val="yellow"/>
                <w:lang w:val="pt-BR"/>
              </w:rPr>
              <w:instrText xml:space="preserve"> =SUM(ABOVE)*100 \# "0,0000%" </w:instrText>
            </w:r>
            <w:r w:rsidRPr="008F0E0F">
              <w:rPr>
                <w:highlight w:val="yellow"/>
                <w:lang w:val="pt-BR"/>
              </w:rPr>
              <w:fldChar w:fldCharType="separate"/>
            </w:r>
            <w:r w:rsidR="00AD3488">
              <w:rPr>
                <w:b w:val="0"/>
                <w:bCs w:val="0"/>
                <w:noProof/>
                <w:highlight w:val="yellow"/>
                <w:lang w:val="pt-BR"/>
              </w:rPr>
              <w:t>29,9997</w:t>
            </w:r>
            <w:r w:rsidR="00AD3488" w:rsidRPr="008F0E0F">
              <w:rPr>
                <w:noProof/>
                <w:highlight w:val="yellow"/>
                <w:lang w:val="pt-BR"/>
              </w:rPr>
              <w:t>%</w:t>
            </w:r>
            <w:r w:rsidRPr="008F0E0F">
              <w:rPr>
                <w:highlight w:val="yellow"/>
                <w:lang w:val="pt-BR"/>
              </w:rPr>
              <w:fldChar w:fldCharType="end"/>
            </w:r>
          </w:p>
        </w:tc>
      </w:tr>
    </w:tbl>
    <w:p w14:paraId="4D62C3C6" w14:textId="77777777" w:rsidR="002D004C" w:rsidRPr="005053A5" w:rsidRDefault="002D004C" w:rsidP="002D004C">
      <w:pPr>
        <w:spacing w:after="0" w:line="240" w:lineRule="auto"/>
        <w:rPr>
          <w:sz w:val="10"/>
          <w:szCs w:val="10"/>
          <w:lang w:val="pt-BR"/>
        </w:rPr>
      </w:pPr>
    </w:p>
    <w:p w14:paraId="7526A842" w14:textId="398BEE85" w:rsidR="007F3657" w:rsidRPr="00F97754" w:rsidRDefault="007F3657" w:rsidP="007F3657">
      <w:pPr>
        <w:spacing w:after="40" w:line="240" w:lineRule="auto"/>
        <w:ind w:left="851" w:right="1069" w:hanging="284"/>
        <w:rPr>
          <w:i/>
          <w:sz w:val="16"/>
          <w:highlight w:val="yellow"/>
          <w:lang w:val="pt-BR"/>
        </w:rPr>
      </w:pPr>
      <w:r w:rsidRPr="00F97754">
        <w:rPr>
          <w:b/>
          <w:i/>
          <w:sz w:val="16"/>
          <w:highlight w:val="yellow"/>
          <w:vertAlign w:val="superscript"/>
          <w:lang w:val="pt-BR"/>
        </w:rPr>
        <w:t>(1)</w:t>
      </w:r>
      <w:r w:rsidRPr="00F97754">
        <w:rPr>
          <w:i/>
          <w:sz w:val="16"/>
          <w:highlight w:val="yellow"/>
          <w:lang w:val="pt-BR"/>
        </w:rPr>
        <w:t xml:space="preserve"> </w:t>
      </w:r>
      <w:r w:rsidRPr="00F97754">
        <w:rPr>
          <w:b/>
          <w:i/>
          <w:sz w:val="16"/>
          <w:highlight w:val="yellow"/>
          <w:lang w:val="pt-BR"/>
        </w:rPr>
        <w:t>vaga</w:t>
      </w:r>
      <w:r w:rsidR="00EF2EF0" w:rsidRPr="00F97754">
        <w:rPr>
          <w:b/>
          <w:i/>
          <w:sz w:val="16"/>
          <w:highlight w:val="yellow"/>
          <w:lang w:val="pt-BR"/>
        </w:rPr>
        <w:t>(</w:t>
      </w:r>
      <w:r w:rsidRPr="00F97754">
        <w:rPr>
          <w:b/>
          <w:i/>
          <w:sz w:val="16"/>
          <w:highlight w:val="yellow"/>
          <w:lang w:val="pt-BR"/>
        </w:rPr>
        <w:t>s</w:t>
      </w:r>
      <w:r w:rsidR="00EF2EF0" w:rsidRPr="00F97754">
        <w:rPr>
          <w:b/>
          <w:i/>
          <w:sz w:val="16"/>
          <w:highlight w:val="yellow"/>
          <w:lang w:val="pt-BR"/>
        </w:rPr>
        <w:t>)</w:t>
      </w:r>
      <w:r w:rsidRPr="00F97754">
        <w:rPr>
          <w:b/>
          <w:i/>
          <w:sz w:val="16"/>
          <w:highlight w:val="yellow"/>
          <w:lang w:val="pt-BR"/>
        </w:rPr>
        <w:t xml:space="preserve"> indeterminada</w:t>
      </w:r>
      <w:r w:rsidR="00EF2EF0" w:rsidRPr="00F97754">
        <w:rPr>
          <w:b/>
          <w:i/>
          <w:sz w:val="16"/>
          <w:highlight w:val="yellow"/>
          <w:lang w:val="pt-BR"/>
        </w:rPr>
        <w:t>(</w:t>
      </w:r>
      <w:r w:rsidRPr="00F97754">
        <w:rPr>
          <w:b/>
          <w:i/>
          <w:sz w:val="16"/>
          <w:highlight w:val="yellow"/>
          <w:lang w:val="pt-BR"/>
        </w:rPr>
        <w:t>s</w:t>
      </w:r>
      <w:r w:rsidR="00EF2EF0" w:rsidRPr="00F97754">
        <w:rPr>
          <w:b/>
          <w:i/>
          <w:sz w:val="16"/>
          <w:highlight w:val="yellow"/>
          <w:lang w:val="pt-BR"/>
        </w:rPr>
        <w:t>)</w:t>
      </w:r>
      <w:r w:rsidRPr="00F97754">
        <w:rPr>
          <w:i/>
          <w:sz w:val="16"/>
          <w:highlight w:val="yellow"/>
          <w:lang w:val="pt-BR"/>
        </w:rPr>
        <w:t>;</w:t>
      </w:r>
    </w:p>
    <w:p w14:paraId="64483FDA" w14:textId="7D6A75C8" w:rsidR="007F3657" w:rsidRPr="00F97754" w:rsidRDefault="007F3657" w:rsidP="007F3657">
      <w:pPr>
        <w:spacing w:after="40" w:line="240" w:lineRule="auto"/>
        <w:ind w:left="851" w:right="1069" w:hanging="284"/>
        <w:rPr>
          <w:i/>
          <w:sz w:val="16"/>
          <w:highlight w:val="yellow"/>
          <w:lang w:val="pt-BR"/>
        </w:rPr>
      </w:pPr>
      <w:r w:rsidRPr="00F97754">
        <w:rPr>
          <w:b/>
          <w:i/>
          <w:sz w:val="16"/>
          <w:highlight w:val="yellow"/>
          <w:vertAlign w:val="superscript"/>
          <w:lang w:val="pt-BR"/>
        </w:rPr>
        <w:t>(2)</w:t>
      </w:r>
      <w:r w:rsidRPr="00F97754">
        <w:rPr>
          <w:i/>
          <w:sz w:val="16"/>
          <w:highlight w:val="yellow"/>
          <w:lang w:val="pt-BR"/>
        </w:rPr>
        <w:t xml:space="preserve"> </w:t>
      </w:r>
      <w:r w:rsidRPr="00F97754">
        <w:rPr>
          <w:b/>
          <w:i/>
          <w:sz w:val="16"/>
          <w:highlight w:val="yellow"/>
          <w:lang w:val="pt-BR"/>
        </w:rPr>
        <w:t>Área Total Edificada</w:t>
      </w:r>
      <w:r w:rsidRPr="00F97754">
        <w:rPr>
          <w:i/>
          <w:sz w:val="16"/>
          <w:highlight w:val="yellow"/>
          <w:lang w:val="pt-BR"/>
        </w:rPr>
        <w:t xml:space="preserve"> = Área Privativa Coberta Edificada + Área Comum de divisão Proporcional + Área Comum de Divisão não-Proporcional</w:t>
      </w:r>
      <w:r w:rsidR="00E75D34" w:rsidRPr="00F97754">
        <w:rPr>
          <w:i/>
          <w:sz w:val="16"/>
          <w:highlight w:val="yellow"/>
          <w:lang w:val="pt-BR"/>
        </w:rPr>
        <w:t>;</w:t>
      </w:r>
    </w:p>
    <w:p w14:paraId="13F01BE2" w14:textId="2BCDC7CD" w:rsidR="00E75D34" w:rsidRPr="005053A5" w:rsidRDefault="00E75D34" w:rsidP="007F3657">
      <w:pPr>
        <w:spacing w:after="40" w:line="240" w:lineRule="auto"/>
        <w:ind w:left="851" w:right="1069" w:hanging="284"/>
        <w:rPr>
          <w:i/>
          <w:sz w:val="16"/>
          <w:lang w:val="pt-BR"/>
        </w:rPr>
      </w:pPr>
      <w:r w:rsidRPr="00F97754">
        <w:rPr>
          <w:b/>
          <w:i/>
          <w:sz w:val="16"/>
          <w:highlight w:val="yellow"/>
          <w:vertAlign w:val="superscript"/>
          <w:lang w:val="pt-BR"/>
        </w:rPr>
        <w:t>(3)</w:t>
      </w:r>
      <w:r w:rsidRPr="00F97754">
        <w:rPr>
          <w:b/>
          <w:i/>
          <w:sz w:val="16"/>
          <w:highlight w:val="yellow"/>
          <w:lang w:val="pt-BR"/>
        </w:rPr>
        <w:t xml:space="preserve"> </w:t>
      </w:r>
      <w:r w:rsidR="008B1699" w:rsidRPr="00F97754">
        <w:rPr>
          <w:b/>
          <w:i/>
          <w:sz w:val="16"/>
          <w:highlight w:val="yellow"/>
          <w:lang w:val="pt-BR"/>
        </w:rPr>
        <w:t xml:space="preserve">Fração Ideal </w:t>
      </w:r>
      <w:r w:rsidR="008B1699" w:rsidRPr="00F97754">
        <w:rPr>
          <w:i/>
          <w:sz w:val="16"/>
          <w:highlight w:val="yellow"/>
          <w:lang w:val="pt-BR"/>
        </w:rPr>
        <w:t xml:space="preserve">= </w:t>
      </w:r>
      <w:r w:rsidRPr="00F97754">
        <w:rPr>
          <w:i/>
          <w:sz w:val="16"/>
          <w:highlight w:val="yellow"/>
          <w:lang w:val="pt-BR"/>
        </w:rPr>
        <w:t>Coeficiente de Proporcionalidade;</w:t>
      </w:r>
    </w:p>
    <w:p w14:paraId="7FBBB89D" w14:textId="77777777" w:rsidR="008D219E" w:rsidRPr="005053A5" w:rsidRDefault="008D219E" w:rsidP="005A5D57">
      <w:pPr>
        <w:pStyle w:val="MCLSeodoContrato"/>
      </w:pPr>
      <w:r w:rsidRPr="005053A5">
        <w:t>Das disposições preliminares</w:t>
      </w:r>
    </w:p>
    <w:p w14:paraId="5FA64FBA" w14:textId="4DE99D99" w:rsidR="00F10A63" w:rsidRPr="005053A5" w:rsidRDefault="008D219E" w:rsidP="005D58D6">
      <w:pPr>
        <w:pStyle w:val="MCLClusuladoContrato"/>
      </w:pPr>
      <w:r w:rsidRPr="005053A5">
        <w:t>As</w:t>
      </w:r>
      <w:r w:rsidR="00CE56F2" w:rsidRPr="005053A5">
        <w:t xml:space="preserve"> partes acima identificadas têm</w:t>
      </w:r>
      <w:r w:rsidRPr="005053A5">
        <w:t xml:space="preserve"> entre si, justo e acertado</w:t>
      </w:r>
      <w:r w:rsidR="00CE56F2" w:rsidRPr="005053A5">
        <w:t>,</w:t>
      </w:r>
      <w:r w:rsidRPr="005053A5">
        <w:t xml:space="preserve"> o presente </w:t>
      </w:r>
      <w:r w:rsidRPr="005053A5">
        <w:rPr>
          <w:b/>
          <w:smallCaps/>
          <w:szCs w:val="20"/>
        </w:rPr>
        <w:t>Contrato de Locação de Imóvel Comercial</w:t>
      </w:r>
      <w:r w:rsidR="00283633" w:rsidRPr="005053A5">
        <w:rPr>
          <w:b/>
          <w:smallCaps/>
          <w:szCs w:val="20"/>
        </w:rPr>
        <w:t xml:space="preserve"> </w: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QUOTE “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IF </w:instrText>
      </w:r>
      <w:r w:rsidR="00EE491C" w:rsidRPr="00EE491C">
        <w:rPr>
          <w:b/>
          <w:smallCaps/>
          <w:szCs w:val="20"/>
          <w:highlight w:val="green"/>
        </w:rPr>
        <w:fldChar w:fldCharType="begin"/>
      </w:r>
      <w:r w:rsidR="00EE491C" w:rsidRPr="00EE491C">
        <w:rPr>
          <w:b/>
          <w:smallCaps/>
          <w:szCs w:val="20"/>
          <w:highlight w:val="green"/>
        </w:rPr>
        <w:instrText xml:space="preserve"> DOCPROPERTY "IS_OPCAO_COMPRA"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AD3488">
        <w:rPr>
          <w:b/>
          <w:smallCaps/>
          <w:szCs w:val="20"/>
          <w:highlight w:val="green"/>
        </w:rPr>
        <w:instrText>SIM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="SIM" "com Opção de Compra " ""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AD3488" w:rsidRPr="00EE491C">
        <w:rPr>
          <w:b/>
          <w:smallCaps/>
          <w:noProof/>
          <w:szCs w:val="20"/>
          <w:highlight w:val="green"/>
        </w:rPr>
        <w:instrText xml:space="preserve">com Opção de Compra </w:instrTex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="00EE491C" w:rsidRPr="00EE491C">
        <w:rPr>
          <w:b/>
          <w:smallCaps/>
          <w:szCs w:val="20"/>
          <w:highlight w:val="green"/>
        </w:rPr>
        <w:instrText xml:space="preserve">” \* MERGEFORMAT </w:instrText>
      </w:r>
      <w:r w:rsidR="00EE491C" w:rsidRPr="00EE491C">
        <w:rPr>
          <w:b/>
          <w:smallCaps/>
          <w:szCs w:val="20"/>
          <w:highlight w:val="green"/>
        </w:rPr>
        <w:fldChar w:fldCharType="separate"/>
      </w:r>
      <w:r w:rsidR="00AD3488" w:rsidRPr="00EE491C">
        <w:rPr>
          <w:b/>
          <w:smallCaps/>
          <w:noProof/>
          <w:szCs w:val="20"/>
          <w:highlight w:val="green"/>
        </w:rPr>
        <w:t xml:space="preserve">com Opção de Compra </w:t>
      </w:r>
      <w:r w:rsidR="00EE491C" w:rsidRPr="00EE491C">
        <w:rPr>
          <w:b/>
          <w:smallCaps/>
          <w:szCs w:val="20"/>
          <w:highlight w:val="green"/>
        </w:rPr>
        <w:fldChar w:fldCharType="end"/>
      </w:r>
      <w:r w:rsidRPr="005053A5">
        <w:t>(“</w:t>
      </w:r>
      <w:r w:rsidRPr="005053A5">
        <w:rPr>
          <w:rStyle w:val="DESTAQUE"/>
        </w:rPr>
        <w:t>CONTRATO</w:t>
      </w:r>
      <w:r w:rsidRPr="005053A5">
        <w:t>”) que se regerá pelas cláusulas e condições descritas no presente instrumento</w:t>
      </w:r>
      <w:r w:rsidR="00F10A63" w:rsidRPr="005053A5">
        <w:t>, pelas disposições pertinentes do Código Civi</w:t>
      </w:r>
      <w:bookmarkStart w:id="4" w:name="_GoBack"/>
      <w:bookmarkEnd w:id="4"/>
      <w:r w:rsidR="00F10A63" w:rsidRPr="005053A5">
        <w:t>l Brasileiro e leis</w:t>
      </w:r>
      <w:r w:rsidR="00085DB8" w:rsidRPr="005053A5">
        <w:t xml:space="preserve"> especiais que regem a espécie, </w:t>
      </w:r>
      <w:r w:rsidR="00F10A63" w:rsidRPr="005053A5">
        <w:t xml:space="preserve">e pelos demais instrumentos que fazem parte integrante e inseparável do presente </w:t>
      </w:r>
      <w:r w:rsidR="00F10A63" w:rsidRPr="005053A5">
        <w:rPr>
          <w:rStyle w:val="DESTAQUE"/>
        </w:rPr>
        <w:t>contrato</w:t>
      </w:r>
      <w:r w:rsidR="00CE56F2" w:rsidRPr="005053A5">
        <w:t xml:space="preserve">, </w:t>
      </w:r>
      <w:r w:rsidR="00F10A63" w:rsidRPr="005053A5">
        <w:t>descritos neste instrumento, como se aqui estiv</w:t>
      </w:r>
      <w:r w:rsidR="00385E50" w:rsidRPr="005053A5">
        <w:t>essem transcritos integralmente, que mutuamente convencionam e outorgam</w:t>
      </w:r>
      <w:r w:rsidR="00093288" w:rsidRPr="005053A5">
        <w:t>.</w:t>
      </w:r>
    </w:p>
    <w:p w14:paraId="35933838" w14:textId="60918678" w:rsidR="00E43D4A" w:rsidRPr="005053A5" w:rsidRDefault="00E43D4A" w:rsidP="00CA7735">
      <w:pPr>
        <w:pStyle w:val="MCLPargrafodoContrato"/>
      </w:pPr>
      <w:r w:rsidRPr="005053A5">
        <w:t>As partes declaram que leram e compreenderam, tendo discutido e ajustado todas as cláusulas aqui transcritas, devidamente assistidas por seus advogados e profissionais especializados no ramo, declarando-se ainda</w:t>
      </w:r>
      <w:r w:rsidR="00060B38" w:rsidRPr="005053A5">
        <w:t>,</w:t>
      </w:r>
      <w:r w:rsidRPr="005053A5">
        <w:t xml:space="preserve"> cientes de que a locação ora pactuada reflete as condições de mercado, sendo certo que se encontram plenamente afastadas as hipóteses previstas nos artigos </w:t>
      </w:r>
      <w:commentRangeStart w:id="5"/>
      <w:r w:rsidRPr="005053A5">
        <w:t xml:space="preserve">156 </w:t>
      </w:r>
      <w:commentRangeEnd w:id="5"/>
      <w:r w:rsidR="00DF5029" w:rsidRPr="005053A5">
        <w:rPr>
          <w:rStyle w:val="Refdecomentrio"/>
          <w:lang w:val="en-US"/>
        </w:rPr>
        <w:commentReference w:id="5"/>
      </w:r>
      <w:r w:rsidRPr="005053A5">
        <w:t xml:space="preserve">e </w:t>
      </w:r>
      <w:commentRangeStart w:id="7"/>
      <w:r w:rsidRPr="005053A5">
        <w:t xml:space="preserve">157 </w:t>
      </w:r>
      <w:commentRangeEnd w:id="7"/>
      <w:r w:rsidR="00DF5029" w:rsidRPr="005053A5">
        <w:rPr>
          <w:rStyle w:val="Refdecomentrio"/>
          <w:lang w:val="en-US"/>
        </w:rPr>
        <w:commentReference w:id="7"/>
      </w:r>
      <w:r w:rsidRPr="005053A5">
        <w:t>do Código Civil</w:t>
      </w:r>
      <w:r w:rsidR="00242F2E" w:rsidRPr="005053A5">
        <w:t xml:space="preserve"> Brasileiro</w:t>
      </w:r>
      <w:r w:rsidRPr="005053A5">
        <w:t>.</w:t>
      </w:r>
    </w:p>
    <w:p w14:paraId="6DD26353" w14:textId="10D5DB92" w:rsidR="004A19FB" w:rsidRPr="00CF0F11" w:rsidRDefault="002936DC" w:rsidP="00CA7735">
      <w:pPr>
        <w:pStyle w:val="MCLPargrafodoContrato"/>
        <w:rPr>
          <w:highlight w:val="cyan"/>
        </w:rPr>
      </w:pPr>
      <w:r w:rsidRPr="00CF0F11">
        <w:rPr>
          <w:highlight w:val="cyan"/>
        </w:rPr>
        <w:t xml:space="preserve">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é firmado com expressa anuência e concordância da proprietária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, a empresa </w:t>
      </w:r>
      <w:r w:rsidR="00742328" w:rsidRPr="00CF0F11">
        <w:rPr>
          <w:b/>
          <w:highlight w:val="green"/>
        </w:rPr>
        <w:fldChar w:fldCharType="begin"/>
      </w:r>
      <w:r w:rsidR="00742328" w:rsidRPr="00CF0F11">
        <w:rPr>
          <w:b/>
          <w:highlight w:val="green"/>
        </w:rPr>
        <w:instrText xml:space="preserve"> DOCPROPERTY ANUENTE \* MERGEFORMAT </w:instrText>
      </w:r>
      <w:r w:rsidR="00742328" w:rsidRPr="00CF0F11">
        <w:rPr>
          <w:b/>
          <w:highlight w:val="green"/>
        </w:rPr>
        <w:fldChar w:fldCharType="separate"/>
      </w:r>
      <w:r w:rsidR="00AD3488">
        <w:rPr>
          <w:b/>
          <w:highlight w:val="green"/>
        </w:rPr>
        <w:t>ALPHABESSAS EMPREENDIMENTOS IMOBILIÁRIOS LTDA.</w:t>
      </w:r>
      <w:r w:rsidR="00742328" w:rsidRPr="00CF0F11">
        <w:rPr>
          <w:b/>
          <w:highlight w:val="green"/>
        </w:rPr>
        <w:fldChar w:fldCharType="end"/>
      </w:r>
      <w:r w:rsidR="00D22298" w:rsidRPr="00CF0F11">
        <w:rPr>
          <w:highlight w:val="cyan"/>
        </w:rPr>
        <w:t>, devidamente qualificada acima.</w:t>
      </w:r>
      <w:r w:rsidRPr="00CF0F11">
        <w:rPr>
          <w:highlight w:val="cyan"/>
        </w:rPr>
        <w:t xml:space="preserve"> </w:t>
      </w:r>
    </w:p>
    <w:p w14:paraId="39BDDFD0" w14:textId="3B3950BA" w:rsidR="002936DC" w:rsidRPr="00CF0F11" w:rsidRDefault="002936DC" w:rsidP="00CA7735">
      <w:pPr>
        <w:pStyle w:val="MCLItemdePargrafo"/>
        <w:rPr>
          <w:highlight w:val="cyan"/>
        </w:rPr>
      </w:pPr>
      <w:r w:rsidRPr="00CF0F11">
        <w:rPr>
          <w:highlight w:val="cyan"/>
        </w:rPr>
        <w:t xml:space="preserve">A </w:t>
      </w:r>
      <w:r w:rsidRPr="00CF0F11">
        <w:rPr>
          <w:b/>
          <w:highlight w:val="cyan"/>
        </w:rPr>
        <w:t>LOCADORA</w:t>
      </w:r>
      <w:r w:rsidRPr="00CF0F11">
        <w:rPr>
          <w:highlight w:val="cyan"/>
        </w:rPr>
        <w:t xml:space="preserve"> está na posse do </w:t>
      </w:r>
      <w:r w:rsidRPr="00CF0F11">
        <w:rPr>
          <w:rStyle w:val="DESTAQUE"/>
          <w:highlight w:val="cyan"/>
        </w:rPr>
        <w:t>Imóvel</w:t>
      </w:r>
      <w:r w:rsidRPr="00CF0F11">
        <w:rPr>
          <w:highlight w:val="cyan"/>
        </w:rPr>
        <w:t xml:space="preserve"> desde </w:t>
      </w:r>
      <w:r w:rsidRPr="00CF0F11">
        <w:rPr>
          <w:highlight w:val="yellow"/>
        </w:rPr>
        <w:t>99/99/9999</w:t>
      </w:r>
      <w:r w:rsidRPr="00CF0F11">
        <w:rPr>
          <w:highlight w:val="cyan"/>
        </w:rPr>
        <w:t xml:space="preserve"> e qualquer questão oriunda do presente </w:t>
      </w:r>
      <w:r w:rsidRPr="00CF0F11">
        <w:rPr>
          <w:rStyle w:val="DESTAQUE"/>
          <w:highlight w:val="cyan"/>
        </w:rPr>
        <w:t>contrato</w:t>
      </w:r>
      <w:r w:rsidRPr="00CF0F11">
        <w:rPr>
          <w:highlight w:val="cyan"/>
        </w:rPr>
        <w:t xml:space="preserve"> deverá ser discutida somente entre a </w:t>
      </w:r>
      <w:r w:rsidRPr="00CF0F11">
        <w:rPr>
          <w:rStyle w:val="DESTAQUE"/>
          <w:highlight w:val="cyan"/>
        </w:rPr>
        <w:t>LOCADORA</w:t>
      </w:r>
      <w:r w:rsidRPr="00CF0F11">
        <w:rPr>
          <w:highlight w:val="cyan"/>
        </w:rPr>
        <w:t xml:space="preserve"> e o(a)(s) </w:t>
      </w:r>
      <w:r w:rsidRPr="00CF0F11">
        <w:rPr>
          <w:b/>
          <w:highlight w:val="cyan"/>
        </w:rPr>
        <w:t>LOCATÁRIO(A)(S)</w:t>
      </w:r>
      <w:r w:rsidRPr="00CF0F11">
        <w:rPr>
          <w:highlight w:val="cyan"/>
        </w:rPr>
        <w:t>, nos termos do presente instrumento.</w:t>
      </w:r>
    </w:p>
    <w:p w14:paraId="0A4D739B" w14:textId="77777777" w:rsidR="00CB3171" w:rsidRPr="005053A5" w:rsidRDefault="00397DCF" w:rsidP="005A5D57">
      <w:pPr>
        <w:pStyle w:val="MCLSeodoContrato"/>
      </w:pPr>
      <w:r w:rsidRPr="005053A5">
        <w:t xml:space="preserve">do </w:t>
      </w:r>
      <w:r w:rsidR="00CB3171" w:rsidRPr="005053A5">
        <w:t>O</w:t>
      </w:r>
      <w:r w:rsidR="009C5854" w:rsidRPr="005053A5">
        <w:t>bjeto e Finalidade da Locação</w:t>
      </w:r>
    </w:p>
    <w:p w14:paraId="5858BD66" w14:textId="61A3386C" w:rsidR="00E84F9A" w:rsidRPr="005053A5" w:rsidRDefault="00CF28AB" w:rsidP="005D58D6">
      <w:pPr>
        <w:pStyle w:val="MCLClusuladoContrato"/>
        <w:rPr>
          <w:b/>
        </w:rPr>
      </w:pPr>
      <w:r w:rsidRPr="005053A5">
        <w:t xml:space="preserve">Constitui objeto deste </w:t>
      </w:r>
      <w:r w:rsidR="003B1F4E" w:rsidRPr="005053A5">
        <w:rPr>
          <w:rStyle w:val="DESTAQUE"/>
        </w:rPr>
        <w:t>CONTRATO</w:t>
      </w:r>
      <w:r w:rsidR="00CC0F44" w:rsidRPr="005053A5">
        <w:t>,</w:t>
      </w:r>
      <w:r w:rsidRPr="005053A5">
        <w:t xml:space="preserve"> a locação </w:t>
      </w:r>
      <w:r w:rsidR="00644005" w:rsidRPr="005053A5">
        <w:t xml:space="preserve">do </w:t>
      </w:r>
      <w:r w:rsidR="00644005" w:rsidRPr="005053A5">
        <w:rPr>
          <w:b/>
        </w:rPr>
        <w:t>IMÓVEL</w:t>
      </w:r>
      <w:r w:rsidR="00644005" w:rsidRPr="005053A5">
        <w:t xml:space="preserve"> descrito acima, em p</w:t>
      </w:r>
      <w:r w:rsidR="00DF5029" w:rsidRPr="005053A5">
        <w:t xml:space="preserve">erfeito estado de funcionamento, conforme descrito na seção </w:t>
      </w:r>
      <w:r w:rsidR="00DF5029" w:rsidRPr="00EE5DC9">
        <w:rPr>
          <w:b/>
          <w:highlight w:val="lightGray"/>
        </w:rPr>
        <w:fldChar w:fldCharType="begin"/>
      </w:r>
      <w:r w:rsidR="00DF5029" w:rsidRPr="00EE5DC9">
        <w:rPr>
          <w:b/>
          <w:highlight w:val="lightGray"/>
        </w:rPr>
        <w:instrText xml:space="preserve"> REF _Ref478224126 \h  \* MERGEFORMAT </w:instrText>
      </w:r>
      <w:r w:rsidR="00DF5029" w:rsidRPr="00EE5DC9">
        <w:rPr>
          <w:b/>
          <w:highlight w:val="lightGray"/>
        </w:rPr>
      </w:r>
      <w:r w:rsidR="00DF5029" w:rsidRPr="00EE5DC9">
        <w:rPr>
          <w:b/>
          <w:highlight w:val="lightGray"/>
        </w:rPr>
        <w:fldChar w:fldCharType="separate"/>
      </w:r>
      <w:r w:rsidR="00AD3488" w:rsidRPr="00AD3488">
        <w:rPr>
          <w:b/>
          <w:highlight w:val="lightGray"/>
        </w:rPr>
        <w:t>DA POSSE E DO ESTADO DO IMÓVEL</w:t>
      </w:r>
      <w:r w:rsidR="00DF5029" w:rsidRPr="00EE5DC9">
        <w:rPr>
          <w:b/>
          <w:highlight w:val="lightGray"/>
        </w:rPr>
        <w:fldChar w:fldCharType="end"/>
      </w:r>
      <w:r w:rsidR="001D0C03" w:rsidRPr="005053A5">
        <w:t xml:space="preserve"> deste instrumento.</w:t>
      </w:r>
    </w:p>
    <w:p w14:paraId="2A0B5D78" w14:textId="416B8D3C" w:rsidR="00644005" w:rsidRPr="005053A5" w:rsidRDefault="00644005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loca</w:t>
      </w:r>
      <w:r w:rsidR="00D22298" w:rsidRPr="005053A5">
        <w:t>, neste ato,</w:t>
      </w:r>
      <w:r w:rsidRPr="005053A5">
        <w:t xml:space="preserve"> o referido </w:t>
      </w:r>
      <w:r w:rsidRPr="005053A5">
        <w:rPr>
          <w:b/>
        </w:rPr>
        <w:t>IMÓVEL</w:t>
      </w:r>
      <w:r w:rsidRPr="005053A5">
        <w:t xml:space="preserve"> </w:t>
      </w:r>
      <w:r w:rsidR="00176A5F" w:rsidRPr="005053A5">
        <w:t>ao(à)(s)</w:t>
      </w:r>
      <w:r w:rsidRPr="005053A5">
        <w:t xml:space="preserve"> </w:t>
      </w:r>
      <w:r w:rsidRPr="005053A5">
        <w:rPr>
          <w:b/>
        </w:rPr>
        <w:t>LOCATÁRI</w:t>
      </w:r>
      <w:r w:rsidR="00176A5F" w:rsidRPr="005053A5">
        <w:rPr>
          <w:b/>
        </w:rPr>
        <w:t>O(</w:t>
      </w:r>
      <w:r w:rsidRPr="005053A5">
        <w:rPr>
          <w:b/>
        </w:rPr>
        <w:t>A</w:t>
      </w:r>
      <w:r w:rsidR="00176A5F" w:rsidRPr="005053A5">
        <w:rPr>
          <w:b/>
        </w:rPr>
        <w:t>)(S)</w:t>
      </w:r>
      <w:r w:rsidRPr="005053A5">
        <w:t xml:space="preserve">, com a finalidade específica e restrita de </w:t>
      </w:r>
      <w:r w:rsidR="00CF0F11" w:rsidRPr="00EE5DC9">
        <w:rPr>
          <w:b/>
          <w:highlight w:val="green"/>
        </w:rPr>
        <w:fldChar w:fldCharType="begin"/>
      </w:r>
      <w:r w:rsidR="00CF0F11" w:rsidRPr="00EE5DC9">
        <w:rPr>
          <w:b/>
          <w:highlight w:val="green"/>
        </w:rPr>
        <w:instrText xml:space="preserve"> DOCPROPERTY "CONTRATO_FINALIDADE"  \* MERGEFORMAT </w:instrText>
      </w:r>
      <w:r w:rsidR="00CF0F11" w:rsidRPr="00EE5DC9">
        <w:rPr>
          <w:b/>
          <w:highlight w:val="green"/>
        </w:rPr>
        <w:fldChar w:fldCharType="separate"/>
      </w:r>
      <w:r w:rsidR="00AD3488">
        <w:rPr>
          <w:b/>
          <w:highlight w:val="green"/>
        </w:rPr>
        <w:t>ESCRITÓRIO COMERCIAL/ADMINISTRATIVO</w:t>
      </w:r>
      <w:r w:rsidR="00CF0F11" w:rsidRPr="00EE5DC9">
        <w:rPr>
          <w:b/>
          <w:highlight w:val="green"/>
        </w:rPr>
        <w:fldChar w:fldCharType="end"/>
      </w:r>
      <w:r w:rsidR="00176A5F" w:rsidRPr="005053A5">
        <w:t xml:space="preserve">, sendo vedado qualquer outro tipo de atividade ou ocupação, sem prévia aprovação e autorização por escrito da </w:t>
      </w:r>
      <w:r w:rsidR="00176A5F" w:rsidRPr="005053A5">
        <w:rPr>
          <w:b/>
        </w:rPr>
        <w:t>LOCADORA</w:t>
      </w:r>
      <w:r w:rsidR="00176A5F" w:rsidRPr="005053A5">
        <w:t xml:space="preserve">, </w:t>
      </w:r>
      <w:r w:rsidR="008920FB" w:rsidRPr="005053A5">
        <w:t>sendo imperioso obedecer rigorosamente a convenção de condomínio</w:t>
      </w:r>
      <w:r w:rsidR="003F1F07" w:rsidRPr="005053A5">
        <w:t xml:space="preserve">, o regulamento interno, as decisões das assembleias e o manual do proprietário, os quais são do conhecimento do(a)(s) </w:t>
      </w:r>
      <w:r w:rsidR="003F1F07" w:rsidRPr="005053A5">
        <w:rPr>
          <w:b/>
        </w:rPr>
        <w:t>LOCATÁRIO(A)(S)</w:t>
      </w:r>
      <w:r w:rsidR="003F1F07" w:rsidRPr="005053A5">
        <w:t xml:space="preserve">, </w:t>
      </w:r>
      <w:r w:rsidR="00176A5F" w:rsidRPr="005053A5">
        <w:t xml:space="preserve">sob pena de pagamento de multa e rescisão contratual, conforme previstos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_Ref445823051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e na </w:t>
      </w:r>
      <w:r w:rsidR="00176A5F" w:rsidRPr="00EE5DC9">
        <w:rPr>
          <w:highlight w:val="lightGray"/>
        </w:rPr>
        <w:fldChar w:fldCharType="begin"/>
      </w:r>
      <w:r w:rsidR="00176A5F" w:rsidRPr="00EE5DC9">
        <w:rPr>
          <w:highlight w:val="lightGray"/>
        </w:rPr>
        <w:instrText xml:space="preserve"> REF _Ref458530010 \r \h </w:instrText>
      </w:r>
      <w:r w:rsidR="005053A5" w:rsidRPr="00EE5DC9">
        <w:rPr>
          <w:highlight w:val="lightGray"/>
        </w:rPr>
        <w:instrText xml:space="preserve"> \* MERGEFORMAT </w:instrText>
      </w:r>
      <w:r w:rsidR="00176A5F" w:rsidRPr="00EE5DC9">
        <w:rPr>
          <w:highlight w:val="lightGray"/>
        </w:rPr>
      </w:r>
      <w:r w:rsidR="00176A5F" w:rsidRPr="00EE5DC9">
        <w:rPr>
          <w:highlight w:val="lightGray"/>
        </w:rPr>
        <w:fldChar w:fldCharType="separate"/>
      </w:r>
      <w:r w:rsidR="00AD3488">
        <w:rPr>
          <w:highlight w:val="lightGray"/>
        </w:rPr>
        <w:t>Cláusula XVIII</w:t>
      </w:r>
      <w:r w:rsidR="00176A5F" w:rsidRPr="00EE5DC9">
        <w:rPr>
          <w:highlight w:val="lightGray"/>
        </w:rPr>
        <w:fldChar w:fldCharType="end"/>
      </w:r>
      <w:r w:rsidR="00176A5F" w:rsidRPr="005053A5">
        <w:t xml:space="preserve"> do presente instrumento.</w:t>
      </w:r>
    </w:p>
    <w:p w14:paraId="098B751F" w14:textId="24B4AF7B" w:rsidR="00900EAF" w:rsidRPr="005053A5" w:rsidRDefault="00304536" w:rsidP="00CA7735">
      <w:pPr>
        <w:pStyle w:val="MCLPargrafodoContrato"/>
      </w:pP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rStyle w:val="ENFASE"/>
        </w:rPr>
        <w:t>LOCATÁRI</w:t>
      </w:r>
      <w:r w:rsidRPr="005053A5">
        <w:rPr>
          <w:rStyle w:val="ENFASE"/>
        </w:rPr>
        <w:t>O(</w:t>
      </w:r>
      <w:r w:rsidR="00EB6CEC" w:rsidRPr="005053A5">
        <w:rPr>
          <w:rStyle w:val="ENFASE"/>
        </w:rPr>
        <w:t>A</w:t>
      </w:r>
      <w:r w:rsidRPr="005053A5">
        <w:rPr>
          <w:rStyle w:val="ENFASE"/>
        </w:rPr>
        <w:t>)(S)</w:t>
      </w:r>
      <w:r w:rsidR="00AB1756" w:rsidRPr="005053A5">
        <w:t xml:space="preserve"> declara</w:t>
      </w:r>
      <w:r w:rsidRPr="005053A5">
        <w:t>(m)</w:t>
      </w:r>
      <w:r w:rsidR="00AB1756" w:rsidRPr="005053A5">
        <w:t>-se ciente</w:t>
      </w:r>
      <w:r w:rsidRPr="005053A5">
        <w:t>(s)</w:t>
      </w:r>
      <w:r w:rsidR="00AB1756" w:rsidRPr="005053A5">
        <w:t xml:space="preserve"> das condições do </w:t>
      </w:r>
      <w:r w:rsidR="00AB1756" w:rsidRPr="005053A5">
        <w:rPr>
          <w:b/>
        </w:rPr>
        <w:t>IMÓVEL</w:t>
      </w:r>
      <w:r w:rsidR="00AB1756" w:rsidRPr="005053A5">
        <w:t xml:space="preserve"> no que diz respeito ao zoneamento, categoria de uso e outras exigências municipais e dos</w:t>
      </w:r>
      <w:r w:rsidR="00900EAF" w:rsidRPr="005053A5">
        <w:t xml:space="preserve"> demais</w:t>
      </w:r>
      <w:r w:rsidR="00AB1756" w:rsidRPr="005053A5">
        <w:t xml:space="preserve"> poderes públicos, tendo verificado suas adequações à</w:t>
      </w:r>
      <w:r w:rsidR="00203A3F" w:rsidRPr="005053A5">
        <w:t>s</w:t>
      </w:r>
      <w:r w:rsidR="00AB1756" w:rsidRPr="005053A5">
        <w:t xml:space="preserve"> atividade</w:t>
      </w:r>
      <w:r w:rsidR="00203A3F" w:rsidRPr="005053A5">
        <w:t>s</w:t>
      </w:r>
      <w:r w:rsidR="00AB1756" w:rsidRPr="005053A5">
        <w:t xml:space="preserve"> que nele pretende exercer, assim como declara</w:t>
      </w:r>
      <w:r w:rsidR="00CE56F2" w:rsidRPr="005053A5">
        <w:t>(m)</w:t>
      </w:r>
      <w:r w:rsidR="00AB1756" w:rsidRPr="005053A5">
        <w:t xml:space="preserve"> ser de sua inteira e exclusiva responsabilidade a obtenção dos alvarás e licenças exigíveis</w:t>
      </w:r>
      <w:r w:rsidR="00900EAF" w:rsidRPr="005053A5">
        <w:t xml:space="preserve"> para a instalação e exercício das suas atividades</w:t>
      </w:r>
      <w:r w:rsidR="00E97D88" w:rsidRPr="005053A5">
        <w:t>, conforme legislação em vigor</w:t>
      </w:r>
      <w:r w:rsidR="00AB1756" w:rsidRPr="005053A5">
        <w:t xml:space="preserve"> </w:t>
      </w:r>
      <w:r w:rsidR="00900EAF" w:rsidRPr="005053A5">
        <w:t>e sua eventual falta</w:t>
      </w:r>
      <w:r w:rsidR="004C0390" w:rsidRPr="005053A5">
        <w:t xml:space="preserve"> ou</w:t>
      </w:r>
      <w:r w:rsidR="00900EAF" w:rsidRPr="005053A5">
        <w:t xml:space="preserve"> dificuldade na obtenção de documentos </w:t>
      </w:r>
      <w:r w:rsidR="00E97D88" w:rsidRPr="005053A5">
        <w:t>ou licenças</w:t>
      </w:r>
      <w:r w:rsidR="00900EAF" w:rsidRPr="005053A5">
        <w:t xml:space="preserve"> ou</w:t>
      </w:r>
      <w:r w:rsidR="004C0390" w:rsidRPr="005053A5">
        <w:t>,</w:t>
      </w:r>
      <w:r w:rsidR="00900EAF" w:rsidRPr="005053A5">
        <w:t xml:space="preserve"> </w:t>
      </w:r>
      <w:r w:rsidR="004C0390" w:rsidRPr="005053A5">
        <w:t xml:space="preserve">até mesmo, a </w:t>
      </w:r>
      <w:r w:rsidR="00900EAF" w:rsidRPr="005053A5">
        <w:t xml:space="preserve">não concessão </w:t>
      </w:r>
      <w:r w:rsidR="00031E5A" w:rsidRPr="005053A5">
        <w:t xml:space="preserve">destes </w:t>
      </w:r>
      <w:r w:rsidR="00900EAF" w:rsidRPr="005053A5">
        <w:t xml:space="preserve">pelos poderes públicos competentes, bem como sua eventual cassação, </w:t>
      </w:r>
      <w:r w:rsidR="004C0390" w:rsidRPr="005053A5">
        <w:t xml:space="preserve">não eximirá </w:t>
      </w:r>
      <w:r w:rsidRPr="005053A5">
        <w:t>o(</w:t>
      </w:r>
      <w:r w:rsidR="00EB6CEC" w:rsidRPr="005053A5">
        <w:t>a</w:t>
      </w:r>
      <w:r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Pr="005053A5">
        <w:rPr>
          <w:b/>
        </w:rPr>
        <w:t>O(</w:t>
      </w:r>
      <w:r w:rsidR="00EB6CEC" w:rsidRPr="005053A5">
        <w:rPr>
          <w:b/>
        </w:rPr>
        <w:t>A</w:t>
      </w:r>
      <w:r w:rsidRPr="005053A5">
        <w:rPr>
          <w:b/>
        </w:rPr>
        <w:t>)(S)</w:t>
      </w:r>
      <w:r w:rsidR="006F41E8" w:rsidRPr="005053A5">
        <w:t>, a qualquer tempo,</w:t>
      </w:r>
      <w:r w:rsidR="00031E5A" w:rsidRPr="005053A5">
        <w:t xml:space="preserve"> </w:t>
      </w:r>
      <w:r w:rsidR="004C0390" w:rsidRPr="005053A5">
        <w:t>das obrigações assumidas</w:t>
      </w:r>
      <w:r w:rsidR="008F2C03" w:rsidRPr="005053A5">
        <w:t xml:space="preserve"> neste </w:t>
      </w:r>
      <w:r w:rsidR="008F2C03" w:rsidRPr="005053A5">
        <w:rPr>
          <w:rStyle w:val="DESTAQUE"/>
        </w:rPr>
        <w:t>contrato</w:t>
      </w:r>
      <w:r w:rsidR="004C0390" w:rsidRPr="005053A5">
        <w:t xml:space="preserve"> ou denúncia desta locação com devolução do </w:t>
      </w:r>
      <w:r w:rsidR="004C0390" w:rsidRPr="005053A5">
        <w:rPr>
          <w:b/>
        </w:rPr>
        <w:t>IMÓVEL</w:t>
      </w:r>
      <w:r w:rsidR="004C0390" w:rsidRPr="005053A5">
        <w:t xml:space="preserve"> sem o pagamento de multa pactuada </w:t>
      </w:r>
      <w:r w:rsidR="004C0390" w:rsidRPr="00EE5DC9">
        <w:t xml:space="preserve">na </w:t>
      </w:r>
      <w:r w:rsidR="004C0390" w:rsidRPr="00EE5DC9">
        <w:rPr>
          <w:highlight w:val="lightGray"/>
        </w:rPr>
        <w:fldChar w:fldCharType="begin"/>
      </w:r>
      <w:r w:rsidR="004C0390" w:rsidRPr="00EE5DC9">
        <w:rPr>
          <w:highlight w:val="lightGray"/>
        </w:rPr>
        <w:instrText xml:space="preserve"> REF _Ref293841527 \r \h </w:instrText>
      </w:r>
      <w:r w:rsidR="005053A5" w:rsidRPr="00EE5DC9">
        <w:rPr>
          <w:highlight w:val="lightGray"/>
        </w:rPr>
        <w:instrText xml:space="preserve"> \* MERGEFORMAT </w:instrText>
      </w:r>
      <w:r w:rsidR="004C0390" w:rsidRPr="00EE5DC9">
        <w:rPr>
          <w:highlight w:val="lightGray"/>
        </w:rPr>
      </w:r>
      <w:r w:rsidR="004C0390" w:rsidRPr="00EE5DC9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4C0390" w:rsidRPr="00EE5DC9">
        <w:rPr>
          <w:highlight w:val="lightGray"/>
        </w:rPr>
        <w:fldChar w:fldCharType="end"/>
      </w:r>
      <w:r w:rsidR="004C0390" w:rsidRPr="005053A5">
        <w:t xml:space="preserve"> deste instrumento.</w:t>
      </w:r>
    </w:p>
    <w:p w14:paraId="4618D2D8" w14:textId="77777777" w:rsidR="00B452F9" w:rsidRPr="005053A5" w:rsidRDefault="00397DCF" w:rsidP="005A5D57">
      <w:pPr>
        <w:pStyle w:val="MCLSeodoContrato"/>
      </w:pPr>
      <w:r w:rsidRPr="005053A5">
        <w:lastRenderedPageBreak/>
        <w:t xml:space="preserve">do </w:t>
      </w:r>
      <w:r w:rsidR="009C5854" w:rsidRPr="005053A5">
        <w:t>Prazo</w:t>
      </w:r>
    </w:p>
    <w:p w14:paraId="415D853B" w14:textId="3121337C" w:rsidR="00ED1ED5" w:rsidRPr="005053A5" w:rsidRDefault="00ED1ED5" w:rsidP="005D58D6">
      <w:pPr>
        <w:pStyle w:val="MCLClusuladoContrato"/>
      </w:pPr>
      <w:bookmarkStart w:id="10" w:name="_Ref441430596"/>
      <w:bookmarkStart w:id="11" w:name="_Ref295757657"/>
      <w:r w:rsidRPr="005053A5">
        <w:t xml:space="preserve">O prazo do presente </w:t>
      </w:r>
      <w:r w:rsidRPr="005053A5">
        <w:rPr>
          <w:rStyle w:val="DESTAQUE"/>
        </w:rPr>
        <w:t>contrato</w:t>
      </w:r>
      <w:r w:rsidRPr="005053A5">
        <w:t xml:space="preserve"> é de</w:t>
      </w:r>
      <w:r w:rsidR="000023FE" w:rsidRPr="005053A5">
        <w:t xml:space="preserve"> </w:t>
      </w:r>
      <w:r w:rsidR="00C03CD5" w:rsidRPr="005053A5">
        <w:rPr>
          <w:highlight w:val="yellow"/>
        </w:rPr>
        <w:t>99</w:t>
      </w:r>
      <w:r w:rsidR="00634008" w:rsidRPr="005053A5">
        <w:rPr>
          <w:highlight w:val="yellow"/>
        </w:rPr>
        <w:t xml:space="preserve"> (</w:t>
      </w:r>
      <w:r w:rsidR="00C03CD5" w:rsidRPr="005053A5">
        <w:rPr>
          <w:highlight w:val="yellow"/>
        </w:rPr>
        <w:t>xxxx xxx xxx</w:t>
      </w:r>
      <w:r w:rsidR="00634008" w:rsidRPr="005053A5">
        <w:rPr>
          <w:highlight w:val="yellow"/>
        </w:rPr>
        <w:t>)</w:t>
      </w:r>
      <w:r w:rsidR="005D7895" w:rsidRPr="005053A5">
        <w:t xml:space="preserve"> meses</w:t>
      </w:r>
      <w:r w:rsidRPr="005053A5">
        <w:t xml:space="preserve">, contados a partir da data de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"CONTRATO_PRAZO_INI"  \* MERGEFORMAT </w:instrText>
      </w:r>
      <w:r w:rsidR="00EE5DC9" w:rsidRPr="00EE5DC9">
        <w:rPr>
          <w:b/>
          <w:highlight w:val="green"/>
        </w:rPr>
        <w:fldChar w:fldCharType="separate"/>
      </w:r>
      <w:r w:rsidR="00AD3488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D11503" w:rsidRPr="005053A5">
        <w:t xml:space="preserve"> e </w:t>
      </w:r>
      <w:r w:rsidRPr="005053A5">
        <w:t xml:space="preserve">com término em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"CONTRATO_PRAZO_FIM"  \* MERGEFORMAT </w:instrText>
      </w:r>
      <w:r w:rsidR="00EE5DC9" w:rsidRPr="00EE5DC9">
        <w:rPr>
          <w:b/>
          <w:highlight w:val="green"/>
        </w:rPr>
        <w:fldChar w:fldCharType="separate"/>
      </w:r>
      <w:r w:rsidR="00AD3488">
        <w:rPr>
          <w:b/>
          <w:highlight w:val="green"/>
        </w:rPr>
        <w:t>01/01/2018</w:t>
      </w:r>
      <w:r w:rsidR="00EE5DC9" w:rsidRPr="00EE5DC9">
        <w:rPr>
          <w:b/>
          <w:highlight w:val="green"/>
        </w:rPr>
        <w:fldChar w:fldCharType="end"/>
      </w:r>
      <w:r w:rsidR="00FC1720" w:rsidRPr="005053A5">
        <w:t>.</w:t>
      </w:r>
      <w:bookmarkEnd w:id="10"/>
      <w:r w:rsidRPr="005053A5">
        <w:t xml:space="preserve"> </w:t>
      </w:r>
      <w:bookmarkEnd w:id="11"/>
    </w:p>
    <w:p w14:paraId="500DBFAF" w14:textId="578EE819" w:rsidR="00485F3A" w:rsidRPr="005053A5" w:rsidRDefault="00BD2665" w:rsidP="00CA7735">
      <w:pPr>
        <w:pStyle w:val="MCLItemdePargrafo"/>
      </w:pPr>
      <w:r w:rsidRPr="005053A5">
        <w:t xml:space="preserve">O </w:t>
      </w:r>
      <w:r w:rsidRPr="005053A5">
        <w:rPr>
          <w:rStyle w:val="ENFASE"/>
        </w:rPr>
        <w:t>imóvel</w:t>
      </w:r>
      <w:r w:rsidRPr="005053A5">
        <w:t xml:space="preserve"> obje</w:t>
      </w:r>
      <w:r w:rsidR="00062491" w:rsidRPr="005053A5">
        <w:t xml:space="preserve">to deste </w:t>
      </w:r>
      <w:r w:rsidR="00062491" w:rsidRPr="005053A5">
        <w:rPr>
          <w:rStyle w:val="ENFASE"/>
        </w:rPr>
        <w:t>contrato</w:t>
      </w:r>
      <w:r w:rsidR="00062491" w:rsidRPr="005053A5">
        <w:t xml:space="preserve"> será entregue</w:t>
      </w:r>
      <w:r w:rsidRPr="005053A5">
        <w:t xml:space="preserve"> na data de início do prazo, descrita n</w:t>
      </w:r>
      <w:r w:rsidR="00CC4936" w:rsidRPr="005053A5">
        <w:t>o “</w:t>
      </w:r>
      <w:r w:rsidR="00CC4936" w:rsidRPr="005053A5">
        <w:rPr>
          <w:i/>
        </w:rPr>
        <w:t>caput</w:t>
      </w:r>
      <w:r w:rsidR="00CC4936" w:rsidRPr="005053A5">
        <w:t>” desta cláusula,</w:t>
      </w:r>
      <w:r w:rsidRPr="005053A5">
        <w:t xml:space="preserve"> pela </w:t>
      </w:r>
      <w:r w:rsidRPr="005053A5">
        <w:rPr>
          <w:b/>
        </w:rPr>
        <w:t>LOCADORA</w:t>
      </w:r>
      <w:r w:rsidR="00AF6BB9" w:rsidRPr="005053A5">
        <w:t xml:space="preserve"> </w:t>
      </w:r>
      <w:r w:rsidR="00304536" w:rsidRPr="005053A5">
        <w:t>ao(</w:t>
      </w:r>
      <w:r w:rsidR="00AF6BB9" w:rsidRPr="005053A5">
        <w:t>à</w:t>
      </w:r>
      <w:r w:rsidR="00304536" w:rsidRPr="005053A5">
        <w:t>)(s)</w:t>
      </w:r>
      <w:r w:rsidR="00FA6CF4" w:rsidRPr="005053A5">
        <w:t xml:space="preserve"> </w:t>
      </w:r>
      <w:r w:rsidR="00FA6CF4" w:rsidRPr="005053A5">
        <w:rPr>
          <w:b/>
        </w:rPr>
        <w:t>LOCATÁRI</w:t>
      </w:r>
      <w:r w:rsidR="00304536" w:rsidRPr="005053A5">
        <w:rPr>
          <w:b/>
        </w:rPr>
        <w:t>O(</w:t>
      </w:r>
      <w:r w:rsidR="00AF6BB9" w:rsidRPr="005053A5">
        <w:rPr>
          <w:b/>
        </w:rPr>
        <w:t>A</w:t>
      </w:r>
      <w:r w:rsidR="00304536" w:rsidRPr="005053A5">
        <w:rPr>
          <w:b/>
        </w:rPr>
        <w:t>)(S)</w:t>
      </w:r>
      <w:r w:rsidRPr="005053A5">
        <w:t xml:space="preserve">, </w:t>
      </w:r>
      <w:r w:rsidR="002C6A3B" w:rsidRPr="005053A5">
        <w:t xml:space="preserve">em </w:t>
      </w:r>
      <w:r w:rsidR="000119D1" w:rsidRPr="005053A5">
        <w:t>perfeitas</w:t>
      </w:r>
      <w:r w:rsidR="002C6A3B" w:rsidRPr="005053A5">
        <w:t xml:space="preserve"> condições de uso</w:t>
      </w:r>
      <w:r w:rsidRPr="005053A5">
        <w:t>,</w:t>
      </w:r>
      <w:r w:rsidR="004B69FB" w:rsidRPr="005053A5">
        <w:t xml:space="preserve"> conforme descrito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_Ref478224126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AD3488" w:rsidRPr="00AD3488">
        <w:rPr>
          <w:b/>
          <w:highlight w:val="lightGray"/>
        </w:rPr>
        <w:t>DA POSSE E DO ESTADO DO IMÓVEL</w:t>
      </w:r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="00485F3A" w:rsidRPr="005053A5">
        <w:t>.</w:t>
      </w:r>
    </w:p>
    <w:p w14:paraId="3D620D3F" w14:textId="5369CECA" w:rsidR="007B6947" w:rsidRPr="005053A5" w:rsidRDefault="007B6947" w:rsidP="00CA7735">
      <w:pPr>
        <w:pStyle w:val="MCLItemdePargrafo"/>
      </w:pPr>
      <w:r w:rsidRPr="005053A5">
        <w:t xml:space="preserve">Ao término do prazo, o(a)(s) </w:t>
      </w:r>
      <w:r w:rsidRPr="005053A5">
        <w:rPr>
          <w:b/>
        </w:rPr>
        <w:t>LOCATÁRIO(A)(S)</w:t>
      </w:r>
      <w:r w:rsidRPr="005053A5">
        <w:t xml:space="preserve"> obriga(m)-se a restituir o </w:t>
      </w:r>
      <w:r w:rsidRPr="005053A5">
        <w:rPr>
          <w:rStyle w:val="DESTAQUE"/>
        </w:rPr>
        <w:t>Imóvel</w:t>
      </w:r>
      <w:r w:rsidRPr="005053A5">
        <w:t xml:space="preserve"> inteiramente livre e desocupado de pessoas e coisas, nas condições especificadas na </w:t>
      </w:r>
      <w:r w:rsidR="00CC4936" w:rsidRPr="00EE5DC9">
        <w:t>seção</w:t>
      </w:r>
      <w:r w:rsidR="00CC4936" w:rsidRPr="00EE5DC9">
        <w:rPr>
          <w:b/>
        </w:rPr>
        <w:t xml:space="preserve"> </w:t>
      </w:r>
      <w:r w:rsidR="00CC4936" w:rsidRPr="00EE5DC9">
        <w:rPr>
          <w:b/>
          <w:highlight w:val="lightGray"/>
        </w:rPr>
        <w:fldChar w:fldCharType="begin"/>
      </w:r>
      <w:r w:rsidR="00CC4936" w:rsidRPr="00EE5DC9">
        <w:rPr>
          <w:b/>
          <w:highlight w:val="lightGray"/>
        </w:rPr>
        <w:instrText xml:space="preserve"> REF _Ref478230424 \h  \* MERGEFORMAT </w:instrText>
      </w:r>
      <w:r w:rsidR="00CC4936" w:rsidRPr="00EE5DC9">
        <w:rPr>
          <w:b/>
          <w:highlight w:val="lightGray"/>
        </w:rPr>
      </w:r>
      <w:r w:rsidR="00CC4936" w:rsidRPr="00EE5DC9">
        <w:rPr>
          <w:b/>
          <w:highlight w:val="lightGray"/>
        </w:rPr>
        <w:fldChar w:fldCharType="separate"/>
      </w:r>
      <w:r w:rsidR="00AD3488" w:rsidRPr="00AD3488">
        <w:rPr>
          <w:b/>
          <w:highlight w:val="lightGray"/>
        </w:rPr>
        <w:t xml:space="preserve">DA </w:t>
      </w:r>
      <w:commentRangeStart w:id="12"/>
      <w:r w:rsidR="00AD3488" w:rsidRPr="00AD3488">
        <w:rPr>
          <w:b/>
          <w:highlight w:val="lightGray"/>
        </w:rPr>
        <w:t>RESTITUIÇÃO DO IMÓVEL</w:t>
      </w:r>
      <w:commentRangeEnd w:id="12"/>
      <w:r w:rsidR="00CC4936" w:rsidRPr="00EE5DC9">
        <w:rPr>
          <w:b/>
          <w:highlight w:val="lightGray"/>
        </w:rPr>
        <w:fldChar w:fldCharType="end"/>
      </w:r>
      <w:r w:rsidR="00CC4936" w:rsidRPr="005053A5">
        <w:t xml:space="preserve"> do presente instrumento</w:t>
      </w:r>
      <w:r w:rsidRPr="005053A5">
        <w:t>.</w:t>
      </w:r>
    </w:p>
    <w:p w14:paraId="7876C06B" w14:textId="6EA48567" w:rsidR="0058137E" w:rsidRPr="005053A5" w:rsidRDefault="0058137E" w:rsidP="00CA7735">
      <w:pPr>
        <w:pStyle w:val="MCLItemdePargrafo"/>
      </w:pPr>
      <w:r w:rsidRPr="005053A5">
        <w:t xml:space="preserve">Na hipótese de término do prazo da locação e </w:t>
      </w:r>
      <w:r w:rsidR="00E54F24">
        <w:t>d</w:t>
      </w:r>
      <w:r w:rsidR="00346E99" w:rsidRPr="005053A5">
        <w:t xml:space="preserve">o(a)(s) </w:t>
      </w:r>
      <w:r w:rsidR="00346E99" w:rsidRPr="005053A5">
        <w:rPr>
          <w:b/>
        </w:rPr>
        <w:t>LOCATÁRIO(A)(S)</w:t>
      </w:r>
      <w:r w:rsidR="00346E99" w:rsidRPr="005053A5">
        <w:t xml:space="preserve"> </w:t>
      </w:r>
      <w:r w:rsidRPr="005053A5">
        <w:t>continuar</w:t>
      </w:r>
      <w:r w:rsidR="00346E99" w:rsidRPr="005053A5">
        <w:t>(em)</w:t>
      </w:r>
      <w:r w:rsidRPr="005053A5">
        <w:t xml:space="preserve"> na posse da </w:t>
      </w:r>
      <w:r w:rsidR="0021622A" w:rsidRPr="005053A5">
        <w:rPr>
          <w:b/>
        </w:rPr>
        <w:t>IMÓVEL</w:t>
      </w:r>
      <w:r w:rsidRPr="005053A5">
        <w:t xml:space="preserve">, sem oposição da </w:t>
      </w:r>
      <w:r w:rsidR="00346E99" w:rsidRPr="005053A5">
        <w:rPr>
          <w:b/>
        </w:rPr>
        <w:t>LOCADORA</w:t>
      </w:r>
      <w:r w:rsidRPr="005053A5">
        <w:t xml:space="preserve">, presumir-se-á prorrogada a locação por prazo indeterminado, com a aplicabilidade de todas as </w:t>
      </w:r>
      <w:r w:rsidR="00987DA4" w:rsidRPr="005053A5">
        <w:t>condições aqui estipuladas e as regras atinentes</w:t>
      </w:r>
      <w:r w:rsidRPr="005053A5">
        <w:t xml:space="preserve"> </w:t>
      </w:r>
      <w:r w:rsidR="00810D22" w:rsidRPr="005053A5">
        <w:t xml:space="preserve">a </w:t>
      </w:r>
      <w:r w:rsidRPr="005053A5">
        <w:t>esse tipo de locação previsto em lei, se não houver a estipulação de um aditivo contratual que regule de modo diverso.</w:t>
      </w:r>
    </w:p>
    <w:p w14:paraId="468BB70D" w14:textId="77777777" w:rsidR="00A40F32" w:rsidRPr="005053A5" w:rsidRDefault="00397DCF" w:rsidP="005A5D57">
      <w:pPr>
        <w:pStyle w:val="MCLSeodoContrato"/>
      </w:pPr>
      <w:r w:rsidRPr="005053A5">
        <w:t xml:space="preserve">do </w:t>
      </w:r>
      <w:r w:rsidR="00401B71" w:rsidRPr="005053A5">
        <w:t>Valor da Locação</w:t>
      </w:r>
    </w:p>
    <w:p w14:paraId="0BF34055" w14:textId="0A8624C4" w:rsidR="00393951" w:rsidRPr="005053A5" w:rsidRDefault="00C3527A" w:rsidP="005D58D6">
      <w:pPr>
        <w:pStyle w:val="MCLClusuladoContrato"/>
      </w:pPr>
      <w:bookmarkStart w:id="13" w:name="_Ref293841873"/>
      <w:r w:rsidRPr="005053A5">
        <w:t>O aluguel mensal</w:t>
      </w:r>
      <w:r w:rsidR="00485F26" w:rsidRPr="005053A5">
        <w:t>, livremente convencionado</w:t>
      </w:r>
      <w:r w:rsidR="0077725A" w:rsidRPr="005053A5">
        <w:t xml:space="preserve"> de pleno e comum consenso pelas </w:t>
      </w:r>
      <w:r w:rsidR="0077725A" w:rsidRPr="005053A5">
        <w:rPr>
          <w:rStyle w:val="ENFASE"/>
          <w:b w:val="0"/>
          <w:bCs w:val="0"/>
          <w:caps w:val="0"/>
        </w:rPr>
        <w:t>partes</w:t>
      </w:r>
      <w:r w:rsidR="00116E8E" w:rsidRPr="005053A5">
        <w:t>,</w:t>
      </w:r>
      <w:r w:rsidR="00575C9E" w:rsidRPr="005053A5">
        <w:t xml:space="preserve"> é de </w:t>
      </w:r>
      <w:r w:rsidR="00061119" w:rsidRPr="005053A5">
        <w:rPr>
          <w:b/>
        </w:rPr>
        <w:t xml:space="preserve">R$ </w:t>
      </w:r>
      <w:r w:rsidR="00EE5DC9" w:rsidRPr="00EE5DC9">
        <w:rPr>
          <w:b/>
          <w:highlight w:val="green"/>
        </w:rPr>
        <w:fldChar w:fldCharType="begin"/>
      </w:r>
      <w:r w:rsidR="00EE5DC9" w:rsidRPr="00EE5DC9">
        <w:rPr>
          <w:b/>
          <w:highlight w:val="green"/>
        </w:rPr>
        <w:instrText xml:space="preserve"> DOCPROPERTY "CONTRATO_VALOR_ALUGUEL" </w:instrText>
      </w:r>
      <w:r w:rsidR="003727B7">
        <w:rPr>
          <w:b/>
          <w:highlight w:val="green"/>
        </w:rPr>
        <w:instrText>\#</w:instrText>
      </w:r>
      <w:r w:rsidR="003F60B0">
        <w:rPr>
          <w:b/>
          <w:highlight w:val="green"/>
        </w:rPr>
        <w:instrText xml:space="preserve"> #</w:instrText>
      </w:r>
      <w:r w:rsidR="00833AAF">
        <w:rPr>
          <w:b/>
          <w:highlight w:val="green"/>
        </w:rPr>
        <w:instrText>.</w:instrText>
      </w:r>
      <w:r w:rsidR="003F60B0">
        <w:rPr>
          <w:b/>
          <w:highlight w:val="green"/>
        </w:rPr>
        <w:instrText>##0</w:instrText>
      </w:r>
      <w:r w:rsidR="00833AAF">
        <w:rPr>
          <w:b/>
          <w:highlight w:val="green"/>
        </w:rPr>
        <w:instrText>,</w:instrText>
      </w:r>
      <w:r w:rsidR="003F60B0">
        <w:rPr>
          <w:b/>
          <w:highlight w:val="green"/>
        </w:rPr>
        <w:instrText>00</w:instrText>
      </w:r>
      <w:r w:rsidR="00EE5DC9" w:rsidRPr="00EE5DC9">
        <w:rPr>
          <w:b/>
          <w:highlight w:val="green"/>
        </w:rPr>
        <w:instrText xml:space="preserve"> \* MERGEFORMAT </w:instrText>
      </w:r>
      <w:r w:rsidR="00EE5DC9" w:rsidRPr="00EE5DC9">
        <w:rPr>
          <w:b/>
          <w:highlight w:val="green"/>
        </w:rPr>
        <w:fldChar w:fldCharType="separate"/>
      </w:r>
      <w:r w:rsidR="00AD3488">
        <w:rPr>
          <w:b/>
          <w:highlight w:val="green"/>
        </w:rPr>
        <w:t>9.999,99</w:t>
      </w:r>
      <w:r w:rsidR="00EE5DC9" w:rsidRPr="00EE5DC9">
        <w:rPr>
          <w:b/>
          <w:highlight w:val="green"/>
        </w:rPr>
        <w:fldChar w:fldCharType="end"/>
      </w:r>
      <w:r w:rsidR="00ED1ED5" w:rsidRPr="005053A5">
        <w:rPr>
          <w:b/>
          <w:highlight w:val="yellow"/>
        </w:rPr>
        <w:t xml:space="preserve"> (</w:t>
      </w:r>
      <w:r w:rsidR="00C03CD5" w:rsidRPr="005053A5">
        <w:rPr>
          <w:b/>
          <w:highlight w:val="yellow"/>
        </w:rPr>
        <w:t>xxxx xxxxx xxxxx</w:t>
      </w:r>
      <w:r w:rsidR="00ED1ED5" w:rsidRPr="005053A5">
        <w:rPr>
          <w:b/>
          <w:highlight w:val="yellow"/>
        </w:rPr>
        <w:t>)</w:t>
      </w:r>
      <w:r w:rsidR="00ED1ED5" w:rsidRPr="005053A5">
        <w:t xml:space="preserve">, que </w:t>
      </w:r>
      <w:r w:rsidR="00304536" w:rsidRPr="005053A5">
        <w:t xml:space="preserve">o(a)(s) </w:t>
      </w:r>
      <w:r w:rsidR="00304536" w:rsidRPr="005053A5">
        <w:rPr>
          <w:b/>
        </w:rPr>
        <w:t xml:space="preserve">LOCATÁRIO(A)(S) </w:t>
      </w:r>
      <w:r w:rsidR="00F85AB6" w:rsidRPr="005053A5">
        <w:t>se compromete</w:t>
      </w:r>
      <w:r w:rsidR="00CE56F2" w:rsidRPr="005053A5">
        <w:t>(m)</w:t>
      </w:r>
      <w:r w:rsidR="00ED1ED5" w:rsidRPr="005053A5">
        <w:t xml:space="preserve"> a pagar</w:t>
      </w:r>
      <w:r w:rsidR="005A4493" w:rsidRPr="005053A5">
        <w:t xml:space="preserve"> </w:t>
      </w:r>
      <w:r w:rsidR="00B74D65" w:rsidRPr="005053A5">
        <w:t xml:space="preserve">até o dia </w:t>
      </w:r>
      <w:r w:rsidR="002F59C3" w:rsidRPr="002F59C3">
        <w:rPr>
          <w:highlight w:val="green"/>
        </w:rPr>
        <w:fldChar w:fldCharType="begin"/>
      </w:r>
      <w:r w:rsidR="002F59C3" w:rsidRPr="002F59C3">
        <w:rPr>
          <w:highlight w:val="green"/>
        </w:rPr>
        <w:instrText xml:space="preserve"> DOCPROPERTY "CONTRATO_DIA_PAGAMENTO" </w:instrText>
      </w:r>
      <w:r w:rsidR="002435DF">
        <w:rPr>
          <w:highlight w:val="green"/>
        </w:rPr>
        <w:instrText>\# 00</w:instrText>
      </w:r>
      <w:r w:rsidR="002F59C3" w:rsidRPr="002F59C3">
        <w:rPr>
          <w:highlight w:val="green"/>
        </w:rPr>
        <w:instrText xml:space="preserve"> \* MERGEFORMAT </w:instrText>
      </w:r>
      <w:r w:rsidR="002F59C3" w:rsidRPr="002F59C3">
        <w:rPr>
          <w:highlight w:val="green"/>
        </w:rPr>
        <w:fldChar w:fldCharType="separate"/>
      </w:r>
      <w:r w:rsidR="00AD3488">
        <w:rPr>
          <w:highlight w:val="green"/>
        </w:rPr>
        <w:t>15</w:t>
      </w:r>
      <w:r w:rsidR="002F59C3" w:rsidRPr="002F59C3">
        <w:rPr>
          <w:highlight w:val="green"/>
        </w:rPr>
        <w:fldChar w:fldCharType="end"/>
      </w:r>
      <w:r w:rsidR="00B74D65" w:rsidRPr="005053A5">
        <w:rPr>
          <w:highlight w:val="yellow"/>
        </w:rPr>
        <w:t xml:space="preserve"> (</w:t>
      </w:r>
      <w:r w:rsidR="00C03CD5" w:rsidRPr="005053A5">
        <w:rPr>
          <w:highlight w:val="yellow"/>
        </w:rPr>
        <w:t>xxxxx xxxx</w:t>
      </w:r>
      <w:r w:rsidR="00B74D65" w:rsidRPr="005053A5">
        <w:rPr>
          <w:highlight w:val="yellow"/>
        </w:rPr>
        <w:t>)</w:t>
      </w:r>
      <w:r w:rsidR="00B74D65" w:rsidRPr="005053A5">
        <w:t xml:space="preserve"> do mês seguinte ao vencido</w:t>
      </w:r>
      <w:r w:rsidR="005A4493" w:rsidRPr="005053A5">
        <w:t>,</w:t>
      </w:r>
      <w:r w:rsidR="00ED1ED5" w:rsidRPr="005053A5">
        <w:t xml:space="preserve"> através de boleto bancário</w:t>
      </w:r>
      <w:r w:rsidR="008A6E62" w:rsidRPr="005053A5">
        <w:t xml:space="preserve"> emitido contra </w:t>
      </w:r>
      <w:r w:rsidR="00304536" w:rsidRPr="005053A5">
        <w:t xml:space="preserve">o(a)(s) </w:t>
      </w:r>
      <w:r w:rsidR="00304536" w:rsidRPr="005053A5">
        <w:rPr>
          <w:b/>
        </w:rPr>
        <w:t>LOCATÁRIO(A)(S)</w:t>
      </w:r>
      <w:r w:rsidR="008A6E62" w:rsidRPr="005053A5">
        <w:t>,</w:t>
      </w:r>
      <w:r w:rsidR="00ED1ED5" w:rsidRPr="005053A5">
        <w:t xml:space="preserve"> a ser encaminhado via e-ma</w:t>
      </w:r>
      <w:r w:rsidR="00A40F32" w:rsidRPr="005053A5">
        <w:t>il</w:t>
      </w:r>
      <w:r w:rsidR="00393951" w:rsidRPr="005053A5">
        <w:t>.</w:t>
      </w:r>
    </w:p>
    <w:p w14:paraId="78FA4995" w14:textId="255D90E5" w:rsidR="00ED1ED5" w:rsidRPr="005053A5" w:rsidRDefault="00A40F32" w:rsidP="00CA7735">
      <w:pPr>
        <w:pStyle w:val="MCLItemdePargrafo"/>
      </w:pPr>
      <w:r w:rsidRPr="005053A5">
        <w:t>N</w:t>
      </w:r>
      <w:r w:rsidR="00ED1ED5" w:rsidRPr="005053A5">
        <w:t>este boleto</w:t>
      </w:r>
      <w:r w:rsidR="00917847" w:rsidRPr="005053A5">
        <w:t>, além do valor da locação,</w:t>
      </w:r>
      <w:r w:rsidR="00ED1ED5" w:rsidRPr="005053A5">
        <w:t xml:space="preserve"> </w:t>
      </w:r>
      <w:r w:rsidR="001C3623" w:rsidRPr="005053A5">
        <w:t>esta</w:t>
      </w:r>
      <w:r w:rsidR="00917847" w:rsidRPr="005053A5">
        <w:t>rão todos</w:t>
      </w:r>
      <w:r w:rsidR="00ED1ED5" w:rsidRPr="005053A5">
        <w:t xml:space="preserve"> </w:t>
      </w:r>
      <w:r w:rsidR="00917847" w:rsidRPr="005053A5">
        <w:t xml:space="preserve">os encargos </w:t>
      </w:r>
      <w:r w:rsidR="000478FF" w:rsidRPr="005053A5">
        <w:t xml:space="preserve">de locação </w:t>
      </w:r>
      <w:r w:rsidR="00917847" w:rsidRPr="005053A5">
        <w:t xml:space="preserve">e outras </w:t>
      </w:r>
      <w:r w:rsidR="00ED1ED5" w:rsidRPr="005053A5">
        <w:t>despesas</w:t>
      </w:r>
      <w:r w:rsidR="00917847" w:rsidRPr="005053A5">
        <w:t>,</w:t>
      </w:r>
      <w:r w:rsidR="00ED1ED5" w:rsidRPr="005053A5">
        <w:t xml:space="preserve"> </w:t>
      </w:r>
      <w:r w:rsidR="00BC236E" w:rsidRPr="005053A5">
        <w:t xml:space="preserve">conforme consta na </w:t>
      </w:r>
      <w:r w:rsidR="00BC236E" w:rsidRPr="00EE5DC9">
        <w:rPr>
          <w:highlight w:val="lightGray"/>
        </w:rPr>
        <w:fldChar w:fldCharType="begin"/>
      </w:r>
      <w:r w:rsidR="00BC236E" w:rsidRPr="00EE5DC9">
        <w:rPr>
          <w:highlight w:val="lightGray"/>
        </w:rPr>
        <w:instrText xml:space="preserve"> REF _Ref293841750 \r \h </w:instrText>
      </w:r>
      <w:r w:rsidR="005053A5" w:rsidRPr="00EE5DC9">
        <w:rPr>
          <w:highlight w:val="lightGray"/>
        </w:rPr>
        <w:instrText xml:space="preserve"> \* MERGEFORMAT </w:instrText>
      </w:r>
      <w:r w:rsidR="00BC236E" w:rsidRPr="00EE5DC9">
        <w:rPr>
          <w:highlight w:val="lightGray"/>
        </w:rPr>
      </w:r>
      <w:r w:rsidR="00BC236E" w:rsidRPr="00EE5DC9">
        <w:rPr>
          <w:highlight w:val="lightGray"/>
        </w:rPr>
        <w:fldChar w:fldCharType="separate"/>
      </w:r>
      <w:r w:rsidR="00AD3488">
        <w:rPr>
          <w:highlight w:val="lightGray"/>
        </w:rPr>
        <w:t>Cláusula V</w:t>
      </w:r>
      <w:r w:rsidR="00BC236E" w:rsidRPr="00EE5DC9">
        <w:rPr>
          <w:highlight w:val="lightGray"/>
        </w:rPr>
        <w:fldChar w:fldCharType="end"/>
      </w:r>
      <w:r w:rsidR="00BC236E" w:rsidRPr="005053A5">
        <w:t>, não sendo admitidos abatimentos, reduções ou compensações de qualquer natureza</w:t>
      </w:r>
      <w:bookmarkEnd w:id="13"/>
      <w:r w:rsidR="001A434E" w:rsidRPr="005053A5">
        <w:t>;</w:t>
      </w:r>
    </w:p>
    <w:p w14:paraId="34EE3E2F" w14:textId="1697A2E5" w:rsidR="00393951" w:rsidRPr="005053A5" w:rsidRDefault="00FB106C" w:rsidP="00CA7735">
      <w:pPr>
        <w:pStyle w:val="MCLItemdePargrafo"/>
      </w:pPr>
      <w:r w:rsidRPr="005053A5">
        <w:t>Determinados</w:t>
      </w:r>
      <w:r w:rsidR="00393951" w:rsidRPr="005053A5">
        <w:t xml:space="preserve"> encargos de locação e despesas, como por exemplo, mas não se limitando: t</w:t>
      </w:r>
      <w:r w:rsidR="00C02E80" w:rsidRPr="005053A5">
        <w:t>axas de condomínio,</w:t>
      </w:r>
      <w:r w:rsidR="00393951" w:rsidRPr="005053A5">
        <w:t xml:space="preserve"> IPTU</w:t>
      </w:r>
      <w:r w:rsidR="00C02E80" w:rsidRPr="005053A5">
        <w:t xml:space="preserve"> e conta de água;</w:t>
      </w:r>
      <w:r w:rsidR="00393951" w:rsidRPr="005053A5">
        <w:t xml:space="preserve"> </w:t>
      </w:r>
      <w:r w:rsidR="00C02E80" w:rsidRPr="005053A5">
        <w:t>poderão ser pago</w:t>
      </w:r>
      <w:r w:rsidR="00393951" w:rsidRPr="005053A5">
        <w:t xml:space="preserve">s pelo(a)(s) </w:t>
      </w:r>
      <w:r w:rsidR="00393951" w:rsidRPr="005053A5">
        <w:rPr>
          <w:b/>
        </w:rPr>
        <w:t>LOCATÁRIO(A)(S)</w:t>
      </w:r>
      <w:r w:rsidR="00393951" w:rsidRPr="005053A5">
        <w:t xml:space="preserve"> </w:t>
      </w:r>
      <w:r w:rsidR="00920126" w:rsidRPr="005053A5">
        <w:t xml:space="preserve">diretamente através dos seus respectivos boletos </w:t>
      </w:r>
      <w:r w:rsidR="00C61D96">
        <w:t xml:space="preserve">de </w:t>
      </w:r>
      <w:r w:rsidR="00480B6D" w:rsidRPr="005053A5">
        <w:t xml:space="preserve">cobrança </w:t>
      </w:r>
      <w:r w:rsidR="00E24454" w:rsidRPr="005053A5">
        <w:t>emitidos p</w:t>
      </w:r>
      <w:r w:rsidR="00042C5F" w:rsidRPr="005053A5">
        <w:t xml:space="preserve">elos </w:t>
      </w:r>
      <w:r w:rsidR="005844BB" w:rsidRPr="005053A5">
        <w:t>cedentes competentes</w:t>
      </w:r>
      <w:r w:rsidR="00E24454" w:rsidRPr="005053A5">
        <w:t xml:space="preserve"> </w:t>
      </w:r>
      <w:r w:rsidR="00480B6D" w:rsidRPr="005053A5">
        <w:t>e</w:t>
      </w:r>
      <w:r w:rsidR="00920126" w:rsidRPr="005053A5">
        <w:t>, desta forma, estes encargos de locação e despesas não farão parte do boleto</w:t>
      </w:r>
      <w:r w:rsidR="00480B6D" w:rsidRPr="005053A5">
        <w:t xml:space="preserve"> de cobrança do aluguel</w:t>
      </w:r>
      <w:r w:rsidR="001A434E" w:rsidRPr="005053A5">
        <w:t>;</w:t>
      </w:r>
    </w:p>
    <w:p w14:paraId="5F9B51CB" w14:textId="11C687CD" w:rsidR="001A434E" w:rsidRPr="005053A5" w:rsidRDefault="001A434E" w:rsidP="00CA7735">
      <w:pPr>
        <w:pStyle w:val="MCLItemdePargrafo"/>
      </w:pPr>
      <w:r w:rsidRPr="005053A5">
        <w:t>Na hipótese do</w:t>
      </w:r>
      <w:r w:rsidR="00451296" w:rsidRPr="005053A5">
        <w:t>(a)(s)</w:t>
      </w:r>
      <w:r w:rsidRPr="005053A5">
        <w:t xml:space="preserve"> </w:t>
      </w:r>
      <w:r w:rsidRPr="005053A5">
        <w:rPr>
          <w:b/>
        </w:rPr>
        <w:t>LOCATÁRIO(A)(S)</w:t>
      </w:r>
      <w:r w:rsidRPr="005053A5">
        <w:t xml:space="preserve"> não receber(em) o boleto de cobrança do aluguel até 3 (três) dias </w:t>
      </w:r>
      <w:r w:rsidR="000969C8" w:rsidRPr="005053A5">
        <w:t xml:space="preserve">úteis </w:t>
      </w:r>
      <w:r w:rsidRPr="005053A5">
        <w:t xml:space="preserve">antes da data do vencimento, </w:t>
      </w:r>
      <w:r w:rsidR="00451296" w:rsidRPr="005053A5">
        <w:t xml:space="preserve">deverá(ão) o(a)(s) </w:t>
      </w:r>
      <w:r w:rsidR="00451296" w:rsidRPr="005053A5">
        <w:rPr>
          <w:b/>
        </w:rPr>
        <w:t>LOCATÁRIO(A)(S)</w:t>
      </w:r>
      <w:r w:rsidR="00451296" w:rsidRPr="005053A5">
        <w:t xml:space="preserve"> </w:t>
      </w:r>
      <w:r w:rsidRPr="005053A5">
        <w:t>entrar em contato com o departamento administrativo</w:t>
      </w:r>
      <w:r w:rsidR="00451296" w:rsidRPr="005053A5">
        <w:t>/financeiro</w:t>
      </w:r>
      <w:r w:rsidRPr="005053A5">
        <w:t xml:space="preserve"> </w:t>
      </w:r>
      <w:r w:rsidR="000969C8" w:rsidRPr="005053A5">
        <w:t xml:space="preserve">da </w:t>
      </w:r>
      <w:r w:rsidR="000969C8" w:rsidRPr="005053A5">
        <w:rPr>
          <w:b/>
        </w:rPr>
        <w:t>LOCADORA</w:t>
      </w:r>
      <w:r w:rsidR="000969C8" w:rsidRPr="005053A5">
        <w:t xml:space="preserve"> </w:t>
      </w:r>
      <w:r w:rsidRPr="005053A5">
        <w:t>para obter orientação sobre como efetuar o pagamento;</w:t>
      </w:r>
    </w:p>
    <w:p w14:paraId="038EB2F7" w14:textId="0623EF69" w:rsidR="00451296" w:rsidRPr="005053A5" w:rsidRDefault="00451296" w:rsidP="00CA7735">
      <w:pPr>
        <w:pStyle w:val="MCLItemdePargrafo"/>
      </w:pPr>
      <w:r w:rsidRPr="005053A5">
        <w:t xml:space="preserve">A </w:t>
      </w:r>
      <w:r w:rsidRPr="005053A5">
        <w:rPr>
          <w:rStyle w:val="DESTAQUE"/>
        </w:rPr>
        <w:t>LOCADORA</w:t>
      </w:r>
      <w:r w:rsidRPr="005053A5">
        <w:t xml:space="preserve"> poderá</w:t>
      </w:r>
      <w:r w:rsidR="002E14EA" w:rsidRPr="005053A5">
        <w:t xml:space="preserve"> </w:t>
      </w:r>
      <w:r w:rsidRPr="005053A5">
        <w:t>estabelecer</w:t>
      </w:r>
      <w:r w:rsidR="002E14EA" w:rsidRPr="005053A5">
        <w:t>,</w:t>
      </w:r>
      <w:r w:rsidRPr="005053A5">
        <w:t xml:space="preserve"> por escrito</w:t>
      </w:r>
      <w:r w:rsidR="002E14EA" w:rsidRPr="005053A5">
        <w:t>,</w:t>
      </w:r>
      <w:r w:rsidRPr="005053A5">
        <w:t xml:space="preserve"> outra forma ou local de pagamento;</w:t>
      </w:r>
    </w:p>
    <w:p w14:paraId="63227022" w14:textId="1F403F34" w:rsidR="00DE5BFE" w:rsidRPr="005053A5" w:rsidRDefault="00DE5BFE" w:rsidP="00CA7735">
      <w:pPr>
        <w:pStyle w:val="MCLPargrafodoContrato"/>
        <w:numPr>
          <w:ilvl w:val="2"/>
          <w:numId w:val="38"/>
        </w:numPr>
        <w:rPr>
          <w:highlight w:val="cyan"/>
        </w:rPr>
      </w:pPr>
      <w:r w:rsidRPr="005053A5">
        <w:rPr>
          <w:highlight w:val="cyan"/>
        </w:rPr>
        <w:t xml:space="preserve">A </w:t>
      </w:r>
      <w:r w:rsidRPr="005053A5">
        <w:rPr>
          <w:b/>
          <w:highlight w:val="cyan"/>
        </w:rPr>
        <w:t>LOCADORA</w:t>
      </w:r>
      <w:r w:rsidRPr="005053A5">
        <w:rPr>
          <w:highlight w:val="cyan"/>
        </w:rPr>
        <w:t xml:space="preserve"> concede carência ao(à)(s) </w:t>
      </w:r>
      <w:r w:rsidRPr="00CF2DED">
        <w:rPr>
          <w:b/>
          <w:highlight w:val="cyan"/>
        </w:rPr>
        <w:t>LOCATÁRIO(A)(S)</w:t>
      </w:r>
      <w:r w:rsidRPr="005053A5">
        <w:rPr>
          <w:highlight w:val="cyan"/>
        </w:rPr>
        <w:t xml:space="preserve"> por </w:t>
      </w:r>
      <w:r w:rsidRPr="00020548">
        <w:rPr>
          <w:highlight w:val="yellow"/>
        </w:rPr>
        <w:t>99 (xxxxxx xxxxxxxx)</w:t>
      </w:r>
      <w:r w:rsidRPr="005053A5">
        <w:rPr>
          <w:highlight w:val="cyan"/>
        </w:rPr>
        <w:t xml:space="preserve"> dias, passando a ser devido </w:t>
      </w:r>
      <w:r w:rsidR="000969C8" w:rsidRPr="005053A5">
        <w:rPr>
          <w:highlight w:val="cyan"/>
        </w:rPr>
        <w:t xml:space="preserve">o </w:t>
      </w:r>
      <w:r w:rsidRPr="005053A5">
        <w:rPr>
          <w:highlight w:val="cyan"/>
        </w:rPr>
        <w:t xml:space="preserve">referido aluguel a partir do </w:t>
      </w:r>
      <w:r w:rsidR="000969C8" w:rsidRPr="00020548">
        <w:rPr>
          <w:highlight w:val="yellow"/>
        </w:rPr>
        <w:t>&lt;N</w:t>
      </w:r>
      <w:r w:rsidR="001A0DD2" w:rsidRPr="00020548">
        <w:rPr>
          <w:highlight w:val="yellow"/>
          <w:vertAlign w:val="superscript"/>
        </w:rPr>
        <w:t>o</w:t>
      </w:r>
      <w:r w:rsidR="001A0DD2" w:rsidRPr="00020548">
        <w:rPr>
          <w:highlight w:val="yellow"/>
        </w:rPr>
        <w:t>&gt;</w:t>
      </w:r>
      <w:r w:rsidRPr="00020548">
        <w:rPr>
          <w:highlight w:val="yellow"/>
        </w:rPr>
        <w:t xml:space="preserve"> </w:t>
      </w:r>
      <w:r w:rsidRPr="005053A5">
        <w:rPr>
          <w:highlight w:val="cyan"/>
        </w:rPr>
        <w:t xml:space="preserve">mês, este com vencimento em </w:t>
      </w:r>
      <w:r w:rsidRPr="00020548">
        <w:rPr>
          <w:highlight w:val="yellow"/>
        </w:rPr>
        <w:t>99/99/9999</w:t>
      </w:r>
      <w:r w:rsidRPr="005053A5">
        <w:rPr>
          <w:highlight w:val="cyan"/>
        </w:rPr>
        <w:t xml:space="preserve">, sendo </w:t>
      </w:r>
      <w:r w:rsidR="000969C8" w:rsidRPr="005053A5">
        <w:rPr>
          <w:highlight w:val="cyan"/>
        </w:rPr>
        <w:t xml:space="preserve">que </w:t>
      </w:r>
      <w:r w:rsidRPr="005053A5">
        <w:rPr>
          <w:highlight w:val="cyan"/>
        </w:rPr>
        <w:t>a concessão d</w:t>
      </w:r>
      <w:r w:rsidR="000969C8" w:rsidRPr="005053A5">
        <w:rPr>
          <w:highlight w:val="cyan"/>
        </w:rPr>
        <w:t>est</w:t>
      </w:r>
      <w:r w:rsidRPr="005053A5">
        <w:rPr>
          <w:highlight w:val="cyan"/>
        </w:rPr>
        <w:t xml:space="preserve">a carência </w:t>
      </w:r>
      <w:r w:rsidR="000969C8" w:rsidRPr="005053A5">
        <w:rPr>
          <w:highlight w:val="cyan"/>
        </w:rPr>
        <w:t>destina-</w:t>
      </w:r>
      <w:r w:rsidRPr="005053A5">
        <w:rPr>
          <w:highlight w:val="cyan"/>
        </w:rPr>
        <w:t xml:space="preserve">se </w:t>
      </w:r>
      <w:r w:rsidR="000969C8" w:rsidRPr="005053A5">
        <w:rPr>
          <w:highlight w:val="cyan"/>
        </w:rPr>
        <w:t>à</w:t>
      </w:r>
      <w:r w:rsidRPr="005053A5">
        <w:rPr>
          <w:highlight w:val="cyan"/>
        </w:rPr>
        <w:t xml:space="preserve"> adequação do </w:t>
      </w:r>
      <w:r w:rsidR="000969C8" w:rsidRPr="005053A5">
        <w:rPr>
          <w:b/>
          <w:highlight w:val="cyan"/>
        </w:rPr>
        <w:t>IMÓVEL</w:t>
      </w:r>
      <w:r w:rsidRPr="005053A5">
        <w:rPr>
          <w:highlight w:val="cyan"/>
        </w:rPr>
        <w:t xml:space="preserve"> às necessidades do(a)(s)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>.</w:t>
      </w:r>
    </w:p>
    <w:p w14:paraId="4BDCFED0" w14:textId="39A5E69B" w:rsidR="0090644E" w:rsidRPr="005053A5" w:rsidRDefault="00A4140B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>&lt;N</w:t>
      </w:r>
      <w:r w:rsidRPr="00020548">
        <w:rPr>
          <w:highlight w:val="yellow"/>
          <w:vertAlign w:val="superscript"/>
        </w:rPr>
        <w:t>o</w:t>
      </w:r>
      <w:r w:rsidRPr="00020548">
        <w:rPr>
          <w:highlight w:val="yellow"/>
        </w:rPr>
        <w:t xml:space="preserve">&gt; </w:t>
      </w:r>
      <w:r w:rsidRPr="005053A5">
        <w:rPr>
          <w:highlight w:val="cyan"/>
        </w:rPr>
        <w:t>aluguel</w:t>
      </w:r>
      <w:r w:rsidR="00020548">
        <w:rPr>
          <w:highlight w:val="cyan"/>
        </w:rPr>
        <w:t xml:space="preserve">, com vencimento em </w:t>
      </w:r>
      <w:r w:rsidR="00020548" w:rsidRPr="00020548">
        <w:rPr>
          <w:highlight w:val="yellow"/>
        </w:rPr>
        <w:t>99/99/9999</w:t>
      </w:r>
      <w:r w:rsidR="00020548">
        <w:rPr>
          <w:highlight w:val="cyan"/>
        </w:rPr>
        <w:t>,</w:t>
      </w:r>
      <w:r w:rsidRPr="005053A5">
        <w:rPr>
          <w:highlight w:val="cyan"/>
        </w:rPr>
        <w:t xml:space="preserve"> será calculado </w:t>
      </w:r>
      <w:r w:rsidR="00DA0DAE" w:rsidRPr="005053A5">
        <w:rPr>
          <w:highlight w:val="cyan"/>
        </w:rPr>
        <w:t>“</w:t>
      </w:r>
      <w:r w:rsidRPr="005053A5">
        <w:rPr>
          <w:i/>
          <w:highlight w:val="cyan"/>
        </w:rPr>
        <w:t>pro rata die</w:t>
      </w:r>
      <w:r w:rsidR="00DA0DAE" w:rsidRPr="005053A5">
        <w:rPr>
          <w:highlight w:val="cyan"/>
        </w:rPr>
        <w:t>”</w:t>
      </w:r>
      <w:r w:rsidRPr="005053A5">
        <w:rPr>
          <w:highlight w:val="cyan"/>
        </w:rPr>
        <w:t xml:space="preserve"> </w:t>
      </w:r>
      <w:r w:rsidR="00DA0DAE" w:rsidRPr="005053A5">
        <w:rPr>
          <w:highlight w:val="cyan"/>
        </w:rPr>
        <w:t>de forma a adequar o fechamento do mês de aluguel com o mês calendário.</w:t>
      </w:r>
    </w:p>
    <w:p w14:paraId="591DB857" w14:textId="72006112" w:rsidR="00F2368A" w:rsidRPr="005053A5" w:rsidRDefault="00F2368A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 pagamento do </w:t>
      </w:r>
      <w:r w:rsidRPr="00020548">
        <w:rPr>
          <w:highlight w:val="yellow"/>
        </w:rPr>
        <w:t xml:space="preserve">primeiro </w:t>
      </w:r>
      <w:r w:rsidRPr="005053A5">
        <w:rPr>
          <w:highlight w:val="cyan"/>
        </w:rPr>
        <w:t xml:space="preserve">aluguel deverá ser efetuado até o dia </w:t>
      </w:r>
      <w:r w:rsidR="00AC66DA" w:rsidRPr="00020548">
        <w:rPr>
          <w:b/>
          <w:highlight w:val="yellow"/>
        </w:rPr>
        <w:t>99/99</w:t>
      </w:r>
      <w:r w:rsidRPr="00020548">
        <w:rPr>
          <w:b/>
          <w:highlight w:val="yellow"/>
        </w:rPr>
        <w:t>/</w:t>
      </w:r>
      <w:r w:rsidR="00AC66DA" w:rsidRPr="00020548">
        <w:rPr>
          <w:b/>
          <w:highlight w:val="yellow"/>
        </w:rPr>
        <w:t>9999</w:t>
      </w:r>
      <w:r w:rsidRPr="005053A5">
        <w:rPr>
          <w:highlight w:val="cyan"/>
        </w:rPr>
        <w:t xml:space="preserve">, diretamente na conta número </w:t>
      </w:r>
      <w:r w:rsidR="0094406E" w:rsidRPr="00020548">
        <w:rPr>
          <w:highlight w:val="yellow"/>
        </w:rPr>
        <w:t>99999-9</w:t>
      </w:r>
      <w:r w:rsidRPr="005053A5">
        <w:rPr>
          <w:highlight w:val="cyan"/>
        </w:rPr>
        <w:t xml:space="preserve">, agência </w:t>
      </w:r>
      <w:r w:rsidR="0094406E" w:rsidRPr="00020548">
        <w:rPr>
          <w:highlight w:val="yellow"/>
        </w:rPr>
        <w:t>9999-99</w:t>
      </w:r>
      <w:r w:rsidR="00AC66DA" w:rsidRPr="005053A5">
        <w:rPr>
          <w:highlight w:val="cyan"/>
        </w:rPr>
        <w:t xml:space="preserve">, banco </w:t>
      </w:r>
      <w:r w:rsidR="0094406E" w:rsidRPr="00020548">
        <w:rPr>
          <w:highlight w:val="yellow"/>
        </w:rPr>
        <w:t>XXXXXXXXXXX</w:t>
      </w:r>
      <w:r w:rsidR="00AC66DA" w:rsidRPr="005053A5">
        <w:rPr>
          <w:highlight w:val="cyan"/>
        </w:rPr>
        <w:t>, em nome do S</w:t>
      </w:r>
      <w:r w:rsidRPr="005053A5">
        <w:rPr>
          <w:highlight w:val="cyan"/>
        </w:rPr>
        <w:t>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. </w:t>
      </w:r>
      <w:r w:rsidR="0094406E" w:rsidRPr="00020548">
        <w:rPr>
          <w:b/>
          <w:highlight w:val="yellow"/>
        </w:rPr>
        <w:t>XXXXXXXXXXXXXXXXXXXX</w:t>
      </w:r>
      <w:r w:rsidRPr="005053A5">
        <w:rPr>
          <w:highlight w:val="cyan"/>
        </w:rPr>
        <w:t>, inscrito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no CPF/MF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> </w:t>
      </w:r>
      <w:r w:rsidR="0094406E" w:rsidRPr="00020548">
        <w:rPr>
          <w:highlight w:val="yellow"/>
        </w:rPr>
        <w:t>999.999.999-99</w:t>
      </w:r>
      <w:r w:rsidRPr="005053A5">
        <w:rPr>
          <w:highlight w:val="cyan"/>
        </w:rPr>
        <w:t>, registrado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n</w:t>
      </w:r>
      <w:r w:rsidR="00AC66DA" w:rsidRPr="005053A5">
        <w:rPr>
          <w:highlight w:val="cyan"/>
        </w:rPr>
        <w:t>º</w:t>
      </w:r>
      <w:r w:rsidRPr="005053A5">
        <w:rPr>
          <w:highlight w:val="cyan"/>
        </w:rPr>
        <w:t xml:space="preserve"> CRECI/</w:t>
      </w:r>
      <w:r w:rsidR="00020548">
        <w:rPr>
          <w:highlight w:val="cyan"/>
        </w:rPr>
        <w:t>SP</w:t>
      </w:r>
      <w:r w:rsidRPr="005053A5">
        <w:rPr>
          <w:highlight w:val="cyan"/>
        </w:rPr>
        <w:t xml:space="preserve"> </w:t>
      </w:r>
      <w:r w:rsidR="0094406E" w:rsidRPr="00020548">
        <w:rPr>
          <w:highlight w:val="yellow"/>
        </w:rPr>
        <w:t>99999</w:t>
      </w:r>
      <w:r w:rsidR="00AC66DA" w:rsidRPr="00020548">
        <w:rPr>
          <w:highlight w:val="yellow"/>
        </w:rPr>
        <w:t>-F</w:t>
      </w:r>
      <w:r w:rsidRPr="005053A5">
        <w:rPr>
          <w:highlight w:val="cyan"/>
        </w:rPr>
        <w:t>, intermediador</w:t>
      </w:r>
      <w:r w:rsidR="0094406E" w:rsidRPr="005053A5">
        <w:rPr>
          <w:highlight w:val="cyan"/>
        </w:rPr>
        <w:t>(a)</w:t>
      </w:r>
      <w:r w:rsidRPr="005053A5">
        <w:rPr>
          <w:highlight w:val="cyan"/>
        </w:rPr>
        <w:t xml:space="preserve"> da presente locação.</w:t>
      </w:r>
    </w:p>
    <w:p w14:paraId="0DA0BBCB" w14:textId="2E1B27B8" w:rsidR="002A5FCD" w:rsidRPr="005053A5" w:rsidRDefault="001C3623" w:rsidP="006F230F">
      <w:pPr>
        <w:pStyle w:val="MCLPargrafodoContrato"/>
        <w:rPr>
          <w:i/>
          <w:caps/>
        </w:rPr>
      </w:pPr>
      <w:r w:rsidRPr="005053A5">
        <w:t xml:space="preserve">O valor do aluguel </w:t>
      </w:r>
      <w:r w:rsidR="00BE397F" w:rsidRPr="005053A5">
        <w:t xml:space="preserve">mensal </w:t>
      </w:r>
      <w:r w:rsidRPr="005053A5">
        <w:t>estipulado no “</w:t>
      </w:r>
      <w:r w:rsidRPr="005053A5">
        <w:rPr>
          <w:i/>
        </w:rPr>
        <w:t>caput</w:t>
      </w:r>
      <w:r w:rsidRPr="005053A5">
        <w:t>” desta cláusula será reajustado</w:t>
      </w:r>
      <w:r w:rsidR="00C33AD9">
        <w:t xml:space="preserve"> na menor periodicidade prevista em lei</w:t>
      </w:r>
      <w:r w:rsidR="008F2C03" w:rsidRPr="005053A5">
        <w:t xml:space="preserve">, </w:t>
      </w:r>
      <w:r w:rsidR="002A5FCD" w:rsidRPr="005053A5">
        <w:t>efetuando-se o respectivo cálculo com base na variação acumulada e positiva do IGP-M/FGV (Índice Geral de Preços do Mercado), divulga</w:t>
      </w:r>
      <w:r w:rsidR="008F2C03" w:rsidRPr="005053A5">
        <w:t>do pela Fundação Getúlio Vargas,</w:t>
      </w:r>
      <w:r w:rsidR="002A5FCD" w:rsidRPr="005053A5">
        <w:t xml:space="preserve"> ocorrida </w:t>
      </w:r>
      <w:r w:rsidR="00C33AD9">
        <w:t xml:space="preserve">desde </w:t>
      </w:r>
      <w:r w:rsidR="00EC52BD">
        <w:t>a data d</w:t>
      </w:r>
      <w:r w:rsidR="00C33AD9">
        <w:t>o último reajuste</w:t>
      </w:r>
      <w:r w:rsidR="00932066" w:rsidRPr="005053A5">
        <w:t xml:space="preserve"> e, assim, sucessivamente, enquanto </w:t>
      </w:r>
      <w:r w:rsidR="008D4721" w:rsidRPr="005053A5">
        <w:t xml:space="preserve">o(a)(s) </w:t>
      </w:r>
      <w:r w:rsidR="008D4721" w:rsidRPr="005053A5">
        <w:rPr>
          <w:b/>
        </w:rPr>
        <w:t>LOCATÁRIO(A)(S)</w:t>
      </w:r>
      <w:r w:rsidR="00932066" w:rsidRPr="005053A5">
        <w:t xml:space="preserve"> estiver</w:t>
      </w:r>
      <w:r w:rsidR="006C6DB6" w:rsidRPr="005053A5">
        <w:t>(em)</w:t>
      </w:r>
      <w:r w:rsidR="00932066" w:rsidRPr="005053A5">
        <w:t xml:space="preserve"> ocupando o </w:t>
      </w:r>
      <w:r w:rsidR="00932066" w:rsidRPr="005053A5">
        <w:rPr>
          <w:rStyle w:val="ENFASE"/>
        </w:rPr>
        <w:t>imóvel</w:t>
      </w:r>
      <w:r w:rsidR="00932066" w:rsidRPr="005053A5">
        <w:t>.</w:t>
      </w:r>
    </w:p>
    <w:p w14:paraId="6A511676" w14:textId="1A8D7A67" w:rsidR="00472DB3" w:rsidRPr="005053A5" w:rsidRDefault="00472DB3" w:rsidP="00CA7735">
      <w:pPr>
        <w:pStyle w:val="MCLPargrafodoContrato"/>
      </w:pPr>
      <w:bookmarkStart w:id="14" w:name="_Ref441184557"/>
      <w:r w:rsidRPr="005053A5">
        <w:lastRenderedPageBreak/>
        <w:t>Na hipótese do IGP-M/FGV</w:t>
      </w:r>
      <w:r w:rsidR="00A92A55" w:rsidRPr="005053A5">
        <w:t xml:space="preserve">, por qualquer razão, deixar </w:t>
      </w:r>
      <w:r w:rsidR="009A5CCA" w:rsidRPr="005053A5">
        <w:t xml:space="preserve">de </w:t>
      </w:r>
      <w:r w:rsidR="00A92A55" w:rsidRPr="005053A5">
        <w:t>refletir integralmente a perda do valor de compra da moeda</w:t>
      </w:r>
      <w:r w:rsidR="00110EF5" w:rsidRPr="005053A5">
        <w:t xml:space="preserve"> corrente nacional</w:t>
      </w:r>
      <w:r w:rsidR="00A92A55" w:rsidRPr="005053A5">
        <w:t>, ou em caso de sua extinção</w:t>
      </w:r>
      <w:r w:rsidRPr="005053A5">
        <w:t xml:space="preserve"> ou da proibição de seu uso para os fins previstos no presente </w:t>
      </w:r>
      <w:r w:rsidRPr="005053A5">
        <w:rPr>
          <w:rStyle w:val="ENFASE"/>
        </w:rPr>
        <w:t>contrato</w:t>
      </w:r>
      <w:r w:rsidRPr="005053A5">
        <w:t xml:space="preserve"> e demais instrumentos que o integram, os respectivos cálculos serão feitos com base nos seguintes índices substitutivos, na ordem a seguir indicada:</w:t>
      </w:r>
      <w:bookmarkEnd w:id="14"/>
    </w:p>
    <w:p w14:paraId="43D7A427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IGP-DI/FVG</w:t>
      </w:r>
      <w:r w:rsidRPr="005053A5">
        <w:t xml:space="preserve"> (Índice Geral de Preços – Disponibilidade Interna), divulgado pela Fundação Getúlio Vargas;</w:t>
      </w:r>
    </w:p>
    <w:p w14:paraId="42C14C9A" w14:textId="77777777" w:rsidR="00472DB3" w:rsidRPr="005053A5" w:rsidRDefault="00472DB3" w:rsidP="00CA7735">
      <w:pPr>
        <w:pStyle w:val="MCLItemdePargrafo"/>
      </w:pPr>
      <w:r w:rsidRPr="005053A5">
        <w:rPr>
          <w:b/>
        </w:rPr>
        <w:t>INPC/IBGE</w:t>
      </w:r>
      <w:r w:rsidRPr="005053A5">
        <w:t xml:space="preserve"> (Índice Nacional de Preços ao Consumidor), divulgado pelo Instituto Brasileiro de Geografia e </w:t>
      </w:r>
      <w:r w:rsidR="00A92A55" w:rsidRPr="005053A5">
        <w:t>Estatística</w:t>
      </w:r>
      <w:r w:rsidRPr="005053A5">
        <w:t>;</w:t>
      </w:r>
    </w:p>
    <w:p w14:paraId="0CA48105" w14:textId="28560187" w:rsidR="00472DB3" w:rsidRPr="005053A5" w:rsidRDefault="00905EB7" w:rsidP="00CA7735">
      <w:pPr>
        <w:pStyle w:val="MCLItemdePargrafo"/>
      </w:pPr>
      <w:r w:rsidRPr="005053A5">
        <w:t xml:space="preserve">Outro índice de correção monetária que reflita adequadamente a desvalorização do poder aquisitivo da moeda corrente nacional, livre de expurgos inflacionários, sendo certo que </w:t>
      </w:r>
      <w:r w:rsidR="005D0AAF" w:rsidRPr="005053A5">
        <w:t xml:space="preserve">o(a)(s) </w:t>
      </w:r>
      <w:r w:rsidR="005D0AAF" w:rsidRPr="005053A5">
        <w:rPr>
          <w:b/>
        </w:rPr>
        <w:t xml:space="preserve">LOCATÁRIO(A)(S) </w:t>
      </w:r>
      <w:r w:rsidRPr="005053A5">
        <w:t>desde já manifesta</w:t>
      </w:r>
      <w:r w:rsidR="00CE56F2" w:rsidRPr="005053A5">
        <w:t>(m)</w:t>
      </w:r>
      <w:r w:rsidRPr="005053A5">
        <w:t xml:space="preserve"> sua expressa concordância com o critério de indexação ora descrito; </w:t>
      </w:r>
    </w:p>
    <w:p w14:paraId="1DF664D3" w14:textId="4E21E1F3" w:rsidR="00F218AC" w:rsidRPr="005053A5" w:rsidRDefault="00F218AC" w:rsidP="00CA7735">
      <w:pPr>
        <w:pStyle w:val="MCLPargrafodoContrato"/>
      </w:pPr>
      <w:bookmarkStart w:id="15" w:name="_Ref441184460"/>
      <w:r w:rsidRPr="005053A5">
        <w:t xml:space="preserve">Se, em virtude de lei superveniente, vier a ser admitido o reajuste de aluguel em periodicidade inferior à prevista na </w:t>
      </w:r>
      <w:commentRangeStart w:id="16"/>
      <w:r w:rsidRPr="005053A5">
        <w:t>legislação vigente</w:t>
      </w:r>
      <w:r w:rsidR="00511F0A" w:rsidRPr="005053A5">
        <w:t xml:space="preserve"> </w:t>
      </w:r>
      <w:commentRangeEnd w:id="16"/>
      <w:r w:rsidR="00AE3CD7" w:rsidRPr="005053A5">
        <w:rPr>
          <w:rStyle w:val="Refdecomentrio"/>
          <w:noProof w:val="0"/>
          <w:lang w:val="en-US"/>
        </w:rPr>
        <w:commentReference w:id="16"/>
      </w:r>
      <w:r w:rsidR="00511F0A" w:rsidRPr="005053A5">
        <w:t xml:space="preserve">no momento da assinatura deste </w:t>
      </w:r>
      <w:r w:rsidR="00511F0A" w:rsidRPr="005053A5">
        <w:rPr>
          <w:rStyle w:val="DESTAQUE"/>
        </w:rPr>
        <w:t>contrato</w:t>
      </w:r>
      <w:r w:rsidRPr="005053A5">
        <w:t>, concordam as partes, desde já e em caráter irrevogável, que o reajuste do aluguel passará automaticamente a ser feito pelo menor prazo que vier a ser permitido.</w:t>
      </w:r>
      <w:bookmarkEnd w:id="15"/>
    </w:p>
    <w:p w14:paraId="1086BB7C" w14:textId="2343AA05" w:rsidR="00932066" w:rsidRPr="005053A5" w:rsidRDefault="00932066" w:rsidP="00CA7735">
      <w:pPr>
        <w:pStyle w:val="MCLPargrafodoContrato"/>
      </w:pPr>
      <w:r w:rsidRPr="005053A5">
        <w:t xml:space="preserve">Ocorrendo a hipótese prevista </w:t>
      </w:r>
      <w:r w:rsidR="00B055BE">
        <w:t>na cláusula</w:t>
      </w:r>
      <w:r w:rsidR="00511F0A" w:rsidRPr="005053A5">
        <w:t xml:space="preserve"> </w:t>
      </w:r>
      <w:r w:rsidR="00B752E9" w:rsidRPr="00020548">
        <w:rPr>
          <w:highlight w:val="lightGray"/>
        </w:rPr>
        <w:fldChar w:fldCharType="begin"/>
      </w:r>
      <w:r w:rsidR="00B752E9" w:rsidRPr="00020548">
        <w:rPr>
          <w:highlight w:val="lightGray"/>
        </w:rPr>
        <w:instrText xml:space="preserve"> REF _Ref441184460 \r \h </w:instrText>
      </w:r>
      <w:r w:rsidR="005053A5" w:rsidRPr="00020548">
        <w:rPr>
          <w:highlight w:val="lightGray"/>
        </w:rPr>
        <w:instrText xml:space="preserve"> \* MERGEFORMAT </w:instrText>
      </w:r>
      <w:r w:rsidR="00B752E9" w:rsidRPr="00020548">
        <w:rPr>
          <w:highlight w:val="lightGray"/>
        </w:rPr>
      </w:r>
      <w:r w:rsidR="00B752E9" w:rsidRPr="00020548">
        <w:rPr>
          <w:highlight w:val="lightGray"/>
        </w:rPr>
        <w:fldChar w:fldCharType="separate"/>
      </w:r>
      <w:r w:rsidR="00AD3488">
        <w:rPr>
          <w:highlight w:val="lightGray"/>
        </w:rPr>
        <w:t>4.6</w:t>
      </w:r>
      <w:r w:rsidR="00B752E9" w:rsidRPr="00020548">
        <w:rPr>
          <w:highlight w:val="lightGray"/>
        </w:rPr>
        <w:fldChar w:fldCharType="end"/>
      </w:r>
      <w:r w:rsidRPr="005053A5">
        <w:t xml:space="preserve">, o reajustamento do valor do aluguel far-se-á automaticamente e de imediato, no mês seguinte ao surgimento da norma legal que autorizar a periodicidade de reajuste inferior </w:t>
      </w:r>
      <w:r w:rsidR="00EC52BD">
        <w:t>ao vigente</w:t>
      </w:r>
      <w:r w:rsidRPr="005053A5">
        <w:t xml:space="preserve">, independente de qualquer aviso, notificação ou da formalização de aditivo ao presente </w:t>
      </w:r>
      <w:r w:rsidRPr="005053A5">
        <w:rPr>
          <w:rStyle w:val="DESTAQUE"/>
        </w:rPr>
        <w:t>contrato</w:t>
      </w:r>
      <w:r w:rsidRPr="005053A5">
        <w:t xml:space="preserve">, reajustando-se o valor do aluguel pela variação acumulada e positiva do IGP-M/FGV, </w:t>
      </w:r>
      <w:r w:rsidR="00C968A6" w:rsidRPr="005053A5">
        <w:t xml:space="preserve">ou de outro índice conforme previsto </w:t>
      </w:r>
      <w:r w:rsidR="00B055BE">
        <w:t>na cláusula</w:t>
      </w:r>
      <w:r w:rsidR="00C968A6" w:rsidRPr="005053A5">
        <w:t xml:space="preserve"> </w:t>
      </w:r>
      <w:r w:rsidR="00C968A6" w:rsidRPr="00020548">
        <w:rPr>
          <w:highlight w:val="lightGray"/>
        </w:rPr>
        <w:fldChar w:fldCharType="begin"/>
      </w:r>
      <w:r w:rsidR="00C968A6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68A6" w:rsidRPr="00020548">
        <w:rPr>
          <w:highlight w:val="lightGray"/>
        </w:rPr>
      </w:r>
      <w:r w:rsidR="00C968A6" w:rsidRPr="00020548">
        <w:rPr>
          <w:highlight w:val="lightGray"/>
        </w:rPr>
        <w:fldChar w:fldCharType="separate"/>
      </w:r>
      <w:r w:rsidR="00AD3488">
        <w:rPr>
          <w:highlight w:val="lightGray"/>
        </w:rPr>
        <w:t>4.5</w:t>
      </w:r>
      <w:r w:rsidR="00C968A6" w:rsidRPr="00020548">
        <w:rPr>
          <w:highlight w:val="lightGray"/>
        </w:rPr>
        <w:fldChar w:fldCharType="end"/>
      </w:r>
      <w:r w:rsidR="00C968A6" w:rsidRPr="005053A5">
        <w:t xml:space="preserve">, </w:t>
      </w:r>
      <w:r w:rsidRPr="005053A5">
        <w:t>do i</w:t>
      </w:r>
      <w:r w:rsidR="00EC52BD">
        <w:t xml:space="preserve">nício do prazo contratual ou da data </w:t>
      </w:r>
      <w:r w:rsidRPr="005053A5">
        <w:t>do último reajuste contratual ao mês seguinte que passar a vigorar a norma legal e</w:t>
      </w:r>
      <w:r w:rsidR="005A5D57" w:rsidRPr="005053A5">
        <w:t>,</w:t>
      </w:r>
      <w:r w:rsidRPr="005053A5">
        <w:t xml:space="preserve"> a partir de então</w:t>
      </w:r>
      <w:r w:rsidR="005A5D57" w:rsidRPr="005053A5">
        <w:t>,</w:t>
      </w:r>
      <w:r w:rsidRPr="005053A5">
        <w:t xml:space="preserve"> na menor periodicidade nela admitida.</w:t>
      </w:r>
    </w:p>
    <w:p w14:paraId="18C8FACE" w14:textId="77777777" w:rsidR="00E4663B" w:rsidRPr="005053A5" w:rsidRDefault="00397DCF" w:rsidP="005A5D57">
      <w:pPr>
        <w:pStyle w:val="MCLSeodoContrato"/>
      </w:pPr>
      <w:r w:rsidRPr="005053A5">
        <w:t xml:space="preserve">dos </w:t>
      </w:r>
      <w:r w:rsidR="00E4663B" w:rsidRPr="005053A5">
        <w:t>Encargos</w:t>
      </w:r>
      <w:r w:rsidR="00B00295" w:rsidRPr="005053A5">
        <w:t xml:space="preserve"> </w:t>
      </w:r>
      <w:r w:rsidR="00DA04C3" w:rsidRPr="005053A5">
        <w:t xml:space="preserve">da locação </w:t>
      </w:r>
      <w:r w:rsidR="00B00295" w:rsidRPr="005053A5">
        <w:t>e outras Despesas</w:t>
      </w:r>
    </w:p>
    <w:p w14:paraId="714A79E3" w14:textId="0ED42C4C" w:rsidR="00721480" w:rsidRPr="005053A5" w:rsidRDefault="00AE5DAB" w:rsidP="005D58D6">
      <w:pPr>
        <w:pStyle w:val="MCLClusuladoContrato"/>
      </w:pPr>
      <w:bookmarkStart w:id="17" w:name="_Ref441188651"/>
      <w:bookmarkStart w:id="18" w:name="_Ref293841750"/>
      <w:r w:rsidRPr="005053A5">
        <w:t xml:space="preserve">Ficará a cargo exclusivo </w:t>
      </w:r>
      <w:r w:rsidR="005D0AAF" w:rsidRPr="005053A5">
        <w:t xml:space="preserve">do(a)(s) </w:t>
      </w:r>
      <w:r w:rsidR="005D0AAF" w:rsidRPr="005053A5">
        <w:rPr>
          <w:b/>
        </w:rPr>
        <w:t>LOCATÁRIO(A)(S)</w:t>
      </w:r>
      <w:r w:rsidR="00E268FE" w:rsidRPr="005053A5">
        <w:t>,</w:t>
      </w:r>
      <w:r w:rsidR="00530875" w:rsidRPr="005053A5">
        <w:t xml:space="preserve"> </w:t>
      </w:r>
      <w:r w:rsidR="009C09B5" w:rsidRPr="005053A5">
        <w:t>conforme previsto</w:t>
      </w:r>
      <w:r w:rsidR="00B952FE" w:rsidRPr="005053A5">
        <w:t xml:space="preserve"> nos artigos </w:t>
      </w:r>
      <w:commentRangeStart w:id="19"/>
      <w:r w:rsidR="00B952FE" w:rsidRPr="005053A5">
        <w:t>22 e 23 da Lei 8.245/91</w:t>
      </w:r>
      <w:commentRangeEnd w:id="19"/>
      <w:r w:rsidR="00B952FE" w:rsidRPr="005053A5">
        <w:rPr>
          <w:rStyle w:val="Refdecomentrio"/>
          <w:lang w:val="en-US"/>
        </w:rPr>
        <w:commentReference w:id="19"/>
      </w:r>
      <w:r w:rsidR="00B952FE" w:rsidRPr="005053A5">
        <w:t xml:space="preserve">, </w:t>
      </w:r>
      <w:r w:rsidRPr="005053A5">
        <w:t xml:space="preserve">o pagamento </w:t>
      </w:r>
      <w:r w:rsidR="00530875" w:rsidRPr="005053A5">
        <w:t xml:space="preserve">dos rateios </w:t>
      </w:r>
      <w:r w:rsidR="003D305D" w:rsidRPr="005053A5">
        <w:t xml:space="preserve">referentes a todas as despesas necessárias ao funcionamento, administração, vigilância, conservação, limpeza, </w:t>
      </w:r>
      <w:r w:rsidR="008A54C4" w:rsidRPr="005053A5">
        <w:t xml:space="preserve">desinsetização, </w:t>
      </w:r>
      <w:r w:rsidR="003D305D" w:rsidRPr="005053A5">
        <w:t xml:space="preserve">reparos, manutenção, substituição, fiscalização, </w:t>
      </w:r>
      <w:r w:rsidR="00ED1ED5" w:rsidRPr="005053A5">
        <w:t>consumos de água</w:t>
      </w:r>
      <w:r w:rsidR="00E81AF3" w:rsidRPr="005053A5">
        <w:t xml:space="preserve"> e </w:t>
      </w:r>
      <w:r w:rsidR="00EA0778" w:rsidRPr="005053A5">
        <w:t xml:space="preserve">de </w:t>
      </w:r>
      <w:r w:rsidR="00E81AF3" w:rsidRPr="005053A5">
        <w:t>energia elétrica</w:t>
      </w:r>
      <w:r w:rsidR="00ED1ED5" w:rsidRPr="005053A5">
        <w:t xml:space="preserve">, </w:t>
      </w:r>
      <w:r w:rsidR="00B00295" w:rsidRPr="005053A5">
        <w:t>manutenção do elevador</w:t>
      </w:r>
      <w:r w:rsidR="004B2A6C" w:rsidRPr="005053A5">
        <w:t xml:space="preserve"> e</w:t>
      </w:r>
      <w:r w:rsidR="00B00295" w:rsidRPr="005053A5">
        <w:t xml:space="preserve"> da garagem, </w:t>
      </w:r>
      <w:r w:rsidR="00ED1ED5" w:rsidRPr="005053A5">
        <w:t>IPTU – Impos</w:t>
      </w:r>
      <w:r w:rsidR="00143143" w:rsidRPr="005053A5">
        <w:t>to Predial Territorial Urbano, Taxa de Lixo, Taxa de Iluminação Pública e outras</w:t>
      </w:r>
      <w:r w:rsidR="008F422D" w:rsidRPr="005053A5">
        <w:t>, além de</w:t>
      </w:r>
      <w:r w:rsidR="00ED1ED5" w:rsidRPr="005053A5">
        <w:t xml:space="preserve"> todos os encargos e tributos que incidam sobre a área locada ou venham a incidir sobre o imóvel construído, seguro e outras decorrentes de lei, assim c</w:t>
      </w:r>
      <w:r w:rsidR="00E118CE" w:rsidRPr="005053A5">
        <w:t xml:space="preserve">omo suas respectivas majorações, que </w:t>
      </w:r>
      <w:r w:rsidR="00C808F6" w:rsidRPr="005053A5">
        <w:t>poderão ser</w:t>
      </w:r>
      <w:r w:rsidR="00E118CE" w:rsidRPr="005053A5">
        <w:t xml:space="preserve"> cobrados juntamente com o valor da locação</w:t>
      </w:r>
      <w:r w:rsidR="00A31160" w:rsidRPr="005053A5">
        <w:t>,</w:t>
      </w:r>
      <w:r w:rsidR="0006026A" w:rsidRPr="005053A5">
        <w:t xml:space="preserve"> </w:t>
      </w:r>
      <w:r w:rsidR="00BC1AEC" w:rsidRPr="005053A5">
        <w:t xml:space="preserve">na proporção da </w:t>
      </w:r>
      <w:r w:rsidR="00EA0778" w:rsidRPr="005053A5">
        <w:rPr>
          <w:rStyle w:val="ENFASE"/>
          <w:b w:val="0"/>
          <w:bCs w:val="0"/>
          <w:caps w:val="0"/>
        </w:rPr>
        <w:t>fração ideal</w:t>
      </w:r>
      <w:r w:rsidR="00BC1AEC" w:rsidRPr="005053A5">
        <w:t xml:space="preserve">, </w:t>
      </w:r>
      <w:r w:rsidR="0006026A" w:rsidRPr="005053A5">
        <w:t xml:space="preserve">e o seu não pagamento na época determinada </w:t>
      </w:r>
      <w:r w:rsidR="003D305D" w:rsidRPr="005053A5">
        <w:t xml:space="preserve">implicará em infração contratual grave, </w:t>
      </w:r>
      <w:r w:rsidR="003D5E82" w:rsidRPr="005053A5">
        <w:t xml:space="preserve">podendo ser </w:t>
      </w:r>
      <w:r w:rsidR="003D305D" w:rsidRPr="005053A5">
        <w:t>ensejadora de resolução</w:t>
      </w:r>
      <w:r w:rsidR="00B92986" w:rsidRPr="005053A5">
        <w:t xml:space="preserve">, de pleno direito, do presente </w:t>
      </w:r>
      <w:r w:rsidR="00B92986" w:rsidRPr="005053A5">
        <w:rPr>
          <w:rStyle w:val="DESTAQUE"/>
        </w:rPr>
        <w:t>contrato</w:t>
      </w:r>
      <w:r w:rsidR="00B92986" w:rsidRPr="005053A5">
        <w:t xml:space="preserve"> e demais instrumentos que o integram</w:t>
      </w:r>
      <w:r w:rsidR="003D5E82" w:rsidRPr="005053A5">
        <w:t xml:space="preserve">, conforme </w:t>
      </w:r>
      <w:r w:rsidR="00C808F6" w:rsidRPr="005053A5">
        <w:t>seção</w:t>
      </w:r>
      <w:r w:rsidR="00C808F6" w:rsidRPr="005053A5">
        <w:rPr>
          <w:b/>
          <w:caps/>
        </w:rPr>
        <w:t xml:space="preserve"> </w:t>
      </w:r>
      <w:r w:rsidR="00C808F6" w:rsidRPr="00020548">
        <w:rPr>
          <w:b/>
          <w:caps/>
          <w:highlight w:val="lightGray"/>
        </w:rPr>
        <w:fldChar w:fldCharType="begin"/>
      </w:r>
      <w:r w:rsidR="00C808F6" w:rsidRPr="00020548">
        <w:rPr>
          <w:b/>
          <w:caps/>
          <w:highlight w:val="lightGray"/>
        </w:rPr>
        <w:instrText xml:space="preserve"> REF _Ref478231994 \h  \* MERGEFORMAT </w:instrText>
      </w:r>
      <w:r w:rsidR="00C808F6" w:rsidRPr="00020548">
        <w:rPr>
          <w:b/>
          <w:caps/>
          <w:highlight w:val="lightGray"/>
        </w:rPr>
      </w:r>
      <w:r w:rsidR="00C808F6" w:rsidRPr="00020548">
        <w:rPr>
          <w:b/>
          <w:caps/>
          <w:highlight w:val="lightGray"/>
        </w:rPr>
        <w:fldChar w:fldCharType="separate"/>
      </w:r>
      <w:r w:rsidR="00AD3488" w:rsidRPr="00AD3488">
        <w:rPr>
          <w:b/>
          <w:caps/>
          <w:highlight w:val="lightGray"/>
        </w:rPr>
        <w:t>da resolução e resilição contratual</w:t>
      </w:r>
      <w:r w:rsidR="00C808F6" w:rsidRPr="00020548">
        <w:rPr>
          <w:b/>
          <w:caps/>
          <w:highlight w:val="lightGray"/>
        </w:rPr>
        <w:fldChar w:fldCharType="end"/>
      </w:r>
      <w:r w:rsidR="00C808F6" w:rsidRPr="005053A5">
        <w:t xml:space="preserve"> </w:t>
      </w:r>
      <w:r w:rsidR="00882551" w:rsidRPr="005053A5">
        <w:t>do presente instrumento</w:t>
      </w:r>
      <w:r w:rsidR="003D305D" w:rsidRPr="005053A5">
        <w:t>, independente de qualquer notificação, interpelação ou protesto, judiciais ou extrajudiciais.</w:t>
      </w:r>
      <w:bookmarkEnd w:id="17"/>
    </w:p>
    <w:p w14:paraId="0FEB8211" w14:textId="6D77D8D3" w:rsidR="00ED1ED5" w:rsidRPr="005053A5" w:rsidRDefault="00ED1ED5" w:rsidP="00CA7735">
      <w:pPr>
        <w:pStyle w:val="MCLPargrafodoContrato"/>
      </w:pPr>
      <w:bookmarkStart w:id="20" w:name="_Ref293841677"/>
      <w:bookmarkEnd w:id="18"/>
      <w:r w:rsidRPr="005053A5">
        <w:t xml:space="preserve">Em relação </w:t>
      </w:r>
      <w:r w:rsidR="00AD0AB7" w:rsidRPr="005053A5">
        <w:t>à energia e</w:t>
      </w:r>
      <w:r w:rsidR="002275AE" w:rsidRPr="005053A5">
        <w:t>létrica</w:t>
      </w:r>
      <w:r w:rsidRPr="005053A5">
        <w:t xml:space="preserve">,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com o presente instrumento, compromete</w:t>
      </w:r>
      <w:r w:rsidR="00CE56F2" w:rsidRPr="005053A5">
        <w:t>(m)</w:t>
      </w:r>
      <w:r w:rsidRPr="005053A5">
        <w:t xml:space="preserve">-se a solicitar a ligação em seu nome, </w:t>
      </w:r>
      <w:r w:rsidR="00EC06E5" w:rsidRPr="005053A5">
        <w:t xml:space="preserve">no prazo de até 30 (trinta) dias da assinatura deste instrumento, </w:t>
      </w:r>
      <w:r w:rsidRPr="005053A5">
        <w:t>sob pena de incorrer na mu</w:t>
      </w:r>
      <w:r w:rsidR="00207298" w:rsidRPr="005053A5">
        <w:t xml:space="preserve">lta contratual estabelecida na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207298" w:rsidRPr="00020548">
        <w:rPr>
          <w:highlight w:val="lightGray"/>
        </w:rPr>
        <w:fldChar w:fldCharType="end"/>
      </w:r>
      <w:r w:rsidRPr="005053A5">
        <w:t>.</w:t>
      </w:r>
      <w:bookmarkEnd w:id="20"/>
      <w:r w:rsidRPr="005053A5">
        <w:t xml:space="preserve"> </w:t>
      </w:r>
    </w:p>
    <w:p w14:paraId="58E97887" w14:textId="2B659C93" w:rsidR="00ED1ED5" w:rsidRPr="005053A5" w:rsidRDefault="00767C0C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C87D91" w:rsidRPr="005053A5">
        <w:t>ser</w:t>
      </w:r>
      <w:r w:rsidR="006E7535" w:rsidRPr="005053A5">
        <w:t>á</w:t>
      </w:r>
      <w:r w:rsidR="00361A7B" w:rsidRPr="005053A5">
        <w:t>(ão)</w:t>
      </w:r>
      <w:r w:rsidR="009770F7" w:rsidRPr="005053A5">
        <w:t xml:space="preserve"> 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9770F7" w:rsidRPr="005053A5">
        <w:t xml:space="preserve"> únic</w:t>
      </w:r>
      <w:r w:rsidR="00361A7B" w:rsidRPr="005053A5">
        <w:t>o(</w:t>
      </w:r>
      <w:r w:rsidR="006E7535" w:rsidRPr="005053A5">
        <w:t>a</w:t>
      </w:r>
      <w:r w:rsidR="00361A7B" w:rsidRPr="005053A5">
        <w:t>)(s)</w:t>
      </w:r>
      <w:r w:rsidR="00C87D91" w:rsidRPr="005053A5">
        <w:t xml:space="preserve"> responsáve</w:t>
      </w:r>
      <w:r w:rsidR="006E7535" w:rsidRPr="005053A5">
        <w:t>l</w:t>
      </w:r>
      <w:r w:rsidR="00361A7B" w:rsidRPr="005053A5">
        <w:t>(is)</w:t>
      </w:r>
      <w:r w:rsidR="00ED1ED5" w:rsidRPr="005053A5">
        <w:t xml:space="preserve"> pelo pagamento de multas, majorações ou outras cominações a que der causa, </w:t>
      </w:r>
      <w:r w:rsidR="00EC06E5" w:rsidRPr="005053A5">
        <w:t xml:space="preserve">inclusive multas condominiais, </w:t>
      </w:r>
      <w:r w:rsidR="00ED1ED5" w:rsidRPr="005053A5">
        <w:t xml:space="preserve">ainda que lançadas em nome da </w:t>
      </w:r>
      <w:r w:rsidR="00ED1ED5" w:rsidRPr="005053A5">
        <w:rPr>
          <w:b/>
        </w:rPr>
        <w:t>LOCADORA</w:t>
      </w:r>
      <w:r w:rsidR="00ED1ED5" w:rsidRPr="005053A5">
        <w:t>.</w:t>
      </w:r>
    </w:p>
    <w:p w14:paraId="3FBA9826" w14:textId="77777777" w:rsidR="009E3C9B" w:rsidRPr="005053A5" w:rsidRDefault="00ED1ED5" w:rsidP="00CA7735">
      <w:pPr>
        <w:pStyle w:val="MCLPargrafodoContrato"/>
      </w:pPr>
      <w:r w:rsidRPr="005053A5">
        <w:t xml:space="preserve">Se porventura a </w:t>
      </w:r>
      <w:r w:rsidRPr="005053A5">
        <w:rPr>
          <w:b/>
        </w:rPr>
        <w:t>LOCADORA</w:t>
      </w:r>
      <w:r w:rsidRPr="005053A5">
        <w:t xml:space="preserve"> tiver de efetuar qualquer pagamento, inclusive com acréscimo, re</w:t>
      </w:r>
      <w:r w:rsidR="005F2AB4" w:rsidRPr="005053A5">
        <w:t xml:space="preserve">lativo a obrigações imputáveis </w:t>
      </w:r>
      <w:r w:rsidR="00361A7B" w:rsidRPr="005053A5">
        <w:t>ao(</w:t>
      </w:r>
      <w:r w:rsidR="00AE74A6" w:rsidRPr="005053A5">
        <w:t>à</w:t>
      </w:r>
      <w:r w:rsidR="00361A7B" w:rsidRPr="005053A5">
        <w:t>)(s)</w:t>
      </w:r>
      <w:r w:rsidR="00AE74A6" w:rsidRPr="005053A5">
        <w:t xml:space="preserve"> </w:t>
      </w:r>
      <w:r w:rsidR="00361A7B" w:rsidRPr="005053A5">
        <w:rPr>
          <w:b/>
        </w:rPr>
        <w:t>LOCATÁRIO(A)(S)</w:t>
      </w:r>
      <w:r w:rsidR="009770F7" w:rsidRPr="005053A5">
        <w:t>, est</w:t>
      </w:r>
      <w:r w:rsidR="00CE56F2" w:rsidRPr="005053A5">
        <w:t>e(</w:t>
      </w:r>
      <w:r w:rsidR="00AE74A6" w:rsidRPr="005053A5">
        <w:t>a</w:t>
      </w:r>
      <w:r w:rsidR="00CE56F2" w:rsidRPr="005053A5">
        <w:t>)(s)</w:t>
      </w:r>
      <w:r w:rsidR="00C87D91" w:rsidRPr="005053A5">
        <w:t xml:space="preserve"> dever</w:t>
      </w:r>
      <w:r w:rsidR="00AE74A6" w:rsidRPr="005053A5">
        <w:t>á</w:t>
      </w:r>
      <w:r w:rsidR="00CE56F2" w:rsidRPr="005053A5">
        <w:t>(ão)</w:t>
      </w:r>
      <w:r w:rsidR="007621C7" w:rsidRPr="005053A5">
        <w:t xml:space="preserve"> reembolsá-la</w:t>
      </w:r>
      <w:r w:rsidRPr="005053A5">
        <w:t xml:space="preserve"> da quantia despendida dentro do prazo de 48 (quarenta e oito) horas</w:t>
      </w:r>
      <w:r w:rsidR="00F34DF3" w:rsidRPr="005053A5">
        <w:t xml:space="preserve"> após a sua notificação</w:t>
      </w:r>
      <w:r w:rsidR="00056FF2" w:rsidRPr="005053A5">
        <w:t xml:space="preserve">. </w:t>
      </w:r>
    </w:p>
    <w:p w14:paraId="0FC1AF48" w14:textId="4792F07A" w:rsidR="00143143" w:rsidRPr="005053A5" w:rsidRDefault="00E41FA1" w:rsidP="00CA7735">
      <w:pPr>
        <w:pStyle w:val="MCLItemdePargrafo"/>
      </w:pPr>
      <w:r w:rsidRPr="005053A5">
        <w:t>Caso o reembolso não ocorra dentro deste prazo</w:t>
      </w:r>
      <w:r w:rsidR="001771AE" w:rsidRPr="005053A5">
        <w:t>, a quantia</w:t>
      </w:r>
      <w:r w:rsidR="00121658" w:rsidRPr="005053A5">
        <w:t xml:space="preserve"> despendida pela </w:t>
      </w:r>
      <w:r w:rsidR="00121658" w:rsidRPr="005053A5">
        <w:rPr>
          <w:rStyle w:val="ENFASE"/>
        </w:rPr>
        <w:t>locadora</w:t>
      </w:r>
      <w:r w:rsidR="00121658" w:rsidRPr="005053A5">
        <w:t xml:space="preserve"> será </w:t>
      </w:r>
      <w:r w:rsidR="007621C7" w:rsidRPr="005053A5">
        <w:t xml:space="preserve">corrigida </w:t>
      </w:r>
      <w:r w:rsidR="007621C7" w:rsidRPr="005053A5">
        <w:lastRenderedPageBreak/>
        <w:t xml:space="preserve">monetariamente e </w:t>
      </w:r>
      <w:r w:rsidR="00121658" w:rsidRPr="005053A5">
        <w:t>adicionada ao valor do aluguel</w:t>
      </w:r>
      <w:r w:rsidR="001723A2" w:rsidRPr="005053A5">
        <w:t>,</w:t>
      </w:r>
      <w:r w:rsidR="00121658" w:rsidRPr="005053A5">
        <w:t xml:space="preserve"> fazendo parte integrante do mesmo como despesa extraordinária</w:t>
      </w:r>
      <w:r w:rsidR="003B214B" w:rsidRPr="005053A5">
        <w:t>, ficando o pagamento desta despesa</w:t>
      </w:r>
      <w:r w:rsidR="00DC0FDB" w:rsidRPr="005053A5">
        <w:t xml:space="preserve"> sujeito às penalida</w:t>
      </w:r>
      <w:r w:rsidR="001D3D03" w:rsidRPr="005053A5">
        <w:t>des previstas neste instrumento</w:t>
      </w:r>
      <w:r w:rsidR="00DC0FDB" w:rsidRPr="005053A5">
        <w:t xml:space="preserve"> e</w:t>
      </w:r>
      <w:r w:rsidR="001723A2" w:rsidRPr="005053A5">
        <w:t>,</w:t>
      </w:r>
      <w:r w:rsidR="00DC0FDB" w:rsidRPr="005053A5">
        <w:t xml:space="preserve"> em caso de mora, sem prejuízo da cobrança da multa contratual integral</w:t>
      </w:r>
      <w:r w:rsidR="0076150D" w:rsidRPr="005053A5">
        <w:t xml:space="preserve">, estabelecida na </w:t>
      </w:r>
      <w:r w:rsidR="0076150D" w:rsidRPr="00020548">
        <w:rPr>
          <w:highlight w:val="lightGray"/>
        </w:rPr>
        <w:fldChar w:fldCharType="begin"/>
      </w:r>
      <w:r w:rsidR="0076150D" w:rsidRPr="00020548">
        <w:rPr>
          <w:highlight w:val="lightGray"/>
        </w:rPr>
        <w:instrText xml:space="preserve"> REF _Ref293841527 \r \h </w:instrText>
      </w:r>
      <w:r w:rsidR="005053A5" w:rsidRPr="00020548">
        <w:rPr>
          <w:highlight w:val="lightGray"/>
        </w:rPr>
        <w:instrText xml:space="preserve"> \* MERGEFORMAT </w:instrText>
      </w:r>
      <w:r w:rsidR="0076150D" w:rsidRPr="00020548">
        <w:rPr>
          <w:highlight w:val="lightGray"/>
        </w:rPr>
      </w:r>
      <w:r w:rsidR="0076150D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76150D" w:rsidRPr="00020548">
        <w:rPr>
          <w:highlight w:val="lightGray"/>
        </w:rPr>
        <w:fldChar w:fldCharType="end"/>
      </w:r>
      <w:r w:rsidR="0076150D" w:rsidRPr="005053A5">
        <w:t xml:space="preserve"> deste instrumento</w:t>
      </w:r>
      <w:r w:rsidR="00DC0FDB" w:rsidRPr="005053A5">
        <w:t>, ajustada a título de indenização por inadimplência de suas obrigações.</w:t>
      </w:r>
    </w:p>
    <w:p w14:paraId="146E27A3" w14:textId="31DCC418" w:rsidR="005A0BAF" w:rsidRPr="005053A5" w:rsidRDefault="005A0BAF" w:rsidP="00CA7735">
      <w:pPr>
        <w:pStyle w:val="MCLPargrafodoContrato"/>
      </w:pPr>
      <w:r w:rsidRPr="005053A5">
        <w:t>Obriga</w:t>
      </w:r>
      <w:r w:rsidR="00361A7B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>LOCATÁRIO(A)(S)</w:t>
      </w:r>
      <w:r w:rsidRPr="005053A5">
        <w:t>, no curso da locação, a satisfazer a todas as exigências dos poderes públicos a</w:t>
      </w:r>
      <w:r w:rsidR="001723A2" w:rsidRPr="005053A5">
        <w:t xml:space="preserve"> que der</w:t>
      </w:r>
      <w:r w:rsidR="00CE56F2" w:rsidRPr="005053A5">
        <w:t>(em)</w:t>
      </w:r>
      <w:r w:rsidR="001723A2" w:rsidRPr="005053A5">
        <w:t xml:space="preserve"> causa, não motivando est</w:t>
      </w:r>
      <w:r w:rsidRPr="005053A5">
        <w:t xml:space="preserve">as a rescisão deste </w:t>
      </w:r>
      <w:r w:rsidRPr="005053A5">
        <w:rPr>
          <w:rStyle w:val="DESTAQUE"/>
        </w:rPr>
        <w:t>contrato</w:t>
      </w:r>
      <w:r w:rsidR="001B4084" w:rsidRPr="005053A5">
        <w:t>, assumindo a responsabilidade por quaisquer penalidades que incorrer a esse propósito, por inobservância das determinações das autoridades, obrigando-se, ainda, a observar as normas relativas ao funcionamento da sua atividade.</w:t>
      </w:r>
    </w:p>
    <w:p w14:paraId="60F360D2" w14:textId="77777777" w:rsidR="00BB3BE0" w:rsidRPr="005053A5" w:rsidRDefault="00BB3BE0" w:rsidP="005A5D57">
      <w:pPr>
        <w:pStyle w:val="MCLSeodoContrato"/>
      </w:pPr>
      <w:r w:rsidRPr="005053A5">
        <w:t>DO NÃO PAGAMENTO DO ALUGUEL E ENCARGOS DA LOCAÇÃO</w:t>
      </w:r>
    </w:p>
    <w:p w14:paraId="73D63280" w14:textId="638976B4" w:rsidR="00BB3BE0" w:rsidRPr="005053A5" w:rsidRDefault="00BB3BE0" w:rsidP="005D58D6">
      <w:pPr>
        <w:pStyle w:val="MCLClusuladoContrato"/>
      </w:pPr>
      <w:bookmarkStart w:id="21" w:name="_Ref441185897"/>
      <w:r w:rsidRPr="005053A5">
        <w:t xml:space="preserve">O não pagamento dos valores correspondentes ao aluguel, bem como dos valores correspondentes aos encargos da locação </w:t>
      </w:r>
      <w:r w:rsidR="004E4558" w:rsidRPr="005053A5">
        <w:t>e demais despesas ajustada</w:t>
      </w:r>
      <w:r w:rsidRPr="005053A5">
        <w:t xml:space="preserve">s no presente </w:t>
      </w:r>
      <w:r w:rsidRPr="005053A5">
        <w:rPr>
          <w:rStyle w:val="DESTAQUE"/>
        </w:rPr>
        <w:t>contrato</w:t>
      </w:r>
      <w:r w:rsidRPr="005053A5">
        <w:t>, nos prazos, nas condições e locais previstos, implicará na imediata constituição d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Pr="005053A5">
        <w:t>em mora de pleno direito, independente de qualquer notificação, interpelação ou protesto, judicial ou extrajudicial, e, nesse caso, para livrar-se dela, obriga</w:t>
      </w:r>
      <w:r w:rsidR="00CE56F2" w:rsidRPr="005053A5">
        <w:t>(m)</w:t>
      </w:r>
      <w:r w:rsidRPr="005053A5">
        <w:t xml:space="preserve">-se </w:t>
      </w:r>
      <w:r w:rsidR="00361A7B" w:rsidRPr="005053A5">
        <w:t xml:space="preserve">o(a)(s) </w:t>
      </w:r>
      <w:r w:rsidR="00361A7B" w:rsidRPr="005053A5">
        <w:rPr>
          <w:b/>
        </w:rPr>
        <w:t xml:space="preserve">LOCATÁRIO(A)(S) </w:t>
      </w:r>
      <w:r w:rsidR="00E86B07" w:rsidRPr="005053A5">
        <w:t>a pagar os respectivos valores em atraso</w:t>
      </w:r>
      <w:r w:rsidR="00E00453" w:rsidRPr="005053A5">
        <w:t>,</w:t>
      </w:r>
      <w:r w:rsidR="00E86B07" w:rsidRPr="005053A5">
        <w:t xml:space="preserve"> acrescidos dos seguintes encargos decorrentes da mora</w:t>
      </w:r>
      <w:r w:rsidR="00DE23E3" w:rsidRPr="005053A5">
        <w:t xml:space="preserve">, tudo calculado </w:t>
      </w:r>
      <w:r w:rsidR="00DE23E3" w:rsidRPr="005053A5">
        <w:rPr>
          <w:i/>
        </w:rPr>
        <w:t>pro rata die</w:t>
      </w:r>
      <w:r w:rsidR="00E86B07" w:rsidRPr="005053A5">
        <w:t>:</w:t>
      </w:r>
      <w:bookmarkEnd w:id="21"/>
    </w:p>
    <w:p w14:paraId="7B5C4D03" w14:textId="4080DCD1" w:rsidR="00E86B07" w:rsidRPr="005053A5" w:rsidRDefault="00E86B07" w:rsidP="00CA7735">
      <w:pPr>
        <w:pStyle w:val="MCLItemdePargrafo"/>
      </w:pPr>
      <w:bookmarkStart w:id="22" w:name="_Ref500000351"/>
      <w:r w:rsidRPr="005053A5">
        <w:rPr>
          <w:b/>
        </w:rPr>
        <w:t>Correção Monetária</w:t>
      </w:r>
      <w:r w:rsidRPr="005053A5">
        <w:t xml:space="preserve">: calculada pela variação </w:t>
      </w:r>
      <w:r w:rsidR="00361A7B" w:rsidRPr="005053A5">
        <w:t xml:space="preserve">positiva e </w:t>
      </w:r>
      <w:r w:rsidRPr="005053A5">
        <w:t xml:space="preserve">acumulada do IGP-M/FVG, </w:t>
      </w:r>
      <w:r w:rsidR="009F0389" w:rsidRPr="005053A5">
        <w:t xml:space="preserve">ou outro índice conforme previsto </w:t>
      </w:r>
      <w:r w:rsidR="00B055BE">
        <w:t>na cláusula</w:t>
      </w:r>
      <w:r w:rsidR="009F0389" w:rsidRPr="005053A5">
        <w:t xml:space="preserve">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_Ref441184557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AD3488">
        <w:rPr>
          <w:highlight w:val="lightGray"/>
        </w:rPr>
        <w:t>4.5</w:t>
      </w:r>
      <w:r w:rsidR="00C93255" w:rsidRPr="00020548">
        <w:rPr>
          <w:highlight w:val="lightGray"/>
        </w:rPr>
        <w:fldChar w:fldCharType="end"/>
      </w:r>
      <w:r w:rsidR="00C93255" w:rsidRPr="005053A5">
        <w:t xml:space="preserve"> da </w:t>
      </w:r>
      <w:r w:rsidR="00C93255" w:rsidRPr="00020548">
        <w:rPr>
          <w:highlight w:val="lightGray"/>
        </w:rPr>
        <w:fldChar w:fldCharType="begin"/>
      </w:r>
      <w:r w:rsidR="00C93255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C93255" w:rsidRPr="00020548">
        <w:rPr>
          <w:highlight w:val="lightGray"/>
        </w:rPr>
      </w:r>
      <w:r w:rsidR="00C93255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IV</w:t>
      </w:r>
      <w:r w:rsidR="00C93255" w:rsidRPr="00020548">
        <w:rPr>
          <w:highlight w:val="lightGray"/>
        </w:rPr>
        <w:fldChar w:fldCharType="end"/>
      </w:r>
      <w:r w:rsidR="009F0389" w:rsidRPr="005053A5">
        <w:t xml:space="preserve">, </w:t>
      </w:r>
      <w:r w:rsidRPr="005053A5">
        <w:t>da data de seus respectivos vencimentos à data de seus efetivos pagamentos;</w:t>
      </w:r>
      <w:bookmarkEnd w:id="22"/>
    </w:p>
    <w:p w14:paraId="07BCCF75" w14:textId="77777777" w:rsidR="00D66193" w:rsidRPr="005053A5" w:rsidRDefault="00D66193" w:rsidP="00CA7735">
      <w:pPr>
        <w:pStyle w:val="MCLItemdePargrafo"/>
      </w:pPr>
      <w:r w:rsidRPr="005053A5">
        <w:rPr>
          <w:b/>
        </w:rPr>
        <w:t>Juros da Mora</w:t>
      </w:r>
      <w:r w:rsidRPr="005053A5">
        <w:t xml:space="preserve">: nos termos do </w:t>
      </w:r>
      <w:commentRangeStart w:id="23"/>
      <w:r w:rsidRPr="005053A5">
        <w:t>artigo 407</w:t>
      </w:r>
      <w:commentRangeEnd w:id="23"/>
      <w:r w:rsidRPr="005053A5">
        <w:rPr>
          <w:rStyle w:val="Refdecomentrio"/>
          <w:noProof w:val="0"/>
          <w:lang w:val="en-US"/>
        </w:rPr>
        <w:commentReference w:id="23"/>
      </w:r>
      <w:r w:rsidRPr="005053A5">
        <w:t xml:space="preserve"> do Código Civil Brasileiro, os juros de mora serão devidos no percentual de 1% (um por cento) ao mês ou fração, incidentes sobre as quantias em débito monetariamente corrigidas e calculados da data de seus respectivos vencimentos à data de seus efetivos pagamentos;</w:t>
      </w:r>
    </w:p>
    <w:p w14:paraId="5C34F704" w14:textId="67B118D6" w:rsidR="00D66193" w:rsidRPr="005053A5" w:rsidRDefault="00D66193" w:rsidP="00CA7735">
      <w:pPr>
        <w:pStyle w:val="MCLItemdePargrafo"/>
        <w:rPr>
          <w:highlight w:val="cyan"/>
        </w:rPr>
      </w:pPr>
      <w:r w:rsidRPr="005053A5">
        <w:rPr>
          <w:b/>
          <w:highlight w:val="cyan"/>
        </w:rPr>
        <w:t>Juros da Mora</w:t>
      </w:r>
      <w:r w:rsidRPr="005053A5">
        <w:rPr>
          <w:highlight w:val="cyan"/>
        </w:rPr>
        <w:t xml:space="preserve">: nos termos dos </w:t>
      </w:r>
      <w:commentRangeStart w:id="24"/>
      <w:r w:rsidRPr="005053A5">
        <w:rPr>
          <w:highlight w:val="cyan"/>
        </w:rPr>
        <w:t>artigos 406 e 407</w:t>
      </w:r>
      <w:commentRangeEnd w:id="24"/>
      <w:r w:rsidR="003E12D5" w:rsidRPr="005053A5">
        <w:rPr>
          <w:rStyle w:val="Refdecomentrio"/>
          <w:noProof w:val="0"/>
          <w:highlight w:val="cyan"/>
          <w:lang w:val="en-US"/>
        </w:rPr>
        <w:commentReference w:id="24"/>
      </w:r>
      <w:r w:rsidRPr="005053A5">
        <w:rPr>
          <w:highlight w:val="cyan"/>
        </w:rPr>
        <w:t xml:space="preserve"> do Código Civil Brasileiro, os juros de mora serão </w:t>
      </w:r>
      <w:r w:rsidR="003E12D5" w:rsidRPr="005053A5">
        <w:rPr>
          <w:highlight w:val="cyan"/>
        </w:rPr>
        <w:t>devidos no percentual da</w:t>
      </w:r>
      <w:r w:rsidRPr="005053A5">
        <w:rPr>
          <w:highlight w:val="cyan"/>
        </w:rPr>
        <w:t xml:space="preserve"> </w:t>
      </w:r>
      <w:r w:rsidR="003E12D5" w:rsidRPr="005053A5">
        <w:rPr>
          <w:highlight w:val="cyan"/>
        </w:rPr>
        <w:t>taxa referencial do Sistema Especial de Liquidação e de Custódia (</w:t>
      </w:r>
      <w:commentRangeStart w:id="27"/>
      <w:r w:rsidR="003E12D5" w:rsidRPr="005053A5">
        <w:rPr>
          <w:b/>
          <w:highlight w:val="cyan"/>
        </w:rPr>
        <w:t>SELIC</w:t>
      </w:r>
      <w:commentRangeEnd w:id="27"/>
      <w:r w:rsidR="003E12D5" w:rsidRPr="005053A5">
        <w:rPr>
          <w:rStyle w:val="Refdecomentrio"/>
          <w:noProof w:val="0"/>
          <w:highlight w:val="cyan"/>
          <w:lang w:val="en-US"/>
        </w:rPr>
        <w:commentReference w:id="27"/>
      </w:r>
      <w:r w:rsidR="003E12D5" w:rsidRPr="005053A5">
        <w:rPr>
          <w:highlight w:val="cyan"/>
        </w:rPr>
        <w:t>) para títulos federais,</w:t>
      </w:r>
      <w:r w:rsidRPr="005053A5">
        <w:rPr>
          <w:highlight w:val="cyan"/>
        </w:rPr>
        <w:t xml:space="preserve"> ao mês ou fração, incidentes sobre as quantias em débito monetariamente corrigidas e calculados da data de seus respectivos vencimentos à data de seus efetivos pagamentos;</w:t>
      </w:r>
    </w:p>
    <w:p w14:paraId="5E396F34" w14:textId="77777777" w:rsidR="00E86B07" w:rsidRPr="005053A5" w:rsidRDefault="00E86B07" w:rsidP="00CA7735">
      <w:pPr>
        <w:pStyle w:val="MCLItemdePargrafo"/>
      </w:pPr>
      <w:r w:rsidRPr="005053A5">
        <w:rPr>
          <w:b/>
        </w:rPr>
        <w:t>Multa Moratória</w:t>
      </w:r>
      <w:r w:rsidRPr="005053A5">
        <w:t>: devida no percentual de 10% (dez por cento), incidente sobre as quantias em débito monetariamente corrigidas e acrescidas dos juros da mora;</w:t>
      </w:r>
    </w:p>
    <w:p w14:paraId="5C6C013E" w14:textId="4D7B5E7B" w:rsidR="00E86B07" w:rsidRPr="005053A5" w:rsidRDefault="00E86B07" w:rsidP="00CA7735">
      <w:pPr>
        <w:pStyle w:val="MCLItemdePargrafo"/>
      </w:pPr>
      <w:bookmarkStart w:id="28" w:name="_Ref500000387"/>
      <w:r w:rsidRPr="005053A5">
        <w:rPr>
          <w:b/>
        </w:rPr>
        <w:t>Honorários Advocatícios</w:t>
      </w:r>
      <w:r w:rsidRPr="005053A5">
        <w:t xml:space="preserve">: devidos no percentual de 20% (vinte por cento), incidentes sobre o total das quantias em débito monetariamente corrigidas, acrescidas dos juros da mora e da multa moratória, </w:t>
      </w:r>
      <w:r w:rsidR="004E4558" w:rsidRPr="005053A5">
        <w:t>que</w:t>
      </w:r>
      <w:r w:rsidRPr="005053A5">
        <w:t xml:space="preserve"> deverão ser pagos na hipótese de intervenção de advogado para o recebimento do débito, bem como em qualquer ação relacionada com este </w:t>
      </w:r>
      <w:r w:rsidRPr="005053A5">
        <w:rPr>
          <w:rStyle w:val="DESTAQUE"/>
        </w:rPr>
        <w:t>contrato</w:t>
      </w:r>
      <w:r w:rsidRPr="005053A5">
        <w:t>, inclusive purga judicial da mora.</w:t>
      </w:r>
      <w:bookmarkEnd w:id="28"/>
    </w:p>
    <w:p w14:paraId="3678A22F" w14:textId="67E56CB8" w:rsidR="009841B4" w:rsidRPr="005053A5" w:rsidRDefault="009841B4" w:rsidP="00CA7735">
      <w:pPr>
        <w:pStyle w:val="MCLPargrafodoContrato"/>
        <w:numPr>
          <w:ilvl w:val="2"/>
          <w:numId w:val="2"/>
        </w:numPr>
      </w:pPr>
      <w:r w:rsidRPr="005053A5">
        <w:t>No caso de não pagamento pel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das obrigações assumidas no presente </w:t>
      </w:r>
      <w:r w:rsidRPr="005053A5">
        <w:rPr>
          <w:rStyle w:val="DESTAQUE"/>
        </w:rPr>
        <w:t>contrato</w:t>
      </w:r>
      <w:r w:rsidRPr="005053A5">
        <w:t>, na forma e prazos e</w:t>
      </w:r>
      <w:r w:rsidR="009F02D2" w:rsidRPr="005053A5">
        <w:t>stipulados, a mora relativa</w:t>
      </w:r>
      <w:r w:rsidRPr="005053A5">
        <w:t xml:space="preserve"> às mesmas poderá ser reclamada pela </w:t>
      </w:r>
      <w:r w:rsidRPr="005053A5">
        <w:rPr>
          <w:rStyle w:val="DESTAQUE"/>
        </w:rPr>
        <w:t>LOCADORA</w:t>
      </w:r>
      <w:r w:rsidRPr="005053A5">
        <w:t xml:space="preserve"> juntamente com os alugueres e demais encargos da locação</w:t>
      </w:r>
      <w:r w:rsidR="00F3620C" w:rsidRPr="005053A5">
        <w:t xml:space="preserve"> e outras despesas</w:t>
      </w:r>
      <w:r w:rsidRPr="005053A5">
        <w:t xml:space="preserve"> que também estiverem em mora, em </w:t>
      </w:r>
      <w:r w:rsidRPr="005053A5">
        <w:rPr>
          <w:b/>
        </w:rPr>
        <w:t>Ação de Despejo por Falta de Pagamento</w:t>
      </w:r>
      <w:r w:rsidRPr="005053A5">
        <w:t xml:space="preserve"> ou em </w:t>
      </w:r>
      <w:commentRangeStart w:id="29"/>
      <w:r w:rsidRPr="005053A5">
        <w:rPr>
          <w:b/>
        </w:rPr>
        <w:t>Execução de Título Extrajudicial</w:t>
      </w:r>
      <w:r w:rsidRPr="005053A5">
        <w:t xml:space="preserve"> </w:t>
      </w:r>
      <w:commentRangeEnd w:id="29"/>
      <w:r w:rsidR="00752666" w:rsidRPr="005053A5">
        <w:rPr>
          <w:rStyle w:val="Refdecomentrio"/>
          <w:noProof w:val="0"/>
          <w:lang w:val="en-US"/>
        </w:rPr>
        <w:commentReference w:id="29"/>
      </w:r>
      <w:r w:rsidRPr="005053A5">
        <w:t xml:space="preserve">com esteio no presente </w:t>
      </w:r>
      <w:r w:rsidRPr="005053A5">
        <w:rPr>
          <w:rStyle w:val="DESTAQUE"/>
        </w:rPr>
        <w:t>contrato</w:t>
      </w:r>
      <w:r w:rsidRPr="005053A5">
        <w:t>, cujos respectivos valores também serão acrescidos dos encargos decorrentes da mora declarados nas letras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_Ref500000351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AD3488">
        <w:rPr>
          <w:highlight w:val="lightGray"/>
        </w:rPr>
        <w:t>a)</w:t>
      </w:r>
      <w:r w:rsidR="002047D2" w:rsidRPr="002047D2">
        <w:rPr>
          <w:highlight w:val="lightGray"/>
        </w:rPr>
        <w:fldChar w:fldCharType="end"/>
      </w:r>
      <w:r w:rsidR="002047D2">
        <w:t>” a “</w:t>
      </w:r>
      <w:r w:rsidR="002047D2" w:rsidRPr="002047D2">
        <w:rPr>
          <w:highlight w:val="lightGray"/>
        </w:rPr>
        <w:fldChar w:fldCharType="begin"/>
      </w:r>
      <w:r w:rsidR="002047D2" w:rsidRPr="002047D2">
        <w:rPr>
          <w:highlight w:val="lightGray"/>
        </w:rPr>
        <w:instrText xml:space="preserve"> REF _Ref500000387 \r \h </w:instrText>
      </w:r>
      <w:r w:rsidR="002047D2">
        <w:rPr>
          <w:highlight w:val="lightGray"/>
        </w:rPr>
        <w:instrText xml:space="preserve"> \* MERGEFORMAT </w:instrText>
      </w:r>
      <w:r w:rsidR="002047D2" w:rsidRPr="002047D2">
        <w:rPr>
          <w:highlight w:val="lightGray"/>
        </w:rPr>
      </w:r>
      <w:r w:rsidR="002047D2" w:rsidRPr="002047D2">
        <w:rPr>
          <w:highlight w:val="lightGray"/>
        </w:rPr>
        <w:fldChar w:fldCharType="separate"/>
      </w:r>
      <w:r w:rsidR="00AD3488">
        <w:rPr>
          <w:highlight w:val="lightGray"/>
        </w:rPr>
        <w:t>e)</w:t>
      </w:r>
      <w:r w:rsidR="002047D2" w:rsidRPr="002047D2">
        <w:rPr>
          <w:highlight w:val="lightGray"/>
        </w:rPr>
        <w:fldChar w:fldCharType="end"/>
      </w:r>
      <w:r w:rsidRPr="005053A5">
        <w:t xml:space="preserve">” da </w:t>
      </w:r>
      <w:r w:rsidR="00C43580" w:rsidRPr="00020548">
        <w:rPr>
          <w:highlight w:val="lightGray"/>
        </w:rPr>
        <w:fldChar w:fldCharType="begin"/>
      </w:r>
      <w:r w:rsidR="00C43580" w:rsidRPr="00020548">
        <w:rPr>
          <w:highlight w:val="lightGray"/>
        </w:rPr>
        <w:instrText xml:space="preserve"> REF _Ref441185897 \r \h </w:instrText>
      </w:r>
      <w:r w:rsidR="008C755A" w:rsidRPr="00020548">
        <w:rPr>
          <w:highlight w:val="lightGray"/>
        </w:rPr>
        <w:instrText xml:space="preserve"> \* MERGEFORMAT </w:instrText>
      </w:r>
      <w:r w:rsidR="00C43580" w:rsidRPr="00020548">
        <w:rPr>
          <w:highlight w:val="lightGray"/>
        </w:rPr>
      </w:r>
      <w:r w:rsidR="00C43580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VI</w:t>
      </w:r>
      <w:r w:rsidR="00C43580" w:rsidRPr="00020548">
        <w:rPr>
          <w:highlight w:val="lightGray"/>
        </w:rPr>
        <w:fldChar w:fldCharType="end"/>
      </w:r>
      <w:r w:rsidRPr="005053A5">
        <w:t xml:space="preserve"> deste instrumento, reconhecendo aqui </w:t>
      </w:r>
      <w:r w:rsidR="00CE56F2" w:rsidRPr="005053A5">
        <w:t xml:space="preserve">o(a)(s) </w:t>
      </w:r>
      <w:r w:rsidR="00CE56F2" w:rsidRPr="005053A5">
        <w:rPr>
          <w:b/>
        </w:rPr>
        <w:t xml:space="preserve">LOCATÁRIO(A)(S) </w:t>
      </w:r>
      <w:r w:rsidRPr="005053A5">
        <w:t xml:space="preserve">a legitimidade da </w:t>
      </w:r>
      <w:r w:rsidRPr="005053A5">
        <w:rPr>
          <w:rStyle w:val="DESTAQUE"/>
        </w:rPr>
        <w:t>LOCADORA</w:t>
      </w:r>
      <w:r w:rsidRPr="005053A5">
        <w:t xml:space="preserve"> para assim proceder.</w:t>
      </w:r>
    </w:p>
    <w:p w14:paraId="4CF2A5D0" w14:textId="087359CB" w:rsidR="003E2209" w:rsidRPr="005053A5" w:rsidRDefault="008C755A" w:rsidP="00CA7735">
      <w:pPr>
        <w:pStyle w:val="MCLPargrafodoContrato"/>
      </w:pPr>
      <w:r w:rsidRPr="005053A5">
        <w:t>O(A)(s</w:t>
      </w:r>
      <w:r w:rsidR="00361A7B" w:rsidRPr="005053A5">
        <w:t xml:space="preserve">) </w:t>
      </w:r>
      <w:r w:rsidR="00361A7B" w:rsidRPr="005053A5">
        <w:rPr>
          <w:b/>
        </w:rPr>
        <w:t xml:space="preserve">LOCATÁRIO(A)(S) </w:t>
      </w:r>
      <w:r w:rsidR="003E2209" w:rsidRPr="005053A5">
        <w:t>declara</w:t>
      </w:r>
      <w:r w:rsidR="00361A7B" w:rsidRPr="005053A5">
        <w:t>(m)</w:t>
      </w:r>
      <w:r w:rsidR="003E2209" w:rsidRPr="005053A5">
        <w:t>, neste ato, ter</w:t>
      </w:r>
      <w:r w:rsidR="00361A7B" w:rsidRPr="005053A5">
        <w:t>(em)</w:t>
      </w:r>
      <w:r w:rsidR="003E2209" w:rsidRPr="005053A5">
        <w:t xml:space="preserve"> pleno conhecimento de que</w:t>
      </w:r>
      <w:r w:rsidR="00A038A2" w:rsidRPr="005053A5">
        <w:t xml:space="preserve"> não se aplica à quitação dos aluguéis e dos encargos</w:t>
      </w:r>
      <w:r w:rsidR="00E10FD4" w:rsidRPr="005053A5">
        <w:t xml:space="preserve"> de locação e demais despesas</w:t>
      </w:r>
      <w:r w:rsidR="00A038A2" w:rsidRPr="005053A5">
        <w:t xml:space="preserve">, o disposto no </w:t>
      </w:r>
      <w:commentRangeStart w:id="30"/>
      <w:r w:rsidR="00A038A2" w:rsidRPr="005053A5">
        <w:t xml:space="preserve">artigo 322 </w:t>
      </w:r>
      <w:commentRangeEnd w:id="30"/>
      <w:r w:rsidRPr="005053A5">
        <w:rPr>
          <w:rStyle w:val="Refdecomentrio"/>
          <w:lang w:val="en-US"/>
        </w:rPr>
        <w:commentReference w:id="30"/>
      </w:r>
      <w:r w:rsidR="00A038A2" w:rsidRPr="005053A5">
        <w:t>do Código Civil</w:t>
      </w:r>
      <w:r w:rsidRPr="005053A5">
        <w:t xml:space="preserve"> Brasileiro</w:t>
      </w:r>
      <w:r w:rsidR="00A038A2" w:rsidRPr="005053A5">
        <w:t>, sendo certo que</w:t>
      </w:r>
      <w:r w:rsidR="003E2209" w:rsidRPr="005053A5">
        <w:t xml:space="preserve"> o resgate de recibos/boletos posteriores não significará, nem representará quitação de outras obrigações estipuladas n</w:t>
      </w:r>
      <w:r w:rsidR="00A038A2" w:rsidRPr="005053A5">
        <w:t xml:space="preserve">o presente </w:t>
      </w:r>
      <w:r w:rsidR="00A038A2" w:rsidRPr="005053A5">
        <w:rPr>
          <w:rStyle w:val="DESTAQUE"/>
        </w:rPr>
        <w:t>contrato</w:t>
      </w:r>
      <w:r w:rsidR="00A038A2" w:rsidRPr="005053A5">
        <w:t xml:space="preserve"> </w:t>
      </w:r>
      <w:r w:rsidR="003E2209" w:rsidRPr="005053A5">
        <w:t xml:space="preserve">que não tenham sido cobradas pela </w:t>
      </w:r>
      <w:r w:rsidR="003E2209" w:rsidRPr="005053A5">
        <w:rPr>
          <w:rStyle w:val="DESTAQUE"/>
        </w:rPr>
        <w:t>LOCADORA</w:t>
      </w:r>
      <w:r w:rsidR="003E2209" w:rsidRPr="005053A5">
        <w:t xml:space="preserve"> nas épocas certas, </w:t>
      </w:r>
      <w:r w:rsidR="00A038A2" w:rsidRPr="005053A5">
        <w:lastRenderedPageBreak/>
        <w:t xml:space="preserve">nem elidem os débitos anteriores, porventura existentes, </w:t>
      </w:r>
      <w:r w:rsidR="003E2209" w:rsidRPr="005053A5">
        <w:t>principalmente os impostos, taxas e demais encargos</w:t>
      </w:r>
      <w:r w:rsidR="002E6014" w:rsidRPr="005053A5">
        <w:t xml:space="preserve"> de locação e despesas</w:t>
      </w:r>
      <w:r w:rsidR="003E2209" w:rsidRPr="005053A5">
        <w:t xml:space="preserve"> fixados neste </w:t>
      </w:r>
      <w:r w:rsidR="003E2209" w:rsidRPr="005053A5">
        <w:rPr>
          <w:rStyle w:val="DESTAQUE"/>
        </w:rPr>
        <w:t>contrato</w:t>
      </w:r>
      <w:r w:rsidR="003E2209" w:rsidRPr="005053A5">
        <w:t xml:space="preserve">. </w:t>
      </w:r>
    </w:p>
    <w:p w14:paraId="13CFF402" w14:textId="4BCC4A59" w:rsidR="00493AEE" w:rsidRPr="005053A5" w:rsidRDefault="00C30229" w:rsidP="00CA7735">
      <w:pPr>
        <w:pStyle w:val="MCLPargrafodoContrato"/>
      </w:pPr>
      <w:r w:rsidRPr="005053A5">
        <w:t>Quaisquer atrasos oriundos de dificulda</w:t>
      </w:r>
      <w:r w:rsidR="00522386" w:rsidRPr="005053A5">
        <w:t>des havidas na compensação bancá</w:t>
      </w:r>
      <w:r w:rsidRPr="005053A5">
        <w:t xml:space="preserve">ria dos pagamentos, bem como quaisquer taxas cobradas da </w:t>
      </w:r>
      <w:r w:rsidRPr="005053A5">
        <w:rPr>
          <w:rStyle w:val="DESTAQUE"/>
        </w:rPr>
        <w:t>LOCADORA</w:t>
      </w:r>
      <w:r w:rsidRPr="005053A5">
        <w:t xml:space="preserve"> pela instituição </w:t>
      </w:r>
      <w:r w:rsidR="003B7D30" w:rsidRPr="005053A5">
        <w:t xml:space="preserve">bancária </w:t>
      </w:r>
      <w:r w:rsidRPr="005053A5">
        <w:t>para o processamento dos pagamentos, s</w:t>
      </w:r>
      <w:r w:rsidR="004E4558" w:rsidRPr="005053A5">
        <w:t xml:space="preserve">erão imputáveis exclusivamente </w:t>
      </w:r>
      <w:r w:rsidR="00361A7B" w:rsidRPr="005053A5">
        <w:t>ao(</w:t>
      </w:r>
      <w:r w:rsidR="004E4558" w:rsidRPr="005053A5">
        <w:t>à</w:t>
      </w:r>
      <w:r w:rsidR="00361A7B" w:rsidRPr="005053A5">
        <w:t>)(s)</w:t>
      </w:r>
      <w:r w:rsidR="00FA6CF4" w:rsidRPr="005053A5">
        <w:t xml:space="preserve"> </w:t>
      </w:r>
      <w:r w:rsidR="00FA6CF4" w:rsidRPr="005053A5">
        <w:rPr>
          <w:rStyle w:val="DESTAQUE"/>
        </w:rPr>
        <w:t>LOCATÁRI</w:t>
      </w:r>
      <w:r w:rsidR="00361A7B" w:rsidRPr="005053A5">
        <w:rPr>
          <w:rStyle w:val="DESTAQUE"/>
        </w:rPr>
        <w:t>o(</w:t>
      </w:r>
      <w:r w:rsidR="004E4558" w:rsidRPr="005053A5">
        <w:rPr>
          <w:rStyle w:val="DESTAQUE"/>
        </w:rPr>
        <w:t>A</w:t>
      </w:r>
      <w:r w:rsidR="00361A7B" w:rsidRPr="005053A5">
        <w:rPr>
          <w:rStyle w:val="DESTAQUE"/>
        </w:rPr>
        <w:t>)(S)</w:t>
      </w:r>
      <w:r w:rsidRPr="005053A5">
        <w:t xml:space="preserve">, independentemente de sua motivação, incidindo </w:t>
      </w:r>
      <w:r w:rsidR="00361A7B" w:rsidRPr="005053A5">
        <w:t xml:space="preserve">o(a)(s) </w:t>
      </w:r>
      <w:r w:rsidR="00361A7B" w:rsidRPr="005053A5">
        <w:rPr>
          <w:rStyle w:val="DESTAQUE"/>
        </w:rPr>
        <w:t>LOCATÁRIo(A</w:t>
      </w:r>
      <w:r w:rsidR="00CE56F2" w:rsidRPr="005053A5">
        <w:rPr>
          <w:rStyle w:val="DESTAQUE"/>
        </w:rPr>
        <w:t>)(S)</w:t>
      </w:r>
      <w:r w:rsidR="00CE56F2" w:rsidRPr="005053A5">
        <w:rPr>
          <w:rStyle w:val="DESTAQUE"/>
          <w:b w:val="0"/>
        </w:rPr>
        <w:t xml:space="preserve">, </w:t>
      </w:r>
      <w:r w:rsidRPr="005053A5">
        <w:t xml:space="preserve">no caso do atraso ora mencionado, </w:t>
      </w:r>
      <w:r w:rsidR="008C755A" w:rsidRPr="005053A5">
        <w:t>nos acréscimos previstos nesta cláusula</w:t>
      </w:r>
      <w:r w:rsidRPr="005053A5">
        <w:t xml:space="preserve">. </w:t>
      </w:r>
    </w:p>
    <w:p w14:paraId="2BD0A33B" w14:textId="45CE4295" w:rsidR="00C30229" w:rsidRPr="005053A5" w:rsidRDefault="00C30229" w:rsidP="00CA7735">
      <w:pPr>
        <w:pStyle w:val="MCLPargrafodoContrato"/>
      </w:pPr>
      <w:r w:rsidRPr="005053A5">
        <w:t xml:space="preserve">Não será aceito, sob nenhuma hipótese, o </w:t>
      </w:r>
      <w:r w:rsidR="008E37CE" w:rsidRPr="005053A5">
        <w:t>pagamento do aluguel, dos encargos de locação e</w:t>
      </w:r>
      <w:r w:rsidR="006B5331" w:rsidRPr="005053A5">
        <w:t>/ou</w:t>
      </w:r>
      <w:r w:rsidR="008E37CE" w:rsidRPr="005053A5">
        <w:t xml:space="preserve"> de outras despesas </w:t>
      </w:r>
      <w:r w:rsidRPr="005053A5">
        <w:t>por meio de cheques de terceiros.</w:t>
      </w:r>
    </w:p>
    <w:p w14:paraId="3A4A1C37" w14:textId="1B0AFCAC" w:rsidR="006D3E4C" w:rsidRPr="005053A5" w:rsidRDefault="006D3E4C" w:rsidP="005A5D57">
      <w:pPr>
        <w:pStyle w:val="MCLSeodoContrato"/>
      </w:pPr>
      <w:bookmarkStart w:id="31" w:name="_Ref478224126"/>
      <w:r w:rsidRPr="005053A5">
        <w:t xml:space="preserve">DA POSSE </w:t>
      </w:r>
      <w:r w:rsidR="008B1D6C" w:rsidRPr="005053A5">
        <w:t xml:space="preserve">E DO </w:t>
      </w:r>
      <w:r w:rsidR="00F600FC" w:rsidRPr="005053A5">
        <w:t>ESTADO DO IMÓVEL</w:t>
      </w:r>
      <w:bookmarkEnd w:id="31"/>
    </w:p>
    <w:p w14:paraId="28E0DB68" w14:textId="0311F85A" w:rsidR="00F600FC" w:rsidRPr="005053A5" w:rsidRDefault="00F600FC" w:rsidP="005D58D6">
      <w:pPr>
        <w:pStyle w:val="MCLClusuladoContrato"/>
      </w:pPr>
      <w:bookmarkStart w:id="32" w:name="_Ref478229873"/>
      <w:r w:rsidRPr="005053A5">
        <w:t>O</w:t>
      </w:r>
      <w:r w:rsidR="008C755A" w:rsidRPr="005053A5">
        <w:t>(A</w:t>
      </w:r>
      <w:r w:rsidRPr="005053A5">
        <w:t xml:space="preserve">)(s) </w:t>
      </w:r>
      <w:r w:rsidRPr="005053A5">
        <w:rPr>
          <w:rStyle w:val="DESTAQUE"/>
        </w:rPr>
        <w:t xml:space="preserve">LOCATÁRIo(A)(S) </w:t>
      </w:r>
      <w:r w:rsidRPr="005053A5">
        <w:t xml:space="preserve">será(ão) admitido(a)(s) na posse do </w:t>
      </w:r>
      <w:r w:rsidRPr="005053A5">
        <w:rPr>
          <w:rStyle w:val="DESTAQUE"/>
        </w:rPr>
        <w:t>Imóvel</w:t>
      </w:r>
      <w:r w:rsidRPr="005053A5">
        <w:t xml:space="preserve"> na data de início da locação estipulada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_Ref441430596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III</w:t>
      </w:r>
      <w:r w:rsidRPr="00020548">
        <w:rPr>
          <w:highlight w:val="lightGray"/>
        </w:rPr>
        <w:fldChar w:fldCharType="end"/>
      </w:r>
      <w:r w:rsidRPr="005053A5">
        <w:t xml:space="preserve"> e, por haver vistoriado o </w:t>
      </w:r>
      <w:r w:rsidRPr="005053A5">
        <w:rPr>
          <w:rStyle w:val="DESTAQUE"/>
        </w:rPr>
        <w:t>Imóvel</w:t>
      </w:r>
      <w:r w:rsidRPr="005053A5">
        <w:t xml:space="preserve">, declara(m)-se ciente(s) das condições em que este se encontra, </w:t>
      </w:r>
      <w:r w:rsidR="00A410CC" w:rsidRPr="005053A5">
        <w:t xml:space="preserve">sendo a </w:t>
      </w:r>
      <w:r w:rsidR="00BF38C3" w:rsidRPr="00020548">
        <w:rPr>
          <w:highlight w:val="yellow"/>
        </w:rPr>
        <w:t>primeira locação</w:t>
      </w:r>
      <w:r w:rsidR="00A410CC" w:rsidRPr="005053A5">
        <w:t xml:space="preserve"> e</w:t>
      </w:r>
      <w:r w:rsidR="00BF38C3" w:rsidRPr="005053A5">
        <w:t xml:space="preserve"> em perfeitas condições de uso, ou seja, com instalações elétricas e hidráulicas em perfeito funcionamento, com todos os cômodos e paredes pintados, sendo que portas e acessórios se encontram também em funcionamento correto</w:t>
      </w:r>
      <w:r w:rsidRPr="005053A5">
        <w:t>, conforme atesta</w:t>
      </w:r>
      <w:r w:rsidR="00BE53F3" w:rsidRPr="005053A5">
        <w:t>rá</w:t>
      </w:r>
      <w:r w:rsidRPr="005053A5">
        <w:t xml:space="preserve"> o </w:t>
      </w:r>
      <w:r w:rsidR="00BE53F3" w:rsidRPr="005053A5">
        <w:rPr>
          <w:b/>
          <w:smallCaps/>
        </w:rPr>
        <w:t>Termo</w:t>
      </w:r>
      <w:r w:rsidRPr="005053A5">
        <w:rPr>
          <w:b/>
          <w:smallCaps/>
        </w:rPr>
        <w:t xml:space="preserve"> de Vistoria</w:t>
      </w:r>
      <w:r w:rsidRPr="005053A5">
        <w:t xml:space="preserve"> </w:t>
      </w:r>
      <w:r w:rsidR="00E7161F" w:rsidRPr="005053A5">
        <w:t xml:space="preserve">a ser </w:t>
      </w:r>
      <w:r w:rsidRPr="005053A5">
        <w:t>anex</w:t>
      </w:r>
      <w:r w:rsidR="00E7161F" w:rsidRPr="005053A5">
        <w:t>ad</w:t>
      </w:r>
      <w:r w:rsidRPr="005053A5">
        <w:t>o ao presente instrumento, que ora rubricado pelas partes passa</w:t>
      </w:r>
      <w:r w:rsidR="00E7161F" w:rsidRPr="005053A5">
        <w:t>rá</w:t>
      </w:r>
      <w:r w:rsidRPr="005053A5">
        <w:t xml:space="preserve"> a fazer parte integrante deste, como se aqui estivesse transcrito.</w:t>
      </w:r>
      <w:bookmarkEnd w:id="32"/>
    </w:p>
    <w:p w14:paraId="4DAB7E88" w14:textId="43122874" w:rsidR="00F600FC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>O(A</w:t>
      </w:r>
      <w:r w:rsidR="00F600FC" w:rsidRPr="005053A5">
        <w:rPr>
          <w:highlight w:val="cyan"/>
        </w:rPr>
        <w:t xml:space="preserve">)(s) </w:t>
      </w:r>
      <w:r w:rsidR="00F600FC" w:rsidRPr="005053A5">
        <w:rPr>
          <w:rStyle w:val="DESTAQUE"/>
          <w:highlight w:val="cyan"/>
        </w:rPr>
        <w:t xml:space="preserve">LOCATÁRIo(A)(S) </w:t>
      </w:r>
      <w:r w:rsidR="00F600FC" w:rsidRPr="005053A5">
        <w:rPr>
          <w:highlight w:val="cyan"/>
        </w:rPr>
        <w:t xml:space="preserve">receberá(ão) o </w:t>
      </w:r>
      <w:r w:rsidR="00F600FC" w:rsidRPr="005053A5">
        <w:rPr>
          <w:rStyle w:val="DESTAQUE"/>
          <w:highlight w:val="cyan"/>
        </w:rPr>
        <w:t>Imóvel</w:t>
      </w:r>
      <w:r w:rsidR="00F600FC" w:rsidRPr="005053A5">
        <w:rPr>
          <w:highlight w:val="cyan"/>
        </w:rPr>
        <w:t xml:space="preserve"> em seu estado original, conforme memorial descritivo de acabamentos e plantas do empreendimento, comprometendo-se a restituí-lo, no término do presente </w:t>
      </w:r>
      <w:r w:rsidR="00F600FC" w:rsidRPr="005053A5">
        <w:rPr>
          <w:rStyle w:val="DESTAQUE"/>
          <w:highlight w:val="cyan"/>
        </w:rPr>
        <w:t>contrato</w:t>
      </w:r>
      <w:r w:rsidR="00F600FC" w:rsidRPr="005053A5">
        <w:rPr>
          <w:highlight w:val="cyan"/>
        </w:rPr>
        <w:t xml:space="preserve">, neste mesmo estado e fisicamente separados entre si, se assim solicitar a </w:t>
      </w:r>
      <w:r w:rsidR="00F600FC" w:rsidRPr="005053A5">
        <w:rPr>
          <w:rStyle w:val="DESTAQUE"/>
          <w:highlight w:val="cyan"/>
        </w:rPr>
        <w:t>LOCADORA</w:t>
      </w:r>
      <w:r w:rsidR="00F600FC" w:rsidRPr="005053A5">
        <w:rPr>
          <w:highlight w:val="cyan"/>
        </w:rPr>
        <w:t>.</w:t>
      </w:r>
    </w:p>
    <w:p w14:paraId="428C98F2" w14:textId="4ABE9196" w:rsidR="00BF38C3" w:rsidRPr="005053A5" w:rsidRDefault="000C13F4" w:rsidP="00CA7735">
      <w:pPr>
        <w:pStyle w:val="MCLPargrafodoContrato"/>
        <w:rPr>
          <w:highlight w:val="cyan"/>
        </w:rPr>
      </w:pPr>
      <w:r w:rsidRPr="005053A5">
        <w:rPr>
          <w:highlight w:val="cyan"/>
        </w:rPr>
        <w:t xml:space="preserve">O(A)(s) </w:t>
      </w:r>
      <w:r w:rsidRPr="005053A5">
        <w:rPr>
          <w:b/>
          <w:highlight w:val="cyan"/>
        </w:rPr>
        <w:t>LOCATÁRIO(A)(S)</w:t>
      </w:r>
      <w:r w:rsidRPr="005053A5">
        <w:rPr>
          <w:highlight w:val="cyan"/>
        </w:rPr>
        <w:t xml:space="preserve"> receberá(ão) o </w:t>
      </w:r>
      <w:r w:rsidRPr="005053A5">
        <w:rPr>
          <w:rStyle w:val="DESTAQUE"/>
          <w:highlight w:val="cyan"/>
        </w:rPr>
        <w:t>imóvel</w:t>
      </w:r>
      <w:r w:rsidRPr="005053A5">
        <w:rPr>
          <w:highlight w:val="cyan"/>
        </w:rPr>
        <w:t xml:space="preserve"> com piso elevado em ardósia, infraestrutura de ar condicionado, ponto de hidráulica para pia, diversas tomadas, forro em gesso tabicado, luminárias com lâmpadas “LED” e banheiros em perfeito funcionamento.</w:t>
      </w:r>
    </w:p>
    <w:p w14:paraId="7E12D23E" w14:textId="77777777" w:rsidR="00E4663B" w:rsidRPr="005053A5" w:rsidRDefault="00397DCF" w:rsidP="005A5D57">
      <w:pPr>
        <w:pStyle w:val="MCLSeodoContrato"/>
      </w:pPr>
      <w:r w:rsidRPr="005053A5">
        <w:t xml:space="preserve">da </w:t>
      </w:r>
      <w:r w:rsidR="00E4663B" w:rsidRPr="005053A5">
        <w:t xml:space="preserve">Conservação </w:t>
      </w:r>
      <w:r w:rsidR="003E5EA5" w:rsidRPr="005053A5">
        <w:t>e Benfeitorias n</w:t>
      </w:r>
      <w:r w:rsidR="00E4663B" w:rsidRPr="005053A5">
        <w:t>o Imóvel</w:t>
      </w:r>
    </w:p>
    <w:p w14:paraId="4D84FDFB" w14:textId="69B69B90" w:rsidR="00920084" w:rsidRPr="005053A5" w:rsidRDefault="00920084" w:rsidP="005D58D6">
      <w:pPr>
        <w:pStyle w:val="MCLClusuladoContrato"/>
      </w:pPr>
      <w:bookmarkStart w:id="33" w:name="_Ref295680164"/>
      <w:r w:rsidRPr="005053A5">
        <w:t>Obriga</w:t>
      </w:r>
      <w:r w:rsidR="00474EEB" w:rsidRPr="005053A5">
        <w:t>(m)</w:t>
      </w:r>
      <w:r w:rsidRPr="005053A5">
        <w:t xml:space="preserve">-se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Pr="005053A5">
        <w:t xml:space="preserve">a manter o </w:t>
      </w:r>
      <w:r w:rsidRPr="005053A5">
        <w:rPr>
          <w:b/>
        </w:rPr>
        <w:t>IMÓVEL</w:t>
      </w:r>
      <w:r w:rsidRPr="005053A5">
        <w:t xml:space="preserve"> em perfeitas condições de uso, funcionamento, higiene, limpeza e segurança, e em perfeito estado de conservação, obrigando-se ainda a cuidar das instalações elétricas, hidráulicas, caixilhos, vidros, trincos e fechaduras, pintura e tudo o mais que houver no </w:t>
      </w:r>
      <w:r w:rsidRPr="005053A5">
        <w:rPr>
          <w:b/>
        </w:rPr>
        <w:t>IMÓVEL</w:t>
      </w:r>
      <w:r w:rsidRPr="005053A5">
        <w:t>, para assim restituí-los, uma vez finda ou rescindida a presente locação, ressalvados os desgastes advindos de seu uso normal</w:t>
      </w:r>
      <w:r w:rsidR="005378F8" w:rsidRPr="005053A5">
        <w:t xml:space="preserve"> (</w:t>
      </w:r>
      <w:commentRangeStart w:id="34"/>
      <w:r w:rsidR="005378F8" w:rsidRPr="005053A5">
        <w:t>art. 23, III da Lei 8.245/91</w:t>
      </w:r>
      <w:commentRangeEnd w:id="34"/>
      <w:r w:rsidR="00B34C2A" w:rsidRPr="005053A5">
        <w:rPr>
          <w:rStyle w:val="Refdecomentrio"/>
          <w:lang w:val="en-US"/>
        </w:rPr>
        <w:commentReference w:id="34"/>
      </w:r>
      <w:r w:rsidR="005378F8" w:rsidRPr="005053A5">
        <w:t>), razão pela qual, no momento da restituição das chaves, será realizada uma nova vistoria</w:t>
      </w:r>
      <w:r w:rsidRPr="005053A5">
        <w:t>.</w:t>
      </w:r>
    </w:p>
    <w:p w14:paraId="0210595C" w14:textId="762A9D6B" w:rsidR="00AD765D" w:rsidRPr="005053A5" w:rsidRDefault="005E0EB4" w:rsidP="00CA7735">
      <w:pPr>
        <w:pStyle w:val="MCLPargrafodoContrato"/>
      </w:pPr>
      <w:bookmarkStart w:id="35" w:name="_Ref295759913"/>
      <w:bookmarkStart w:id="36" w:name="_Ref441422002"/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poder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efetuar </w:t>
      </w:r>
      <w:r w:rsidR="00AD765D" w:rsidRPr="005053A5">
        <w:t xml:space="preserve">no </w:t>
      </w:r>
      <w:r w:rsidR="00AD765D" w:rsidRPr="005053A5">
        <w:rPr>
          <w:rStyle w:val="DESTAQUE"/>
        </w:rPr>
        <w:t>imóvel</w:t>
      </w:r>
      <w:r w:rsidR="00AD765D" w:rsidRPr="005053A5">
        <w:t xml:space="preserve"> </w:t>
      </w:r>
      <w:commentRangeStart w:id="37"/>
      <w:r w:rsidR="00AD765D" w:rsidRPr="005053A5">
        <w:t>benfeitorias</w:t>
      </w:r>
      <w:commentRangeEnd w:id="37"/>
      <w:r w:rsidR="001E14D9" w:rsidRPr="005053A5">
        <w:rPr>
          <w:rStyle w:val="Refdecomentrio"/>
          <w:noProof w:val="0"/>
          <w:lang w:val="en-US"/>
        </w:rPr>
        <w:commentReference w:id="37"/>
      </w:r>
      <w:r w:rsidR="00AD00F6" w:rsidRPr="005053A5">
        <w:t>, sejam necessárias, úteis ou voluptuárias,</w:t>
      </w:r>
      <w:r w:rsidR="00AD765D" w:rsidRPr="005053A5">
        <w:t xml:space="preserve"> que</w:t>
      </w:r>
      <w:r w:rsidR="006B5331" w:rsidRPr="005053A5">
        <w:t xml:space="preserve"> julgar</w:t>
      </w:r>
      <w:r w:rsidR="00474EEB" w:rsidRPr="005053A5">
        <w:t>(em)</w:t>
      </w:r>
      <w:r w:rsidR="006B5331" w:rsidRPr="005053A5">
        <w:t xml:space="preserve"> conveniente</w:t>
      </w:r>
      <w:r w:rsidR="00AD765D" w:rsidRPr="005053A5">
        <w:t xml:space="preserve"> </w:t>
      </w:r>
      <w:r w:rsidR="00AD00F6" w:rsidRPr="005053A5">
        <w:t>para</w:t>
      </w:r>
      <w:r w:rsidR="004D1707" w:rsidRPr="005053A5">
        <w:t xml:space="preserve"> a implantação do seu negócio, sempre sob as </w:t>
      </w:r>
      <w:r w:rsidR="00005939" w:rsidRPr="005053A5">
        <w:t xml:space="preserve">suas </w:t>
      </w:r>
      <w:r w:rsidR="004D1707" w:rsidRPr="005053A5">
        <w:t xml:space="preserve">expensas, desde que </w:t>
      </w:r>
      <w:r w:rsidR="00AD765D" w:rsidRPr="005053A5">
        <w:t>tenham sido, previamente e por escrito, aprovadas</w:t>
      </w:r>
      <w:r w:rsidR="001B67F8" w:rsidRPr="005053A5">
        <w:t xml:space="preserve"> e autorizadas</w:t>
      </w:r>
      <w:r w:rsidR="004D1707" w:rsidRPr="005053A5">
        <w:t xml:space="preserve"> pela </w:t>
      </w:r>
      <w:r w:rsidR="004D1707" w:rsidRPr="005053A5">
        <w:rPr>
          <w:rStyle w:val="DESTAQUE"/>
        </w:rPr>
        <w:t>LOCADORA</w:t>
      </w:r>
      <w:r w:rsidR="00AD765D" w:rsidRPr="005053A5">
        <w:t xml:space="preserve">, bem como pelas autoridades competentes, se for o caso, e desde que não colidam com as normas de estética e segurança do </w:t>
      </w:r>
      <w:bookmarkEnd w:id="33"/>
      <w:bookmarkEnd w:id="35"/>
      <w:r w:rsidR="00F64CCB" w:rsidRPr="005053A5">
        <w:t>edifício</w:t>
      </w:r>
      <w:r w:rsidR="00847E9A" w:rsidRPr="005053A5">
        <w:t xml:space="preserve">, e que sua execução não implique em prejuízos materiais para os demais </w:t>
      </w:r>
      <w:r w:rsidR="00F64CCB" w:rsidRPr="005053A5">
        <w:t>ocupantes</w:t>
      </w:r>
      <w:r w:rsidR="006B5331" w:rsidRPr="005053A5">
        <w:t xml:space="preserve"> do edifício, nem importune</w:t>
      </w:r>
      <w:r w:rsidR="00847E9A" w:rsidRPr="005053A5">
        <w:t xml:space="preserve"> os demais </w:t>
      </w:r>
      <w:r w:rsidR="00F64CCB" w:rsidRPr="005053A5">
        <w:t>ocupantes</w:t>
      </w:r>
      <w:r w:rsidR="00907302" w:rsidRPr="005053A5">
        <w:t xml:space="preserve"> e seus clientes.</w:t>
      </w:r>
      <w:bookmarkEnd w:id="36"/>
      <w:r w:rsidR="00847E9A" w:rsidRPr="005053A5">
        <w:t xml:space="preserve"> </w:t>
      </w:r>
    </w:p>
    <w:p w14:paraId="4840C35D" w14:textId="01F4258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C87D91" w:rsidRPr="005053A5">
        <w:t>arcar</w:t>
      </w:r>
      <w:r w:rsidR="008E37CE" w:rsidRPr="005053A5">
        <w:t>á</w:t>
      </w:r>
      <w:r w:rsidR="00474EEB" w:rsidRPr="005053A5">
        <w:t>(ão)</w:t>
      </w:r>
      <w:r w:rsidR="004D1707" w:rsidRPr="005053A5">
        <w:t xml:space="preserve"> com as despesas necessárias, sejam tributos, taxas e ou qualquer tipo de emolumentos para a adequação do seu negócio, não podendo cobrar da </w:t>
      </w:r>
      <w:r w:rsidR="004D1707" w:rsidRPr="005053A5">
        <w:rPr>
          <w:b/>
        </w:rPr>
        <w:t>LOCADORA</w:t>
      </w:r>
      <w:r w:rsidR="00D56D29" w:rsidRPr="005053A5">
        <w:t>,</w:t>
      </w:r>
      <w:r w:rsidR="004D1707" w:rsidRPr="005053A5">
        <w:t xml:space="preserve"> sob nenhuma hipótese</w:t>
      </w:r>
      <w:r w:rsidRPr="005053A5">
        <w:t>.</w:t>
      </w:r>
    </w:p>
    <w:p w14:paraId="72EE00AC" w14:textId="32092A10" w:rsidR="004D1707" w:rsidRPr="005053A5" w:rsidRDefault="005E0EB4" w:rsidP="00CA7735">
      <w:pPr>
        <w:pStyle w:val="MCLPargrafodoContrato"/>
      </w:pPr>
      <w:r w:rsidRPr="005053A5">
        <w:t>O(A)(s</w:t>
      </w:r>
      <w:r w:rsidR="00474EEB" w:rsidRPr="005053A5">
        <w:t xml:space="preserve">) </w:t>
      </w:r>
      <w:r w:rsidR="00474EEB" w:rsidRPr="005053A5">
        <w:rPr>
          <w:b/>
        </w:rPr>
        <w:t xml:space="preserve">LOCATÁRIO(A)(S) </w:t>
      </w:r>
      <w:r w:rsidR="004D1707" w:rsidRPr="005053A5">
        <w:t>responde</w:t>
      </w:r>
      <w:r w:rsidR="00B61F3B" w:rsidRPr="005053A5">
        <w:t>(m</w:t>
      </w:r>
      <w:r w:rsidR="00474EEB" w:rsidRPr="005053A5">
        <w:t>)</w:t>
      </w:r>
      <w:r w:rsidR="004D1707" w:rsidRPr="005053A5">
        <w:t xml:space="preserve"> civil e criminalmente por todas as reformas e ou implementações e</w:t>
      </w:r>
      <w:r w:rsidR="00F4101F" w:rsidRPr="005053A5">
        <w:t xml:space="preserve">fetuadas no </w:t>
      </w:r>
      <w:r w:rsidR="00F4101F" w:rsidRPr="005053A5">
        <w:rPr>
          <w:rStyle w:val="ENFASE"/>
        </w:rPr>
        <w:t>imóvel</w:t>
      </w:r>
      <w:r w:rsidR="007D0B0A" w:rsidRPr="005053A5">
        <w:t>, bem como é</w:t>
      </w:r>
      <w:r w:rsidR="00474EEB" w:rsidRPr="005053A5">
        <w:t>(são)</w:t>
      </w:r>
      <w:r w:rsidR="007D0B0A" w:rsidRPr="005053A5">
        <w:t xml:space="preserve"> 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F4101F" w:rsidRPr="005053A5">
        <w:t xml:space="preserve"> únic</w:t>
      </w:r>
      <w:r w:rsidR="00474EEB" w:rsidRPr="005053A5">
        <w:t>o(</w:t>
      </w:r>
      <w:r w:rsidR="007D0B0A" w:rsidRPr="005053A5">
        <w:t>a</w:t>
      </w:r>
      <w:r w:rsidR="00474EEB" w:rsidRPr="005053A5">
        <w:t>)(s)</w:t>
      </w:r>
      <w:r w:rsidR="004C1CFE" w:rsidRPr="005053A5">
        <w:t xml:space="preserve"> responsáve</w:t>
      </w:r>
      <w:r w:rsidR="007D0B0A" w:rsidRPr="005053A5">
        <w:t>l</w:t>
      </w:r>
      <w:r w:rsidR="00474EEB" w:rsidRPr="005053A5">
        <w:t>(is)</w:t>
      </w:r>
      <w:r w:rsidR="004D1707" w:rsidRPr="005053A5">
        <w:t xml:space="preserve"> pela</w:t>
      </w:r>
      <w:r w:rsidR="00474EEB" w:rsidRPr="005053A5">
        <w:t>(s)</w:t>
      </w:r>
      <w:r w:rsidR="004D1707" w:rsidRPr="005053A5">
        <w:t xml:space="preserve"> empresa</w:t>
      </w:r>
      <w:r w:rsidR="00474EEB" w:rsidRPr="005053A5">
        <w:t>(s)</w:t>
      </w:r>
      <w:r w:rsidR="004D1707" w:rsidRPr="005053A5">
        <w:t xml:space="preserve"> e/ou mão-de-obra que contratar para a elaboração dos serviços, respondendo </w:t>
      </w:r>
      <w:r w:rsidR="00474EEB" w:rsidRPr="005053A5">
        <w:t xml:space="preserve">o(a)(s) </w:t>
      </w:r>
      <w:r w:rsidR="00474EEB" w:rsidRPr="005053A5">
        <w:rPr>
          <w:rStyle w:val="DESTAQUE"/>
        </w:rPr>
        <w:t xml:space="preserve">LOCATÁRIo(A)(S) </w:t>
      </w:r>
      <w:r w:rsidR="004D1707" w:rsidRPr="005053A5">
        <w:t xml:space="preserve">por todos os encargos da construção, sejam eles fiscais, trabalhistas, entre outros, isentando a </w:t>
      </w:r>
      <w:r w:rsidR="004D1707" w:rsidRPr="005053A5">
        <w:rPr>
          <w:b/>
        </w:rPr>
        <w:t>LOCADORA</w:t>
      </w:r>
      <w:r w:rsidR="004D1707" w:rsidRPr="005053A5">
        <w:t xml:space="preserve"> de quaisquer responsabilidades </w:t>
      </w:r>
      <w:r w:rsidR="004D1707" w:rsidRPr="005053A5">
        <w:lastRenderedPageBreak/>
        <w:t>quanto à obra e seus reflexos.</w:t>
      </w:r>
    </w:p>
    <w:p w14:paraId="12568F6A" w14:textId="05D1A1AA" w:rsidR="00136F09" w:rsidRPr="005053A5" w:rsidRDefault="00A05FD5" w:rsidP="00CA7735">
      <w:pPr>
        <w:pStyle w:val="MCLPargrafodoContrato"/>
      </w:pPr>
      <w:bookmarkStart w:id="38" w:name="_Ref295684018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136F09" w:rsidRPr="005053A5">
        <w:t>desde já faculta</w:t>
      </w:r>
      <w:r w:rsidR="00921E4E" w:rsidRPr="005053A5">
        <w:t>(m)</w:t>
      </w:r>
      <w:r w:rsidR="007D0B0A" w:rsidRPr="005053A5">
        <w:t xml:space="preserve"> à</w:t>
      </w:r>
      <w:r w:rsidR="00136F09" w:rsidRPr="005053A5">
        <w:t xml:space="preserve"> </w:t>
      </w:r>
      <w:r w:rsidR="00136F09" w:rsidRPr="005053A5">
        <w:rPr>
          <w:rStyle w:val="DESTAQUE"/>
        </w:rPr>
        <w:t>LOCADORA</w:t>
      </w:r>
      <w:r w:rsidR="00136F09" w:rsidRPr="005053A5">
        <w:t xml:space="preserve">, </w:t>
      </w:r>
      <w:r w:rsidR="00BE195B" w:rsidRPr="005053A5">
        <w:t xml:space="preserve">para ela mesma ou por pessoa por ela designada, </w:t>
      </w:r>
      <w:r w:rsidR="00136F09" w:rsidRPr="005053A5">
        <w:t xml:space="preserve">mediante aviso prévio de 24 (vinte e quatro) horas, examinar e vistoriar o </w:t>
      </w:r>
      <w:r w:rsidR="00136F09" w:rsidRPr="005053A5">
        <w:rPr>
          <w:rStyle w:val="DESTAQUE"/>
        </w:rPr>
        <w:t>imóvel</w:t>
      </w:r>
      <w:r w:rsidR="00136F09" w:rsidRPr="005053A5">
        <w:t xml:space="preserve"> locado, sempre que </w:t>
      </w:r>
      <w:r w:rsidR="00C902E9" w:rsidRPr="005053A5">
        <w:t xml:space="preserve">a </w:t>
      </w:r>
      <w:r w:rsidR="00C902E9" w:rsidRPr="005053A5">
        <w:rPr>
          <w:b/>
        </w:rPr>
        <w:t>LOCADORA</w:t>
      </w:r>
      <w:r w:rsidR="00C902E9" w:rsidRPr="005053A5">
        <w:t xml:space="preserve"> </w:t>
      </w:r>
      <w:r w:rsidR="00136F09" w:rsidRPr="005053A5">
        <w:t>entender conveniente.</w:t>
      </w:r>
      <w:bookmarkEnd w:id="38"/>
      <w:r w:rsidR="00136F09" w:rsidRPr="005053A5">
        <w:t xml:space="preserve"> </w:t>
      </w:r>
    </w:p>
    <w:p w14:paraId="36E0ADEA" w14:textId="6D847EB6" w:rsidR="00D46170" w:rsidRPr="005053A5" w:rsidRDefault="00BA7B14" w:rsidP="00CA7735">
      <w:pPr>
        <w:pStyle w:val="MCLItemdePargrafo"/>
      </w:pPr>
      <w:r w:rsidRPr="005053A5">
        <w:t xml:space="preserve">Serão permitidos até 2 (dois) adiamentos de uma mesma vistoria por parte do(a)(s) </w:t>
      </w:r>
      <w:r w:rsidRPr="005053A5">
        <w:rPr>
          <w:b/>
        </w:rPr>
        <w:t>LOCATÁRIO(A)(S)</w:t>
      </w:r>
      <w:r w:rsidRPr="005053A5">
        <w:t xml:space="preserve">, sob pena de incorrer na multa contratual prevista na </w:t>
      </w:r>
      <w:r w:rsidRPr="00020548">
        <w:rPr>
          <w:highlight w:val="lightGray"/>
        </w:rPr>
        <w:fldChar w:fldCharType="begin"/>
      </w:r>
      <w:r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Pr="00020548">
        <w:rPr>
          <w:highlight w:val="lightGray"/>
        </w:rPr>
      </w:r>
      <w:r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Pr="00020548">
        <w:rPr>
          <w:highlight w:val="lightGray"/>
        </w:rPr>
        <w:fldChar w:fldCharType="end"/>
      </w:r>
      <w:r w:rsidRPr="005053A5">
        <w:t>.</w:t>
      </w:r>
    </w:p>
    <w:p w14:paraId="1587ABEB" w14:textId="0EF3B7D9" w:rsidR="004339D0" w:rsidRPr="005053A5" w:rsidRDefault="00466848" w:rsidP="00CA7735">
      <w:pPr>
        <w:pStyle w:val="MCLItemdePargrafo"/>
        <w:rPr>
          <w:b/>
        </w:rPr>
      </w:pPr>
      <w:r w:rsidRPr="005053A5">
        <w:t xml:space="preserve">O silêncio da </w:t>
      </w:r>
      <w:r w:rsidRPr="005053A5">
        <w:rPr>
          <w:b/>
        </w:rPr>
        <w:t>LOCADORA</w:t>
      </w:r>
      <w:r w:rsidRPr="005053A5">
        <w:t xml:space="preserve"> em não efetuar vistorias no </w:t>
      </w:r>
      <w:r w:rsidRPr="005053A5">
        <w:rPr>
          <w:b/>
        </w:rPr>
        <w:t>IMÓVEL</w:t>
      </w:r>
      <w:r w:rsidRPr="005053A5">
        <w:t xml:space="preserve"> n</w:t>
      </w:r>
      <w:r w:rsidR="002C44E0" w:rsidRPr="005053A5">
        <w:t>ão será tido como aceitação</w:t>
      </w:r>
      <w:r w:rsidRPr="005053A5">
        <w:t xml:space="preserve"> tácita do exato cumprimento deste </w:t>
      </w:r>
      <w:r w:rsidRPr="005053A5">
        <w:rPr>
          <w:b/>
        </w:rPr>
        <w:t>CONTRATO.</w:t>
      </w:r>
    </w:p>
    <w:p w14:paraId="2F6CD0DE" w14:textId="09A81507" w:rsidR="00A05FD5" w:rsidRPr="005053A5" w:rsidRDefault="00A05FD5" w:rsidP="00CA7735">
      <w:pPr>
        <w:pStyle w:val="MCLPargrafodoContrato"/>
      </w:pPr>
      <w:r w:rsidRPr="005053A5">
        <w:t xml:space="preserve">Cabe ao(à)(s) </w:t>
      </w:r>
      <w:r w:rsidRPr="005053A5">
        <w:rPr>
          <w:b/>
        </w:rPr>
        <w:t>LOCATÁRIO(A)(S)</w:t>
      </w:r>
      <w:r w:rsidRPr="005053A5">
        <w:t xml:space="preserve">, sob as suas expensas, solicitar perante a concessionária de serviço público, a instalação de energia elétrica e, ainda, adequar todas as instalações necessárias, dados, telefonia, elétricas e hidráulicas que se fizerem necessárias para o perfeito funcionamento das atividades do(a)(s) </w:t>
      </w:r>
      <w:r w:rsidRPr="005053A5">
        <w:rPr>
          <w:b/>
        </w:rPr>
        <w:t xml:space="preserve">LOCATÁRIO(A)(S) </w:t>
      </w:r>
      <w:r w:rsidRPr="005053A5">
        <w:t>arcando com todas as despesas advindas destes serviços.</w:t>
      </w:r>
    </w:p>
    <w:p w14:paraId="1262A4F8" w14:textId="77777777" w:rsidR="00A05FD5" w:rsidRPr="005053A5" w:rsidRDefault="00A05FD5" w:rsidP="00CA7735">
      <w:pPr>
        <w:pStyle w:val="MCLPargrafodoContrato"/>
      </w:pPr>
      <w:r w:rsidRPr="005053A5">
        <w:t xml:space="preserve">Obriga(m)-se o(a)(s) </w:t>
      </w:r>
      <w:r w:rsidRPr="005053A5">
        <w:rPr>
          <w:rStyle w:val="DESTAQUE"/>
        </w:rPr>
        <w:t>LOCATÁRIo(A)(S)</w:t>
      </w:r>
      <w:r w:rsidRPr="005053A5">
        <w:t xml:space="preserve">, enquanto estiver(em) na posse do </w:t>
      </w:r>
      <w:r w:rsidRPr="005053A5">
        <w:rPr>
          <w:rStyle w:val="DESTAQUE"/>
        </w:rPr>
        <w:t>imóvel</w:t>
      </w:r>
      <w:r w:rsidRPr="005053A5">
        <w:t>, a informar qualquer tipo de dano ou defeito existente no mesmo, imediatamente após a ocorrência, visando serem providenciados os devidos reparos por quem de direito, sob pena de responder por multas e demais sanções contratuais.</w:t>
      </w:r>
    </w:p>
    <w:p w14:paraId="24B8EEEB" w14:textId="006A9EC5" w:rsidR="007D0127" w:rsidRPr="005053A5" w:rsidRDefault="00136F09" w:rsidP="00CA7735">
      <w:pPr>
        <w:pStyle w:val="MCLPargrafodoContrato"/>
      </w:pPr>
      <w:r w:rsidRPr="005053A5">
        <w:t xml:space="preserve">Constatados quaisquer defeitos no uso ou conservação do </w:t>
      </w:r>
      <w:r w:rsidR="00035F17" w:rsidRPr="005053A5">
        <w:rPr>
          <w:b/>
        </w:rPr>
        <w:t>IMÓVEL</w:t>
      </w:r>
      <w:r w:rsidRPr="005053A5">
        <w:t xml:space="preserve"> durante a vigência do </w:t>
      </w:r>
      <w:r w:rsidRPr="005053A5">
        <w:rPr>
          <w:rStyle w:val="DESTAQUE"/>
        </w:rPr>
        <w:t>contrato</w:t>
      </w:r>
      <w:r w:rsidRPr="005053A5">
        <w:t xml:space="preserve"> ou ao seu término,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91115" w:rsidRPr="005053A5">
        <w:t>será</w:t>
      </w:r>
      <w:r w:rsidR="00921E4E" w:rsidRPr="005053A5">
        <w:t>(ão)</w:t>
      </w:r>
      <w:r w:rsidR="00571C81" w:rsidRPr="005053A5">
        <w:t xml:space="preserve"> notificad</w:t>
      </w:r>
      <w:r w:rsidR="00921E4E" w:rsidRPr="005053A5">
        <w:t>o(</w:t>
      </w:r>
      <w:r w:rsidR="00291115" w:rsidRPr="005053A5">
        <w:t>a</w:t>
      </w:r>
      <w:r w:rsidR="00921E4E" w:rsidRPr="005053A5">
        <w:t>)(s)</w:t>
      </w:r>
      <w:r w:rsidRPr="005053A5">
        <w:t xml:space="preserve"> por escrito pela </w:t>
      </w:r>
      <w:r w:rsidRPr="005053A5">
        <w:rPr>
          <w:b/>
        </w:rPr>
        <w:t>LOCADORA</w:t>
      </w:r>
      <w:r w:rsidRPr="005053A5">
        <w:t xml:space="preserve"> para realizar prontamente os reparos necessários, o que desde já, se compr</w:t>
      </w:r>
      <w:r w:rsidR="007D0127" w:rsidRPr="005053A5">
        <w:t>omete</w:t>
      </w:r>
      <w:r w:rsidR="00921E4E" w:rsidRPr="005053A5">
        <w:t>(m)</w:t>
      </w:r>
      <w:r w:rsidR="007D0127" w:rsidRPr="005053A5">
        <w:t xml:space="preserve"> a fazê-los.</w:t>
      </w:r>
    </w:p>
    <w:p w14:paraId="65B26A83" w14:textId="1EB8D4A1" w:rsidR="00E02211" w:rsidRPr="005053A5" w:rsidRDefault="00E02211" w:rsidP="00CA7735">
      <w:pPr>
        <w:pStyle w:val="MCLItemdePargrafo"/>
      </w:pPr>
      <w:r w:rsidRPr="005053A5">
        <w:t>Na hipótese dos serviços não virem a ser realizados</w:t>
      </w:r>
      <w:r w:rsidR="00764580" w:rsidRPr="005053A5">
        <w:t xml:space="preserve"> em até 30 (trinta) dias a contar da data da notificação</w:t>
      </w:r>
      <w:r w:rsidRPr="005053A5">
        <w:t xml:space="preserve"> ou for constatada a morosidade para a execução dos mesmos, 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>, desde já, autoriza</w:t>
      </w:r>
      <w:r w:rsidR="00921E4E" w:rsidRPr="005053A5">
        <w:t>(m)</w:t>
      </w:r>
      <w:r w:rsidRPr="005053A5">
        <w:t xml:space="preserve"> a </w:t>
      </w:r>
      <w:r w:rsidRPr="005053A5">
        <w:rPr>
          <w:b/>
        </w:rPr>
        <w:t>LOCADORA</w:t>
      </w:r>
      <w:r w:rsidR="00AE725E" w:rsidRPr="005053A5">
        <w:t xml:space="preserve"> a efetua</w:t>
      </w:r>
      <w:r w:rsidRPr="005053A5">
        <w:t>-los às suas expensas, cujos gastos com os respectivos comprovantes serão adicionados ao valor do aluguel fazendo parte integrante do mesmo</w:t>
      </w:r>
      <w:r w:rsidR="004B309B" w:rsidRPr="005053A5">
        <w:t xml:space="preserve"> como despesas autorizadas, ficando o </w:t>
      </w:r>
      <w:r w:rsidRPr="005053A5">
        <w:t xml:space="preserve">pagamento </w:t>
      </w:r>
      <w:r w:rsidR="00AF1F7B" w:rsidRPr="005053A5">
        <w:t xml:space="preserve">destas despesas </w:t>
      </w:r>
      <w:r w:rsidRPr="005053A5">
        <w:t>sujeito às penalidades previstas neste instrumento</w:t>
      </w:r>
      <w:r w:rsidR="00EE5CC4" w:rsidRPr="005053A5">
        <w:t xml:space="preserve"> e</w:t>
      </w:r>
      <w:r w:rsidRPr="005053A5">
        <w:t xml:space="preserve"> em caso de mora, sem prejuízo da cobrança de multa contratual integral, ajustada a título de indenização por inadimplência de suas obrigações.</w:t>
      </w:r>
    </w:p>
    <w:p w14:paraId="05382C67" w14:textId="2C0B3CD5" w:rsidR="003479C9" w:rsidRPr="005053A5" w:rsidRDefault="00D05F9D" w:rsidP="00CA7735">
      <w:pPr>
        <w:pStyle w:val="MCLPargrafodoContrato"/>
      </w:pPr>
      <w:r w:rsidRPr="005053A5">
        <w:t>Para q</w:t>
      </w:r>
      <w:r w:rsidR="003479C9" w:rsidRPr="005053A5">
        <w:t>uaisquer obras, reform</w:t>
      </w:r>
      <w:r w:rsidR="005E0EB4" w:rsidRPr="005053A5">
        <w:t>as e benfeitorias realizadas no</w:t>
      </w:r>
      <w:r w:rsidR="003479C9" w:rsidRPr="005053A5">
        <w:t xml:space="preserve"> </w:t>
      </w:r>
      <w:r w:rsidR="003479C9" w:rsidRPr="005053A5">
        <w:rPr>
          <w:rStyle w:val="DESTAQUE"/>
        </w:rPr>
        <w:t>Imóvel</w:t>
      </w:r>
      <w:r w:rsidR="003479C9" w:rsidRPr="005053A5">
        <w:t xml:space="preserve">, </w:t>
      </w:r>
      <w:r w:rsidR="00F34E90" w:rsidRPr="005053A5">
        <w:t xml:space="preserve">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deverá</w:t>
      </w:r>
      <w:r w:rsidR="00F34E90" w:rsidRPr="005053A5">
        <w:t>(ão)</w:t>
      </w:r>
      <w:r w:rsidR="003479C9" w:rsidRPr="005053A5">
        <w:t xml:space="preserve"> apresentar </w:t>
      </w:r>
      <w:r w:rsidR="00216230" w:rsidRPr="005053A5">
        <w:t xml:space="preserve">previamente </w:t>
      </w:r>
      <w:r w:rsidRPr="005053A5">
        <w:t xml:space="preserve">o(s) </w:t>
      </w:r>
      <w:r w:rsidR="003479C9" w:rsidRPr="005053A5">
        <w:t>projeto</w:t>
      </w:r>
      <w:r w:rsidRPr="005053A5">
        <w:t>(s)</w:t>
      </w:r>
      <w:r w:rsidR="005E0EB4" w:rsidRPr="005053A5">
        <w:t xml:space="preserve"> </w:t>
      </w:r>
      <w:r w:rsidR="003479C9" w:rsidRPr="005053A5">
        <w:t xml:space="preserve">para </w:t>
      </w:r>
      <w:r w:rsidR="005E0EB4" w:rsidRPr="005053A5">
        <w:t xml:space="preserve">autorização e </w:t>
      </w:r>
      <w:r w:rsidR="003479C9" w:rsidRPr="005053A5">
        <w:t xml:space="preserve">aprovação da </w:t>
      </w:r>
      <w:r w:rsidR="003479C9" w:rsidRPr="005053A5">
        <w:rPr>
          <w:b/>
        </w:rPr>
        <w:t>LOCADORA</w:t>
      </w:r>
      <w:r w:rsidR="005E0EB4" w:rsidRPr="005053A5">
        <w:t>, devendo</w:t>
      </w:r>
      <w:r w:rsidR="003479C9" w:rsidRPr="005053A5">
        <w:t xml:space="preserve"> atender à norma ABNT NBR 16</w:t>
      </w:r>
      <w:r w:rsidR="00F34E90" w:rsidRPr="005053A5">
        <w:t>.280/2014 e ser</w:t>
      </w:r>
      <w:r w:rsidR="005E0EB4" w:rsidRPr="005053A5">
        <w:t>em</w:t>
      </w:r>
      <w:r w:rsidR="00F34E90" w:rsidRPr="005053A5">
        <w:t xml:space="preserve"> efetivadas pelo(a)(s)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às suas custas e sob a orientação e responsabilidade documentadas por profissional técnico habilit</w:t>
      </w:r>
      <w:r w:rsidR="001C23B1" w:rsidRPr="005053A5">
        <w:t xml:space="preserve">ado, </w:t>
      </w:r>
      <w:r w:rsidR="003479C9" w:rsidRPr="005053A5">
        <w:t>com A.R.T.</w:t>
      </w:r>
      <w:r w:rsidR="001C23B1" w:rsidRPr="005053A5">
        <w:t xml:space="preserve"> – Anotação de Responsabilidade Técnica ou R.R.T. – Registro de Responsabilidade Técnica</w:t>
      </w:r>
      <w:r w:rsidR="003479C9" w:rsidRPr="005053A5">
        <w:t>, respondendo ambos –</w:t>
      </w:r>
      <w:r w:rsidR="005E0EB4" w:rsidRPr="005053A5">
        <w:t xml:space="preserve"> </w:t>
      </w:r>
      <w:r w:rsidR="00F34E90" w:rsidRPr="005053A5">
        <w:rPr>
          <w:rStyle w:val="DESTAQUE"/>
        </w:rPr>
        <w:t xml:space="preserve">LOCATÁRIo(A)(S) </w:t>
      </w:r>
      <w:r w:rsidR="003479C9" w:rsidRPr="005053A5">
        <w:t>e profissional</w:t>
      </w:r>
      <w:r w:rsidR="001C23B1" w:rsidRPr="005053A5">
        <w:t>(is)</w:t>
      </w:r>
      <w:r w:rsidR="003479C9" w:rsidRPr="005053A5">
        <w:t xml:space="preserve"> </w:t>
      </w:r>
      <w:r w:rsidR="001C23B1" w:rsidRPr="005053A5">
        <w:t>–</w:t>
      </w:r>
      <w:r w:rsidR="003479C9" w:rsidRPr="005053A5">
        <w:t xml:space="preserve"> solidariamente perante o condomínio e órgãos públicos competentes (Corpo de Bombeiros, Prefeitura Municipal, etc.), ficando a </w:t>
      </w:r>
      <w:r w:rsidR="003479C9" w:rsidRPr="005053A5">
        <w:rPr>
          <w:b/>
        </w:rPr>
        <w:t>LOCADORA</w:t>
      </w:r>
      <w:r w:rsidR="003479C9" w:rsidRPr="005053A5">
        <w:t xml:space="preserve"> isenta de quaisquer responsabilidades e/ou penalidades, seja a que título for, cabendo-lhe ain</w:t>
      </w:r>
      <w:r w:rsidR="00F34E90" w:rsidRPr="005053A5">
        <w:t xml:space="preserve">da direito de regresso contra 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na hipótese </w:t>
      </w:r>
      <w:r w:rsidR="0006733E" w:rsidRPr="005053A5">
        <w:t xml:space="preserve">cominações ou </w:t>
      </w:r>
      <w:r w:rsidR="003479C9" w:rsidRPr="005053A5">
        <w:t>de aplicação de quaisquer multas resultantes da inobservância das posturas públicas e condominiais pertinentes.</w:t>
      </w:r>
    </w:p>
    <w:p w14:paraId="0543DD4D" w14:textId="51FE79B7" w:rsidR="003479C9" w:rsidRPr="005053A5" w:rsidRDefault="004E05A7" w:rsidP="00CA7735">
      <w:pPr>
        <w:pStyle w:val="MCLPargrafodoContrato"/>
      </w:pPr>
      <w:r w:rsidRPr="005053A5">
        <w:t>Para</w:t>
      </w:r>
      <w:r w:rsidR="003479C9" w:rsidRPr="005053A5">
        <w:t xml:space="preserve"> qualquer obra que for executada no decorrer da presente locação, </w:t>
      </w:r>
      <w:r w:rsidR="00F34E90" w:rsidRPr="005053A5">
        <w:t xml:space="preserve">o(a)(s) </w:t>
      </w:r>
      <w:r w:rsidR="00F34E90" w:rsidRPr="005053A5">
        <w:rPr>
          <w:rStyle w:val="DESTAQUE"/>
        </w:rPr>
        <w:t>LOCATÁRIo(A)(S)</w:t>
      </w:r>
      <w:r w:rsidR="003479C9" w:rsidRPr="005053A5">
        <w:t xml:space="preserve"> se compromete</w:t>
      </w:r>
      <w:r w:rsidR="00D05F9D" w:rsidRPr="005053A5">
        <w:t>(m)</w:t>
      </w:r>
      <w:r w:rsidR="003479C9" w:rsidRPr="005053A5">
        <w:t xml:space="preserve"> a entregar à </w:t>
      </w:r>
      <w:r w:rsidR="003479C9" w:rsidRPr="005053A5">
        <w:rPr>
          <w:b/>
        </w:rPr>
        <w:t>LOCADORA</w:t>
      </w:r>
      <w:r w:rsidR="003479C9" w:rsidRPr="005053A5">
        <w:t xml:space="preserve"> os seguintes documentos:</w:t>
      </w:r>
    </w:p>
    <w:p w14:paraId="2B323E0A" w14:textId="700B94F6" w:rsidR="003479C9" w:rsidRPr="005053A5" w:rsidRDefault="003479C9" w:rsidP="00CA7735">
      <w:pPr>
        <w:pStyle w:val="MCLItemdePargrafo"/>
      </w:pPr>
      <w:r w:rsidRPr="005053A5">
        <w:t>tod</w:t>
      </w:r>
      <w:r w:rsidR="0006733E" w:rsidRPr="005053A5">
        <w:t>o</w:t>
      </w:r>
      <w:r w:rsidRPr="005053A5">
        <w:t xml:space="preserve">s </w:t>
      </w:r>
      <w:r w:rsidR="0006733E" w:rsidRPr="005053A5">
        <w:t>o</w:t>
      </w:r>
      <w:r w:rsidRPr="005053A5">
        <w:t xml:space="preserve">s </w:t>
      </w:r>
      <w:r w:rsidR="0006733E" w:rsidRPr="005053A5">
        <w:t>termos de responsabilidade técnica (</w:t>
      </w:r>
      <w:r w:rsidRPr="005053A5">
        <w:t>A</w:t>
      </w:r>
      <w:r w:rsidR="0006733E" w:rsidRPr="005053A5">
        <w:t>.</w:t>
      </w:r>
      <w:r w:rsidRPr="005053A5">
        <w:t>R</w:t>
      </w:r>
      <w:r w:rsidR="0006733E" w:rsidRPr="005053A5">
        <w:t>.</w:t>
      </w:r>
      <w:r w:rsidRPr="005053A5">
        <w:t>T</w:t>
      </w:r>
      <w:r w:rsidR="0006733E" w:rsidRPr="005053A5">
        <w:t>.’</w:t>
      </w:r>
      <w:r w:rsidRPr="005053A5">
        <w:t>s</w:t>
      </w:r>
      <w:r w:rsidR="0006733E" w:rsidRPr="005053A5">
        <w:t xml:space="preserve"> ou R.R.T.’s)</w:t>
      </w:r>
      <w:r w:rsidRPr="005053A5">
        <w:t xml:space="preserve"> decorrentes dos projetos e obras a serem realizadas;</w:t>
      </w:r>
    </w:p>
    <w:p w14:paraId="4FCD6FCA" w14:textId="77777777" w:rsidR="003479C9" w:rsidRPr="005053A5" w:rsidRDefault="003479C9" w:rsidP="00CA7735">
      <w:pPr>
        <w:pStyle w:val="MCLItemdePargrafo"/>
      </w:pPr>
      <w:r w:rsidRPr="005053A5">
        <w:t xml:space="preserve">todos os projetos das alterações executadas no </w:t>
      </w:r>
      <w:r w:rsidRPr="005053A5">
        <w:rPr>
          <w:rStyle w:val="DESTAQUE"/>
        </w:rPr>
        <w:t>Imóvel</w:t>
      </w:r>
      <w:r w:rsidRPr="005053A5">
        <w:t>, assinados pelo técnico responsável e especialista no assunto objeto do documento a ser assinado, com a aprovação do Condomínio e da Prefeitura, quando for o caso;</w:t>
      </w:r>
    </w:p>
    <w:p w14:paraId="074AA758" w14:textId="075E8361" w:rsidR="003479C9" w:rsidRPr="005053A5" w:rsidRDefault="003479C9" w:rsidP="00CA7735">
      <w:pPr>
        <w:pStyle w:val="MCLItemdePargrafo"/>
      </w:pPr>
      <w:r w:rsidRPr="005053A5">
        <w:t>memoriais descritivos completos e detalhados, assim como plantas “</w:t>
      </w:r>
      <w:r w:rsidRPr="005053A5">
        <w:rPr>
          <w:i/>
        </w:rPr>
        <w:t>as built</w:t>
      </w:r>
      <w:r w:rsidRPr="005053A5">
        <w:t>” detalhadas</w:t>
      </w:r>
      <w:r w:rsidR="0006733E" w:rsidRPr="005053A5">
        <w:t xml:space="preserve">, impressas e em meio </w:t>
      </w:r>
      <w:r w:rsidR="0006733E" w:rsidRPr="005053A5">
        <w:lastRenderedPageBreak/>
        <w:t>digital no formato DWG</w:t>
      </w:r>
      <w:r w:rsidRPr="005053A5">
        <w:t>;</w:t>
      </w:r>
    </w:p>
    <w:p w14:paraId="3C502F61" w14:textId="1864A4AE" w:rsidR="003479C9" w:rsidRPr="005053A5" w:rsidRDefault="003479C9" w:rsidP="00CA7735">
      <w:pPr>
        <w:pStyle w:val="MCLItemdePargrafo"/>
      </w:pPr>
      <w:r w:rsidRPr="005053A5">
        <w:t>de</w:t>
      </w:r>
      <w:r w:rsidR="00F34E90" w:rsidRPr="005053A5">
        <w:t xml:space="preserve">claração de responsabilidade do(a)(s) </w:t>
      </w:r>
      <w:r w:rsidR="00F34E90" w:rsidRPr="005053A5">
        <w:rPr>
          <w:rStyle w:val="DESTAQUE"/>
        </w:rPr>
        <w:t>LOCATÁRIo(A)(S)</w:t>
      </w:r>
      <w:r w:rsidRPr="005053A5">
        <w:t>, na qual est</w:t>
      </w:r>
      <w:r w:rsidR="00F34E90" w:rsidRPr="005053A5">
        <w:t>e(</w:t>
      </w:r>
      <w:r w:rsidRPr="005053A5">
        <w:t>a</w:t>
      </w:r>
      <w:r w:rsidR="00F34E90" w:rsidRPr="005053A5">
        <w:t>)(s)</w:t>
      </w:r>
      <w:r w:rsidRPr="005053A5">
        <w:t xml:space="preserve"> assumirá</w:t>
      </w:r>
      <w:r w:rsidR="00F34E90" w:rsidRPr="005053A5">
        <w:t>(ão)</w:t>
      </w:r>
      <w:r w:rsidRPr="005053A5">
        <w:t xml:space="preserve">, de forma exclusiva, integral e irrestrita, toda a responsabilidade decorrente de obras, licenças, aprovações, etc., isentando a </w:t>
      </w:r>
      <w:r w:rsidRPr="005053A5">
        <w:rPr>
          <w:b/>
        </w:rPr>
        <w:t>LOCADORA</w:t>
      </w:r>
      <w:r w:rsidRPr="005053A5">
        <w:t xml:space="preserve"> de qualquer responsabilidade, mesmo que subsidiária ou solidária, seja a que título for, e também que se comprometa</w:t>
      </w:r>
      <w:r w:rsidR="00411CA2" w:rsidRPr="005053A5">
        <w:t>(m)</w:t>
      </w:r>
      <w:r w:rsidRPr="005053A5">
        <w:t xml:space="preserve"> a indenizar a </w:t>
      </w:r>
      <w:r w:rsidRPr="005053A5">
        <w:rPr>
          <w:b/>
        </w:rPr>
        <w:t>LOCADORA</w:t>
      </w:r>
      <w:r w:rsidRPr="005053A5">
        <w:t xml:space="preserve"> sobre todas as despesas, multas, penalidades, custos, honorários, etc. que porventura venha comprovadamente a incorrer em razão das obras executadas.</w:t>
      </w:r>
    </w:p>
    <w:p w14:paraId="08AD05D3" w14:textId="77A99342" w:rsidR="00A91966" w:rsidRPr="005053A5" w:rsidRDefault="00A91966" w:rsidP="00CA7735">
      <w:pPr>
        <w:pStyle w:val="MCLPargrafodoContrato"/>
      </w:pPr>
      <w:r w:rsidRPr="005053A5">
        <w:t xml:space="preserve">A constatação de eventuais vícios ou defeitos, mesmo que anteriores à locação, ou o não funcionamento de quaisquer acessórios instalados ou existentes no </w:t>
      </w:r>
      <w:r w:rsidRPr="005053A5">
        <w:rPr>
          <w:rStyle w:val="DESTAQUE"/>
        </w:rPr>
        <w:t>imóvel</w:t>
      </w:r>
      <w:r w:rsidRPr="005053A5">
        <w:t xml:space="preserve"> não ens</w:t>
      </w:r>
      <w:r w:rsidR="00E957DC" w:rsidRPr="005053A5">
        <w:t xml:space="preserve">ejará </w:t>
      </w:r>
      <w:r w:rsidR="00225917" w:rsidRPr="005053A5">
        <w:t>n</w:t>
      </w:r>
      <w:r w:rsidR="00E957DC" w:rsidRPr="005053A5">
        <w:t>a redução do valor de quais</w:t>
      </w:r>
      <w:r w:rsidRPr="005053A5">
        <w:t xml:space="preserve">quer das obrigações pecuniárias atribuíveis </w:t>
      </w:r>
      <w:r w:rsidR="00B61F3B" w:rsidRPr="005053A5">
        <w:t>ao(</w:t>
      </w:r>
      <w:r w:rsidR="00945244" w:rsidRPr="005053A5">
        <w:t>à</w:t>
      </w:r>
      <w:r w:rsidR="00B61F3B" w:rsidRPr="005053A5">
        <w:t xml:space="preserve">)(s) </w:t>
      </w:r>
      <w:r w:rsidR="00B61F3B" w:rsidRPr="005053A5">
        <w:rPr>
          <w:b/>
        </w:rPr>
        <w:t>LOCATÁRIO(A)(S)</w:t>
      </w:r>
      <w:r w:rsidRPr="005053A5">
        <w:t>, tampouco a prorrogação ou a isenção de qualquer pagamento em seus vencimentos, especialmente, mas a tanto não se limitando, dos aluguéis e encargos</w:t>
      </w:r>
      <w:r w:rsidR="00641DBD" w:rsidRPr="005053A5">
        <w:t xml:space="preserve"> </w:t>
      </w:r>
      <w:r w:rsidR="009346E8" w:rsidRPr="005053A5">
        <w:t xml:space="preserve">de </w:t>
      </w:r>
      <w:r w:rsidR="00641DBD" w:rsidRPr="005053A5">
        <w:t>locação e demais despesas</w:t>
      </w:r>
      <w:r w:rsidRPr="005053A5">
        <w:t>.</w:t>
      </w:r>
    </w:p>
    <w:p w14:paraId="1BF8B7DF" w14:textId="239B597E" w:rsidR="004B69FB" w:rsidRPr="005053A5" w:rsidRDefault="004B69FB" w:rsidP="005A5D57">
      <w:pPr>
        <w:pStyle w:val="MCLSeodoContrato"/>
      </w:pPr>
      <w:bookmarkStart w:id="39" w:name="_Ref478230424"/>
      <w:r w:rsidRPr="005053A5">
        <w:t xml:space="preserve">DA </w:t>
      </w:r>
      <w:commentRangeStart w:id="40"/>
      <w:r w:rsidRPr="005053A5">
        <w:t>RESTITUIÇÃO DO IMÓVEL</w:t>
      </w:r>
      <w:bookmarkEnd w:id="39"/>
      <w:commentRangeEnd w:id="40"/>
      <w:r w:rsidR="00677B4F" w:rsidRPr="005053A5">
        <w:rPr>
          <w:rStyle w:val="Refdecomentrio"/>
          <w:b w:val="0"/>
          <w:bCs w:val="0"/>
          <w:iCs w:val="0"/>
          <w:caps w:val="0"/>
          <w:lang w:val="en-US"/>
        </w:rPr>
        <w:commentReference w:id="40"/>
      </w:r>
    </w:p>
    <w:p w14:paraId="56A211FF" w14:textId="40515863" w:rsidR="00ED1ED5" w:rsidRPr="005053A5" w:rsidRDefault="00895CFC" w:rsidP="005D58D6">
      <w:pPr>
        <w:pStyle w:val="MCLClusuladoContrato"/>
      </w:pPr>
      <w:bookmarkStart w:id="41" w:name="_Ref441189036"/>
      <w:r w:rsidRPr="005053A5">
        <w:t>O(A)(s</w:t>
      </w:r>
      <w:r w:rsidR="00921E4E" w:rsidRPr="005053A5">
        <w:t xml:space="preserve">) </w:t>
      </w:r>
      <w:r w:rsidR="00921E4E" w:rsidRPr="005053A5">
        <w:rPr>
          <w:b/>
        </w:rPr>
        <w:t xml:space="preserve">LOCATÁRIO(A)(S) </w:t>
      </w:r>
      <w:r w:rsidR="006304A0" w:rsidRPr="005053A5">
        <w:t>obriga</w:t>
      </w:r>
      <w:r w:rsidR="00921E4E" w:rsidRPr="005053A5">
        <w:t>(m)</w:t>
      </w:r>
      <w:r w:rsidR="006304A0" w:rsidRPr="005053A5">
        <w:t xml:space="preserve">-se a restituir o </w:t>
      </w:r>
      <w:r w:rsidR="006304A0" w:rsidRPr="005053A5">
        <w:rPr>
          <w:rStyle w:val="DESTAQUE"/>
        </w:rPr>
        <w:t>imóvel</w:t>
      </w:r>
      <w:r w:rsidR="006304A0" w:rsidRPr="005053A5">
        <w:t xml:space="preserve"> à</w:t>
      </w:r>
      <w:r w:rsidR="00ED1ED5" w:rsidRPr="005053A5">
        <w:t xml:space="preserve"> </w:t>
      </w:r>
      <w:r w:rsidR="00ED1ED5" w:rsidRPr="005053A5">
        <w:rPr>
          <w:rStyle w:val="DESTAQUE"/>
        </w:rPr>
        <w:t>LOCADORA</w:t>
      </w:r>
      <w:r w:rsidR="00ED1ED5" w:rsidRPr="005053A5">
        <w:t xml:space="preserve">, quando findo ou rescindido este </w:t>
      </w:r>
      <w:r w:rsidR="00ED1ED5" w:rsidRPr="005053A5">
        <w:rPr>
          <w:rStyle w:val="DESTAQUE"/>
        </w:rPr>
        <w:t>contrato</w:t>
      </w:r>
      <w:r w:rsidR="00ED1ED5" w:rsidRPr="005053A5">
        <w:t xml:space="preserve">, </w:t>
      </w:r>
      <w:r w:rsidR="005325E6" w:rsidRPr="005053A5">
        <w:t>inteiramente livre e desembaraçado de quaisquer ônus, pessoas ou coisas, com todos os tributos e despesas pagas</w:t>
      </w:r>
      <w:r w:rsidR="00435D0B" w:rsidRPr="005053A5">
        <w:t xml:space="preserve">, com o devido funcionamento de todos os equipamentos elétricos, hidráulicos, esquadrias, instalações, etc. e </w:t>
      </w:r>
      <w:r w:rsidR="00ED1ED5" w:rsidRPr="005053A5">
        <w:t>em perfeito estado de conservação, higiene e limpeza</w:t>
      </w:r>
      <w:r w:rsidR="00D22409" w:rsidRPr="005053A5">
        <w:t>,</w:t>
      </w:r>
      <w:r w:rsidR="005325E6" w:rsidRPr="005053A5">
        <w:t xml:space="preserve"> como o encontrou</w:t>
      </w:r>
      <w:r w:rsidR="00ED1ED5" w:rsidRPr="005053A5">
        <w:t xml:space="preserve">, </w:t>
      </w:r>
      <w:r w:rsidR="009A2048" w:rsidRPr="005053A5">
        <w:t xml:space="preserve">sob pena de incorrer na multa contratual prevista na </w:t>
      </w:r>
      <w:r w:rsidR="009A2048" w:rsidRPr="00020548">
        <w:rPr>
          <w:highlight w:val="lightGray"/>
        </w:rPr>
        <w:fldChar w:fldCharType="begin"/>
      </w:r>
      <w:r w:rsidR="009A2048" w:rsidRPr="00020548">
        <w:rPr>
          <w:highlight w:val="lightGray"/>
        </w:rPr>
        <w:instrText xml:space="preserve"> REF _Ref445823051 \r \h </w:instrText>
      </w:r>
      <w:r w:rsidR="005053A5" w:rsidRPr="00020548">
        <w:rPr>
          <w:highlight w:val="lightGray"/>
        </w:rPr>
        <w:instrText xml:space="preserve"> \* MERGEFORMAT </w:instrText>
      </w:r>
      <w:r w:rsidR="009A2048" w:rsidRPr="00020548">
        <w:rPr>
          <w:highlight w:val="lightGray"/>
        </w:rPr>
      </w:r>
      <w:r w:rsidR="009A2048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9A2048" w:rsidRPr="00020548">
        <w:rPr>
          <w:highlight w:val="lightGray"/>
        </w:rPr>
        <w:fldChar w:fldCharType="end"/>
      </w:r>
      <w:r w:rsidR="009A2048" w:rsidRPr="005053A5">
        <w:t xml:space="preserve">, bem como nas demais cominações legais e expressamente previstas neste instrumento, </w:t>
      </w:r>
      <w:commentRangeStart w:id="42"/>
      <w:r w:rsidR="00ED1ED5" w:rsidRPr="005053A5">
        <w:t xml:space="preserve">sem direito a retenção ou indenização </w:t>
      </w:r>
      <w:commentRangeEnd w:id="42"/>
      <w:r w:rsidR="00224A73" w:rsidRPr="005053A5">
        <w:rPr>
          <w:rStyle w:val="Refdecomentrio"/>
          <w:lang w:val="en-US"/>
        </w:rPr>
        <w:commentReference w:id="42"/>
      </w:r>
      <w:r w:rsidR="00D66642" w:rsidRPr="005053A5">
        <w:t>por obras</w:t>
      </w:r>
      <w:r w:rsidR="00ED1ED5" w:rsidRPr="005053A5">
        <w:t xml:space="preserve"> de reforma e ou construção do </w:t>
      </w:r>
      <w:r w:rsidR="00ED1ED5" w:rsidRPr="005053A5">
        <w:rPr>
          <w:rStyle w:val="DESTAQUE"/>
        </w:rPr>
        <w:t>imóvel</w:t>
      </w:r>
      <w:r w:rsidR="00ED1ED5" w:rsidRPr="005053A5">
        <w:t>, ou por quaisquer benfeitorias nele efetuadas, ainda que necessárias.</w:t>
      </w:r>
      <w:bookmarkEnd w:id="41"/>
    </w:p>
    <w:p w14:paraId="20CCDD5D" w14:textId="6A0C89FA" w:rsidR="007106CE" w:rsidRPr="005053A5" w:rsidRDefault="007106CE" w:rsidP="00CA7735">
      <w:pPr>
        <w:pStyle w:val="MCLPargrafodoContrato"/>
      </w:pPr>
      <w:r w:rsidRPr="005053A5">
        <w:t xml:space="preserve">A entrega das chaves do </w:t>
      </w:r>
      <w:r w:rsidRPr="005053A5">
        <w:rPr>
          <w:rStyle w:val="DESTAQUE"/>
        </w:rPr>
        <w:t>Imóvel</w:t>
      </w:r>
      <w:r w:rsidRPr="005053A5">
        <w:t xml:space="preserve"> para vistoria somente poderá ser efetuada à </w:t>
      </w:r>
      <w:r w:rsidRPr="005053A5">
        <w:rPr>
          <w:b/>
        </w:rPr>
        <w:t>LOCADORA</w:t>
      </w:r>
      <w:r w:rsidR="00895CFC" w:rsidRPr="005053A5">
        <w:t>, ou pessoa por ela indicada por escrito,</w:t>
      </w:r>
      <w:r w:rsidRPr="005053A5">
        <w:t xml:space="preserve"> e nunca a terceiros, após o(a)(s) </w:t>
      </w:r>
      <w:r w:rsidRPr="005053A5">
        <w:rPr>
          <w:b/>
        </w:rPr>
        <w:t>LOCATÁRIO(A)(S)</w:t>
      </w:r>
      <w:r w:rsidRPr="005053A5">
        <w:t xml:space="preserve"> ter(em) cumprido integralmente todas as condições previstas neste </w:t>
      </w:r>
      <w:r w:rsidRPr="005053A5">
        <w:rPr>
          <w:rStyle w:val="DESTAQUE"/>
        </w:rPr>
        <w:t>contrato</w:t>
      </w:r>
      <w:r w:rsidRPr="005053A5">
        <w:t xml:space="preserve">, sob pena de, em não o fazendo, continuar responsável pelos aluguéis e encargos, até o acerto final e recibo de quitação total expedido pela </w:t>
      </w:r>
      <w:r w:rsidRPr="005053A5">
        <w:rPr>
          <w:b/>
        </w:rPr>
        <w:t>LOCADORA</w:t>
      </w:r>
      <w:r w:rsidRPr="005053A5">
        <w:t>.</w:t>
      </w:r>
    </w:p>
    <w:p w14:paraId="2C2726EB" w14:textId="367821D4" w:rsidR="00D5139D" w:rsidRPr="005053A5" w:rsidRDefault="00D5139D" w:rsidP="00CA7735">
      <w:pPr>
        <w:pStyle w:val="MCLPargrafodoContrato"/>
      </w:pPr>
      <w:r w:rsidRPr="005053A5">
        <w:t xml:space="preserve">Constatadas eventuais irregularidades e verificada a necessidade de reparos no </w:t>
      </w:r>
      <w:r w:rsidR="000C7E76" w:rsidRPr="005053A5">
        <w:rPr>
          <w:b/>
        </w:rPr>
        <w:t>IMÓVEL</w:t>
      </w:r>
      <w:r w:rsidRPr="005053A5">
        <w:t xml:space="preserve"> em decorrência </w:t>
      </w:r>
      <w:r w:rsidR="006A6B06" w:rsidRPr="005053A5">
        <w:t xml:space="preserve">de uso indevido, a </w:t>
      </w:r>
      <w:r w:rsidR="006A6B06" w:rsidRPr="005053A5">
        <w:rPr>
          <w:b/>
        </w:rPr>
        <w:t>LOCADORA</w:t>
      </w:r>
      <w:r w:rsidR="006A6B06" w:rsidRPr="005053A5">
        <w:t xml:space="preserve"> apresentará ao(à)(s)</w:t>
      </w:r>
      <w:r w:rsidR="006A6B06" w:rsidRPr="005053A5">
        <w:rPr>
          <w:b/>
        </w:rPr>
        <w:t xml:space="preserve"> LOCATÁRIO(A)(S)</w:t>
      </w:r>
      <w:r w:rsidR="006A6B06" w:rsidRPr="005053A5">
        <w:t xml:space="preserve"> um orçamento prévio assinado por profissional</w:t>
      </w:r>
      <w:r w:rsidR="00796F8C" w:rsidRPr="005053A5">
        <w:t xml:space="preserve"> do ramo, sendo facultado ao(à)(s)</w:t>
      </w:r>
      <w:r w:rsidR="00796F8C" w:rsidRPr="005053A5">
        <w:rPr>
          <w:b/>
        </w:rPr>
        <w:t xml:space="preserve"> LOCATÁRIO(A)(S)</w:t>
      </w:r>
      <w:r w:rsidR="00796F8C" w:rsidRPr="005053A5">
        <w:t xml:space="preserve"> o pagamento do valor indicado no orçamento, liberando-se assim de eventuais ônus em razão de demora e/ou imperfeições nos serviços. Caso contrário, poderá(ão) o(a)(s) </w:t>
      </w:r>
      <w:r w:rsidR="00796F8C" w:rsidRPr="005053A5">
        <w:rPr>
          <w:b/>
        </w:rPr>
        <w:t>LOCATÁRIO(A)(S)</w:t>
      </w:r>
      <w:r w:rsidR="00796F8C" w:rsidRPr="005053A5">
        <w:t xml:space="preserve"> contratar, por sua própria conta e risco, mão-de-obra especializada, arcando nessa condição com os riscos de eventuais imperfeições dos serviços e pelo pagamento do aluguel dos dias despendidos para a sua execução, cessando a locação </w:t>
      </w:r>
      <w:r w:rsidR="005378F8" w:rsidRPr="005053A5">
        <w:t xml:space="preserve">somente </w:t>
      </w:r>
      <w:r w:rsidR="00796F8C" w:rsidRPr="005053A5">
        <w:t xml:space="preserve">após a vistoria e unicamente com o </w:t>
      </w:r>
      <w:r w:rsidR="00796F8C" w:rsidRPr="005053A5">
        <w:rPr>
          <w:b/>
          <w:smallCaps/>
        </w:rPr>
        <w:t>Termo de Rescisão Contratual</w:t>
      </w:r>
      <w:r w:rsidR="00796F8C" w:rsidRPr="005053A5">
        <w:t xml:space="preserve"> firmado entre as </w:t>
      </w:r>
      <w:r w:rsidR="00796F8C" w:rsidRPr="005053A5">
        <w:rPr>
          <w:b/>
        </w:rPr>
        <w:t>PARTES</w:t>
      </w:r>
      <w:r w:rsidR="00796F8C" w:rsidRPr="005053A5">
        <w:t>.</w:t>
      </w:r>
    </w:p>
    <w:p w14:paraId="22993589" w14:textId="4E1A7A8E" w:rsidR="00ED1ED5" w:rsidRPr="005053A5" w:rsidRDefault="00ED1ED5" w:rsidP="00CA7735">
      <w:pPr>
        <w:pStyle w:val="MCLPargrafodoContrato"/>
      </w:pPr>
      <w:bookmarkStart w:id="43" w:name="_Ref295680332"/>
      <w:r w:rsidRPr="005053A5">
        <w:t xml:space="preserve">A exclusivo critério da </w:t>
      </w:r>
      <w:r w:rsidRPr="005053A5">
        <w:rPr>
          <w:b/>
        </w:rPr>
        <w:t>LOCADORA</w:t>
      </w:r>
      <w:r w:rsidR="00D22409" w:rsidRPr="005053A5">
        <w:t xml:space="preserve">, as benfeitorias </w:t>
      </w:r>
      <w:r w:rsidRPr="005053A5">
        <w:t xml:space="preserve">terão, </w:t>
      </w:r>
      <w:r w:rsidR="00561F6D" w:rsidRPr="005053A5">
        <w:t xml:space="preserve">quando findo ou rescindido este </w:t>
      </w:r>
      <w:r w:rsidR="00561F6D" w:rsidRPr="005053A5">
        <w:rPr>
          <w:rStyle w:val="ENFASE"/>
        </w:rPr>
        <w:t>contrato</w:t>
      </w:r>
      <w:r w:rsidRPr="005053A5">
        <w:t>, uma das seguintes destinações:</w:t>
      </w:r>
      <w:bookmarkEnd w:id="43"/>
    </w:p>
    <w:p w14:paraId="6AA790B3" w14:textId="3F1569D0" w:rsidR="00ED1ED5" w:rsidRPr="005053A5" w:rsidRDefault="00ED1ED5" w:rsidP="00CA7735">
      <w:pPr>
        <w:pStyle w:val="MCLItemdePargrafo"/>
      </w:pPr>
      <w:r w:rsidRPr="005053A5">
        <w:t xml:space="preserve">ficarão incorporadas ao </w:t>
      </w:r>
      <w:r w:rsidRPr="005053A5">
        <w:rPr>
          <w:rStyle w:val="ENFASE"/>
        </w:rPr>
        <w:t>imóvel</w:t>
      </w:r>
      <w:r w:rsidRPr="005053A5">
        <w:t xml:space="preserve">, sem que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Pr="005053A5">
        <w:t>a elas tenha</w:t>
      </w:r>
      <w:r w:rsidR="00921E4E" w:rsidRPr="005053A5">
        <w:t>(m)</w:t>
      </w:r>
      <w:r w:rsidRPr="005053A5">
        <w:t xml:space="preserve"> qualquer direito de indenização ou de retenção; ou</w:t>
      </w:r>
    </w:p>
    <w:p w14:paraId="39670B41" w14:textId="2E4C0439" w:rsidR="00ED1ED5" w:rsidRPr="005053A5" w:rsidRDefault="00ED1ED5" w:rsidP="00CA7735">
      <w:pPr>
        <w:pStyle w:val="MCLItemdePargrafo"/>
      </w:pPr>
      <w:bookmarkStart w:id="44" w:name="_Ref295680295"/>
      <w:r w:rsidRPr="005053A5">
        <w:t>deverão ser retiradas pel</w:t>
      </w:r>
      <w:r w:rsidR="00921E4E" w:rsidRPr="005053A5">
        <w:t xml:space="preserve">o(a)(s) </w:t>
      </w:r>
      <w:r w:rsidR="00921E4E" w:rsidRPr="005053A5">
        <w:rPr>
          <w:rStyle w:val="DESTAQUE"/>
        </w:rPr>
        <w:t>LOCATÁRIo(A)(S)</w:t>
      </w:r>
      <w:r w:rsidRPr="005053A5">
        <w:t xml:space="preserve">, restabelecendo-se o estado original do </w:t>
      </w:r>
      <w:r w:rsidRPr="005053A5">
        <w:rPr>
          <w:rStyle w:val="ENFASE"/>
        </w:rPr>
        <w:t>imóvel</w:t>
      </w:r>
      <w:r w:rsidRPr="005053A5">
        <w:t>.</w:t>
      </w:r>
      <w:bookmarkEnd w:id="44"/>
    </w:p>
    <w:p w14:paraId="4127897D" w14:textId="24A37EFC" w:rsidR="00ED1ED5" w:rsidRPr="005053A5" w:rsidRDefault="00ED1ED5" w:rsidP="00CA7735">
      <w:pPr>
        <w:pStyle w:val="MCLPargrafodoContrato"/>
      </w:pPr>
      <w:bookmarkStart w:id="45" w:name="_Ref295681835"/>
      <w:r w:rsidRPr="005053A5">
        <w:t xml:space="preserve">Na hipótese </w:t>
      </w:r>
      <w:r w:rsidR="00D22409" w:rsidRPr="00020548">
        <w:rPr>
          <w:highlight w:val="lightGray"/>
        </w:rPr>
        <w:fldChar w:fldCharType="begin"/>
      </w:r>
      <w:r w:rsidR="00D22409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D22409" w:rsidRPr="00020548">
        <w:rPr>
          <w:highlight w:val="lightGray"/>
        </w:rPr>
      </w:r>
      <w:r w:rsidR="00D22409" w:rsidRPr="00020548">
        <w:rPr>
          <w:highlight w:val="lightGray"/>
        </w:rPr>
        <w:fldChar w:fldCharType="separate"/>
      </w:r>
      <w:r w:rsidR="00AD3488">
        <w:rPr>
          <w:highlight w:val="lightGray"/>
        </w:rPr>
        <w:t>9.3b)</w:t>
      </w:r>
      <w:r w:rsidR="00D22409" w:rsidRPr="00020548">
        <w:rPr>
          <w:highlight w:val="lightGray"/>
        </w:rPr>
        <w:fldChar w:fldCharType="end"/>
      </w:r>
      <w:r w:rsidR="009C2138" w:rsidRPr="005053A5">
        <w:t xml:space="preserve"> </w:t>
      </w:r>
      <w:r w:rsidR="00291E86" w:rsidRPr="005053A5">
        <w:t>desta cláusula</w:t>
      </w:r>
      <w:r w:rsidRPr="005053A5">
        <w:t xml:space="preserve">, o aluguel e demais despesas relativas ao </w:t>
      </w:r>
      <w:r w:rsidRPr="005053A5">
        <w:rPr>
          <w:rStyle w:val="ENFASE"/>
        </w:rPr>
        <w:t>imóvel</w:t>
      </w:r>
      <w:r w:rsidRPr="005053A5">
        <w:t xml:space="preserve"> continuarão a ser devidos pel</w:t>
      </w:r>
      <w:r w:rsidR="00B61F3B" w:rsidRPr="005053A5">
        <w:t xml:space="preserve">o(a)(s) </w:t>
      </w:r>
      <w:r w:rsidR="00B61F3B" w:rsidRPr="005053A5">
        <w:rPr>
          <w:b/>
        </w:rPr>
        <w:t xml:space="preserve">LOCATÁRIO(A)(S) </w:t>
      </w:r>
      <w:r w:rsidRPr="005053A5">
        <w:t>normalmente, nas condições previstas na</w:t>
      </w:r>
      <w:r w:rsidR="00B301AC" w:rsidRPr="005053A5">
        <w:t>s</w:t>
      </w:r>
      <w:r w:rsidRPr="005053A5">
        <w:t xml:space="preserve"> </w:t>
      </w:r>
      <w:r w:rsidR="00207298" w:rsidRPr="00020548">
        <w:rPr>
          <w:highlight w:val="lightGray"/>
        </w:rPr>
        <w:fldChar w:fldCharType="begin"/>
      </w:r>
      <w:r w:rsidR="00207298" w:rsidRPr="00020548">
        <w:rPr>
          <w:highlight w:val="lightGray"/>
        </w:rPr>
        <w:instrText xml:space="preserve"> REF _Ref293841873 \r \h </w:instrText>
      </w:r>
      <w:r w:rsidR="005053A5" w:rsidRPr="00020548">
        <w:rPr>
          <w:highlight w:val="lightGray"/>
        </w:rPr>
        <w:instrText xml:space="preserve"> \* MERGEFORMAT </w:instrText>
      </w:r>
      <w:r w:rsidR="00207298" w:rsidRPr="00020548">
        <w:rPr>
          <w:highlight w:val="lightGray"/>
        </w:rPr>
      </w:r>
      <w:r w:rsidR="00207298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IV</w:t>
      </w:r>
      <w:r w:rsidR="00207298" w:rsidRPr="00020548">
        <w:rPr>
          <w:highlight w:val="lightGray"/>
        </w:rPr>
        <w:fldChar w:fldCharType="end"/>
      </w:r>
      <w:r w:rsidRPr="005053A5">
        <w:t xml:space="preserve"> </w:t>
      </w:r>
      <w:r w:rsidR="00B301AC" w:rsidRPr="005053A5">
        <w:t xml:space="preserve">e </w:t>
      </w:r>
      <w:r w:rsidR="00B301AC" w:rsidRPr="00020548">
        <w:rPr>
          <w:highlight w:val="lightGray"/>
        </w:rPr>
        <w:fldChar w:fldCharType="begin"/>
      </w:r>
      <w:r w:rsidR="00B301AC" w:rsidRPr="00020548">
        <w:rPr>
          <w:highlight w:val="lightGray"/>
        </w:rPr>
        <w:instrText xml:space="preserve"> REF _Ref441188651 \r \h </w:instrText>
      </w:r>
      <w:r w:rsidR="005053A5" w:rsidRPr="00020548">
        <w:rPr>
          <w:highlight w:val="lightGray"/>
        </w:rPr>
        <w:instrText xml:space="preserve"> \* MERGEFORMAT </w:instrText>
      </w:r>
      <w:r w:rsidR="00B301AC" w:rsidRPr="00020548">
        <w:rPr>
          <w:highlight w:val="lightGray"/>
        </w:rPr>
      </w:r>
      <w:r w:rsidR="00B301AC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V</w:t>
      </w:r>
      <w:r w:rsidR="00B301AC" w:rsidRPr="00020548">
        <w:rPr>
          <w:highlight w:val="lightGray"/>
        </w:rPr>
        <w:fldChar w:fldCharType="end"/>
      </w:r>
      <w:r w:rsidR="00B301AC" w:rsidRPr="005053A5">
        <w:t xml:space="preserve"> </w:t>
      </w:r>
      <w:r w:rsidRPr="005053A5">
        <w:t xml:space="preserve">deste </w:t>
      </w:r>
      <w:r w:rsidR="00AA734B" w:rsidRPr="005053A5">
        <w:t>instrumento</w:t>
      </w:r>
      <w:r w:rsidRPr="005053A5">
        <w:t xml:space="preserve">, até a entrega definitiva do </w:t>
      </w:r>
      <w:r w:rsidRPr="005053A5">
        <w:rPr>
          <w:rStyle w:val="ENFASE"/>
        </w:rPr>
        <w:t>imóvel</w:t>
      </w:r>
      <w:bookmarkEnd w:id="45"/>
      <w:r w:rsidR="00244591" w:rsidRPr="005053A5">
        <w:t xml:space="preserve"> em seu estado original.</w:t>
      </w:r>
    </w:p>
    <w:p w14:paraId="24D26830" w14:textId="7849341B" w:rsidR="00ED1ED5" w:rsidRPr="005053A5" w:rsidRDefault="00ED1ED5" w:rsidP="00CA7735">
      <w:pPr>
        <w:pStyle w:val="MCLPargrafodoContrato"/>
      </w:pPr>
      <w:r w:rsidRPr="005053A5">
        <w:t xml:space="preserve">Caso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E80C99" w:rsidRPr="005053A5">
        <w:t>não execute</w:t>
      </w:r>
      <w:r w:rsidR="00921E4E" w:rsidRPr="005053A5">
        <w:t>(m)</w:t>
      </w:r>
      <w:r w:rsidR="00E80C99" w:rsidRPr="005053A5">
        <w:t xml:space="preserve"> a</w:t>
      </w:r>
      <w:r w:rsidRPr="005053A5">
        <w:t xml:space="preserve"> retirada das benfe</w:t>
      </w:r>
      <w:r w:rsidR="001B49F0" w:rsidRPr="005053A5">
        <w:t xml:space="preserve">itorias, como dispõe a letra </w:t>
      </w:r>
      <w:r w:rsidR="001B49F0" w:rsidRPr="00020548">
        <w:rPr>
          <w:highlight w:val="lightGray"/>
        </w:rPr>
        <w:fldChar w:fldCharType="begin"/>
      </w:r>
      <w:r w:rsidR="001B49F0" w:rsidRPr="00020548">
        <w:rPr>
          <w:highlight w:val="lightGray"/>
        </w:rPr>
        <w:instrText xml:space="preserve"> REF _Ref295680295 \r \h </w:instrText>
      </w:r>
      <w:r w:rsidR="005053A5" w:rsidRPr="00020548">
        <w:rPr>
          <w:highlight w:val="lightGray"/>
        </w:rPr>
        <w:instrText xml:space="preserve"> \* MERGEFORMAT </w:instrText>
      </w:r>
      <w:r w:rsidR="001B49F0" w:rsidRPr="00020548">
        <w:rPr>
          <w:highlight w:val="lightGray"/>
        </w:rPr>
      </w:r>
      <w:r w:rsidR="001B49F0" w:rsidRPr="00020548">
        <w:rPr>
          <w:highlight w:val="lightGray"/>
        </w:rPr>
        <w:fldChar w:fldCharType="separate"/>
      </w:r>
      <w:r w:rsidR="00AD3488">
        <w:rPr>
          <w:highlight w:val="lightGray"/>
        </w:rPr>
        <w:t>9.3b)</w:t>
      </w:r>
      <w:r w:rsidR="001B49F0" w:rsidRPr="00020548">
        <w:rPr>
          <w:highlight w:val="lightGray"/>
        </w:rPr>
        <w:fldChar w:fldCharType="end"/>
      </w:r>
      <w:r w:rsidRPr="005053A5">
        <w:t xml:space="preserve"> desta cláusula, a </w:t>
      </w:r>
      <w:r w:rsidRPr="005053A5">
        <w:rPr>
          <w:b/>
        </w:rPr>
        <w:t>LOCADORA</w:t>
      </w:r>
      <w:r w:rsidRPr="005053A5">
        <w:t xml:space="preserve"> fica autorizada a fazê-lo e cobrar </w:t>
      </w:r>
      <w:r w:rsidR="00921E4E" w:rsidRPr="005053A5">
        <w:t xml:space="preserve">do(a)(s) </w:t>
      </w:r>
      <w:r w:rsidR="00921E4E" w:rsidRPr="005053A5">
        <w:rPr>
          <w:rStyle w:val="DESTAQUE"/>
        </w:rPr>
        <w:t xml:space="preserve">LOCATÁRIo(A)(S) </w:t>
      </w:r>
      <w:r w:rsidRPr="005053A5">
        <w:t xml:space="preserve">as respectivas despesas, sem </w:t>
      </w:r>
      <w:r w:rsidRPr="005053A5">
        <w:lastRenderedPageBreak/>
        <w:t xml:space="preserve">prejuízo ao disposto </w:t>
      </w:r>
      <w:r w:rsidR="00B055BE">
        <w:t>na cláusula</w:t>
      </w:r>
      <w:r w:rsidR="005A0BAF" w:rsidRPr="005053A5">
        <w:t xml:space="preserve"> </w:t>
      </w:r>
      <w:r w:rsidR="005A0BAF" w:rsidRPr="00020548">
        <w:rPr>
          <w:highlight w:val="lightGray"/>
        </w:rPr>
        <w:fldChar w:fldCharType="begin"/>
      </w:r>
      <w:r w:rsidR="005A0BAF" w:rsidRPr="00020548">
        <w:rPr>
          <w:highlight w:val="lightGray"/>
        </w:rPr>
        <w:instrText xml:space="preserve"> REF _Ref295681835 \r \h </w:instrText>
      </w:r>
      <w:r w:rsidR="005053A5" w:rsidRPr="00020548">
        <w:rPr>
          <w:highlight w:val="lightGray"/>
        </w:rPr>
        <w:instrText xml:space="preserve"> \* MERGEFORMAT </w:instrText>
      </w:r>
      <w:r w:rsidR="005A0BAF" w:rsidRPr="00020548">
        <w:rPr>
          <w:highlight w:val="lightGray"/>
        </w:rPr>
      </w:r>
      <w:r w:rsidR="005A0BAF" w:rsidRPr="00020548">
        <w:rPr>
          <w:highlight w:val="lightGray"/>
        </w:rPr>
        <w:fldChar w:fldCharType="separate"/>
      </w:r>
      <w:r w:rsidR="00AD3488">
        <w:rPr>
          <w:highlight w:val="lightGray"/>
        </w:rPr>
        <w:t>9.4</w:t>
      </w:r>
      <w:r w:rsidR="005A0BAF" w:rsidRPr="00020548">
        <w:rPr>
          <w:highlight w:val="lightGray"/>
        </w:rPr>
        <w:fldChar w:fldCharType="end"/>
      </w:r>
      <w:r w:rsidR="00B16FAF" w:rsidRPr="005053A5">
        <w:t xml:space="preserve"> </w:t>
      </w:r>
      <w:r w:rsidR="0064567E" w:rsidRPr="005053A5">
        <w:t>desta cláusula</w:t>
      </w:r>
      <w:r w:rsidRPr="005053A5">
        <w:t>.</w:t>
      </w:r>
    </w:p>
    <w:p w14:paraId="36F3C2DE" w14:textId="0D11C75F" w:rsidR="005325E6" w:rsidRPr="005053A5" w:rsidRDefault="005325E6" w:rsidP="00CA7735">
      <w:pPr>
        <w:pStyle w:val="MCLPargrafodoContrato"/>
      </w:pPr>
      <w:r w:rsidRPr="005053A5">
        <w:t xml:space="preserve">Caso o </w:t>
      </w:r>
      <w:r w:rsidRPr="005053A5">
        <w:rPr>
          <w:b/>
        </w:rPr>
        <w:t>IMÓVEL</w:t>
      </w:r>
      <w:r w:rsidRPr="005053A5">
        <w:t xml:space="preserve"> não seja entregue nas condições previstas</w:t>
      </w:r>
      <w:r w:rsidR="008A667C" w:rsidRPr="005053A5">
        <w:t xml:space="preserve"> </w:t>
      </w:r>
      <w:r w:rsidR="00CC4936" w:rsidRPr="005053A5">
        <w:t>nesta cláusula</w:t>
      </w:r>
      <w:r w:rsidR="008A667C" w:rsidRPr="005053A5">
        <w:t xml:space="preserve"> e se as chaves forem recebidas condicionalmente pela </w:t>
      </w:r>
      <w:r w:rsidR="008A667C" w:rsidRPr="005053A5">
        <w:rPr>
          <w:b/>
        </w:rPr>
        <w:t>LOCADORA</w:t>
      </w:r>
      <w:r w:rsidR="00945244" w:rsidRPr="005053A5">
        <w:t>, responderá</w:t>
      </w:r>
      <w:r w:rsidR="00B61F3B" w:rsidRPr="005053A5">
        <w:t>(ão)</w:t>
      </w:r>
      <w:r w:rsidR="008A667C" w:rsidRPr="005053A5">
        <w:t xml:space="preserve">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6778C5" w:rsidRPr="005053A5">
        <w:t>pelos alugué</w:t>
      </w:r>
      <w:r w:rsidR="008A667C" w:rsidRPr="005053A5">
        <w:t xml:space="preserve">is e encargos devidos durante o tempo necessário à reposição do </w:t>
      </w:r>
      <w:r w:rsidR="008A667C" w:rsidRPr="005053A5">
        <w:rPr>
          <w:b/>
        </w:rPr>
        <w:t>IMÓVEL</w:t>
      </w:r>
      <w:r w:rsidR="008A667C" w:rsidRPr="005053A5">
        <w:t xml:space="preserve"> em perfeito estado, sem prejuízo</w:t>
      </w:r>
      <w:r w:rsidR="00880648" w:rsidRPr="005053A5">
        <w:t xml:space="preserve"> do disposto </w:t>
      </w:r>
      <w:r w:rsidR="00B055BE">
        <w:t>na cláusula</w:t>
      </w:r>
      <w:r w:rsidR="00880648" w:rsidRPr="005053A5">
        <w:t xml:space="preserve"> único</w:t>
      </w:r>
      <w:r w:rsidR="008A667C" w:rsidRPr="005053A5">
        <w:t xml:space="preserve"> do </w:t>
      </w:r>
      <w:commentRangeStart w:id="46"/>
      <w:r w:rsidR="008A667C" w:rsidRPr="005053A5">
        <w:t>artigo 6</w:t>
      </w:r>
      <w:r w:rsidR="00A04E00" w:rsidRPr="005053A5">
        <w:t>º</w:t>
      </w:r>
      <w:r w:rsidR="008A667C" w:rsidRPr="005053A5">
        <w:t>, da Lei 8.245/91</w:t>
      </w:r>
      <w:commentRangeEnd w:id="46"/>
      <w:r w:rsidR="00036849" w:rsidRPr="005053A5">
        <w:rPr>
          <w:rStyle w:val="Refdecomentrio"/>
          <w:lang w:val="en-US"/>
        </w:rPr>
        <w:commentReference w:id="46"/>
      </w:r>
      <w:r w:rsidR="008A667C" w:rsidRPr="005053A5">
        <w:t xml:space="preserve">. </w:t>
      </w:r>
    </w:p>
    <w:p w14:paraId="7C1A3137" w14:textId="63A2F9A9" w:rsidR="003E0940" w:rsidRPr="005053A5" w:rsidRDefault="003E0940" w:rsidP="00CA7735">
      <w:pPr>
        <w:pStyle w:val="MCLPargrafodoContrato"/>
      </w:pPr>
      <w:r w:rsidRPr="005053A5">
        <w:t xml:space="preserve">Fica exclusivamente a cargo do(a)(s) </w:t>
      </w:r>
      <w:r w:rsidRPr="005053A5">
        <w:rPr>
          <w:rStyle w:val="DESTAQUE"/>
        </w:rPr>
        <w:t xml:space="preserve">LOCATÁRIo(A)(S) </w:t>
      </w:r>
      <w:r w:rsidRPr="005053A5">
        <w:t xml:space="preserve">a comprovação quanto a data da devolução do </w:t>
      </w:r>
      <w:r w:rsidR="00B8102E" w:rsidRPr="005053A5">
        <w:rPr>
          <w:b/>
        </w:rPr>
        <w:t>IMÓVEL</w:t>
      </w:r>
      <w:r w:rsidRPr="005053A5">
        <w:t>, bem como quanto ao estado em que foi restituído, conforme</w:t>
      </w:r>
      <w:r w:rsidR="005F3696" w:rsidRPr="005053A5">
        <w:t xml:space="preserve"> </w:t>
      </w:r>
      <w:commentRangeStart w:id="47"/>
      <w:r w:rsidR="005F3696" w:rsidRPr="005053A5">
        <w:t>artigo 373</w:t>
      </w:r>
      <w:commentRangeEnd w:id="47"/>
      <w:r w:rsidR="00C65071" w:rsidRPr="005053A5">
        <w:rPr>
          <w:rStyle w:val="Refdecomentrio"/>
          <w:noProof w:val="0"/>
          <w:lang w:val="en-US"/>
        </w:rPr>
        <w:commentReference w:id="47"/>
      </w:r>
      <w:r w:rsidR="005F3696" w:rsidRPr="005053A5">
        <w:t xml:space="preserve">, </w:t>
      </w:r>
      <w:r w:rsidR="000E2FF0" w:rsidRPr="005053A5">
        <w:rPr>
          <w:rFonts w:ascii="Cambria" w:hAnsi="Cambria"/>
        </w:rPr>
        <w:t>§</w:t>
      </w:r>
      <w:r w:rsidR="000E2FF0" w:rsidRPr="005053A5">
        <w:t>3</w:t>
      </w:r>
      <w:r w:rsidR="000E2FF0" w:rsidRPr="005053A5">
        <w:rPr>
          <w:vertAlign w:val="superscript"/>
        </w:rPr>
        <w:t>o</w:t>
      </w:r>
      <w:r w:rsidR="000E2FF0" w:rsidRPr="005053A5">
        <w:t xml:space="preserve"> e </w:t>
      </w:r>
      <w:r w:rsidR="000E2FF0" w:rsidRPr="005053A5">
        <w:rPr>
          <w:rFonts w:ascii="Cambria" w:hAnsi="Cambria"/>
        </w:rPr>
        <w:t>§</w:t>
      </w:r>
      <w:r w:rsidR="000E2FF0" w:rsidRPr="005053A5">
        <w:t>4</w:t>
      </w:r>
      <w:r w:rsidR="000E2FF0" w:rsidRPr="005053A5">
        <w:rPr>
          <w:vertAlign w:val="superscript"/>
        </w:rPr>
        <w:t>o</w:t>
      </w:r>
      <w:r w:rsidR="000E2FF0" w:rsidRPr="005053A5">
        <w:t xml:space="preserve"> do </w:t>
      </w:r>
      <w:r w:rsidR="000E2FF0" w:rsidRPr="002047D2">
        <w:rPr>
          <w:b/>
          <w:smallCaps/>
        </w:rPr>
        <w:t>Código do Processo Civil</w:t>
      </w:r>
      <w:r w:rsidR="000E2FF0" w:rsidRPr="005053A5">
        <w:t xml:space="preserve"> vigente. </w:t>
      </w:r>
    </w:p>
    <w:p w14:paraId="3067A37D" w14:textId="48C5BB57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 xml:space="preserve">DA </w:t>
      </w:r>
      <w:commentRangeStart w:id="51"/>
      <w:r w:rsidRPr="005053A5">
        <w:rPr>
          <w:highlight w:val="cyan"/>
        </w:rPr>
        <w:t xml:space="preserve">GARANTIA </w:t>
      </w:r>
      <w:commentRangeEnd w:id="51"/>
      <w:r w:rsidR="00905FCC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1"/>
      </w:r>
      <w:r w:rsidRPr="005053A5">
        <w:rPr>
          <w:highlight w:val="cyan"/>
        </w:rPr>
        <w:t>(</w:t>
      </w:r>
      <w:commentRangeStart w:id="52"/>
      <w:r w:rsidRPr="005053A5">
        <w:rPr>
          <w:highlight w:val="cyan"/>
        </w:rPr>
        <w:t>CAUÇÃO</w:t>
      </w:r>
      <w:commentRangeEnd w:id="52"/>
      <w:r w:rsidR="00BF7238" w:rsidRPr="005053A5">
        <w:rPr>
          <w:rStyle w:val="Refdecomentrio"/>
          <w:b w:val="0"/>
          <w:bCs w:val="0"/>
          <w:iCs w:val="0"/>
          <w:caps w:val="0"/>
          <w:highlight w:val="cyan"/>
          <w:lang w:val="en-US"/>
        </w:rPr>
        <w:commentReference w:id="52"/>
      </w:r>
      <w:r w:rsidRPr="005053A5">
        <w:rPr>
          <w:highlight w:val="cyan"/>
        </w:rPr>
        <w:t>)</w:t>
      </w:r>
    </w:p>
    <w:p w14:paraId="455776BC" w14:textId="791ED33C" w:rsidR="00983FE6" w:rsidRPr="005053A5" w:rsidRDefault="008878D7" w:rsidP="008878D7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Pr="005053A5">
        <w:t xml:space="preserve"> concorda(m), desde já, com a caução no valor de </w:t>
      </w:r>
      <w:r w:rsidRPr="003E6D5F">
        <w:rPr>
          <w:b/>
          <w:highlight w:val="yellow"/>
        </w:rPr>
        <w:t xml:space="preserve">R$ </w: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= 3 * </w:instrText>
      </w:r>
      <w:r w:rsidR="00EC3936" w:rsidRPr="003E6D5F">
        <w:rPr>
          <w:b/>
          <w:highlight w:val="green"/>
        </w:rPr>
        <w:fldChar w:fldCharType="begin"/>
      </w:r>
      <w:r w:rsidR="00EC3936" w:rsidRPr="003E6D5F">
        <w:rPr>
          <w:b/>
          <w:highlight w:val="green"/>
        </w:rPr>
        <w:instrText xml:space="preserve"> DOCPROPERTY "CONTRATO_VALOR_ALUGUEL" </w:instrText>
      </w:r>
      <w:r w:rsidR="00EC3936" w:rsidRPr="003E6D5F">
        <w:rPr>
          <w:b/>
          <w:highlight w:val="green"/>
        </w:rPr>
        <w:fldChar w:fldCharType="separate"/>
      </w:r>
      <w:r w:rsidR="00AD3488">
        <w:rPr>
          <w:b/>
          <w:highlight w:val="green"/>
        </w:rPr>
        <w:instrText>9.999,99</w:instrText>
      </w:r>
      <w:r w:rsidR="00EC3936" w:rsidRPr="003E6D5F">
        <w:rPr>
          <w:b/>
          <w:highlight w:val="green"/>
        </w:rPr>
        <w:fldChar w:fldCharType="end"/>
      </w:r>
      <w:r w:rsidR="00EC3936" w:rsidRPr="003E6D5F">
        <w:rPr>
          <w:b/>
          <w:highlight w:val="green"/>
        </w:rPr>
        <w:instrText xml:space="preserve"> \# #.##0,00 \* MERGEFORMAT </w:instrText>
      </w:r>
      <w:r w:rsidR="00EC3936" w:rsidRPr="003E6D5F">
        <w:rPr>
          <w:b/>
          <w:highlight w:val="green"/>
        </w:rPr>
        <w:fldChar w:fldCharType="separate"/>
      </w:r>
      <w:r w:rsidR="00AD3488">
        <w:rPr>
          <w:b/>
          <w:noProof/>
          <w:highlight w:val="green"/>
        </w:rPr>
        <w:t>29.999,97</w:t>
      </w:r>
      <w:r w:rsidR="00EC3936" w:rsidRPr="003E6D5F">
        <w:rPr>
          <w:b/>
          <w:highlight w:val="green"/>
        </w:rPr>
        <w:fldChar w:fldCharType="end"/>
      </w:r>
      <w:r w:rsidRPr="003E6D5F">
        <w:rPr>
          <w:b/>
          <w:highlight w:val="yellow"/>
        </w:rPr>
        <w:t xml:space="preserve"> (xxxxx xxxx</w:t>
      </w:r>
      <w:r w:rsidRPr="005053A5">
        <w:rPr>
          <w:b/>
          <w:highlight w:val="yellow"/>
        </w:rPr>
        <w:t>xx xxxxxx xxxxxxxx xxxxxx)</w:t>
      </w:r>
      <w:r w:rsidRPr="005053A5">
        <w:t xml:space="preserve"> que se compromete(m) a pagar em até 07 (sete) dias a partir da assinatura deste instrumento, através de boleto bancário emitido contra o(a)(s) </w:t>
      </w:r>
      <w:r w:rsidRPr="005053A5">
        <w:rPr>
          <w:b/>
        </w:rPr>
        <w:t>LOCATÁRIO(A)(S)</w:t>
      </w:r>
      <w:r w:rsidRPr="005053A5">
        <w:t>, a ser encaminhado via e-mail.</w:t>
      </w:r>
    </w:p>
    <w:p w14:paraId="45191F4E" w14:textId="2F629500" w:rsidR="00993D29" w:rsidRPr="005053A5" w:rsidRDefault="00993D29" w:rsidP="00CA7735">
      <w:pPr>
        <w:pStyle w:val="MCLPargrafodoContrato"/>
      </w:pPr>
      <w:r w:rsidRPr="005053A5">
        <w:t xml:space="preserve">Finda a locação com a concretização da entrega das chaves e observados os requisitos constantes neste </w:t>
      </w:r>
      <w:r w:rsidRPr="005053A5">
        <w:rPr>
          <w:rStyle w:val="DESTAQUE"/>
        </w:rPr>
        <w:t>contrato</w:t>
      </w:r>
      <w:r w:rsidRPr="005053A5">
        <w:t xml:space="preserve"> para sua validade, a </w:t>
      </w:r>
      <w:r w:rsidRPr="005053A5">
        <w:rPr>
          <w:b/>
        </w:rPr>
        <w:t>LOCADORA</w:t>
      </w:r>
      <w:r w:rsidRPr="005053A5">
        <w:t xml:space="preserve"> entregará ao(à)(s) </w:t>
      </w:r>
      <w:r w:rsidRPr="005053A5">
        <w:rPr>
          <w:b/>
        </w:rPr>
        <w:t>LOCATÁRIO(A)(S)</w:t>
      </w:r>
      <w:r w:rsidR="00901035" w:rsidRPr="005053A5">
        <w:t xml:space="preserve"> o valor correspondente à caução </w:t>
      </w:r>
      <w:r w:rsidRPr="005053A5">
        <w:t xml:space="preserve">com os rendimentos que foram apurados pela </w:t>
      </w:r>
      <w:commentRangeStart w:id="53"/>
      <w:r w:rsidRPr="005053A5">
        <w:t>caderneta de poupança</w:t>
      </w:r>
      <w:commentRangeEnd w:id="53"/>
      <w:r w:rsidR="003155A3" w:rsidRPr="005053A5">
        <w:rPr>
          <w:rStyle w:val="Refdecomentrio"/>
          <w:noProof w:val="0"/>
          <w:lang w:val="en-US"/>
        </w:rPr>
        <w:commentReference w:id="53"/>
      </w:r>
      <w:r w:rsidRPr="005053A5">
        <w:t>, considerando-se o fluxo de aplicações e resgates.</w:t>
      </w:r>
    </w:p>
    <w:p w14:paraId="5A5D4338" w14:textId="6E066FD0" w:rsidR="00993D29" w:rsidRPr="005053A5" w:rsidRDefault="00993D29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t>DA GARANTIA (FIANÇA)</w:t>
      </w:r>
    </w:p>
    <w:p w14:paraId="46E8934F" w14:textId="0F22BD26" w:rsidR="00993D29" w:rsidRPr="005053A5" w:rsidRDefault="00993D29" w:rsidP="005D58D6">
      <w:pPr>
        <w:pStyle w:val="MCLClusuladoContrato"/>
      </w:pPr>
      <w:bookmarkStart w:id="54" w:name="_Ref493191869"/>
      <w:r w:rsidRPr="005053A5">
        <w:t xml:space="preserve">Em conformidade com o </w:t>
      </w:r>
      <w:commentRangeStart w:id="55"/>
      <w:r w:rsidRPr="005053A5">
        <w:t xml:space="preserve">artigo 818 </w:t>
      </w:r>
      <w:commentRangeEnd w:id="55"/>
      <w:r w:rsidR="00D52D08" w:rsidRPr="005053A5">
        <w:rPr>
          <w:rStyle w:val="Refdecomentrio"/>
          <w:lang w:val="en-US"/>
        </w:rPr>
        <w:commentReference w:id="55"/>
      </w:r>
      <w:r w:rsidRPr="005053A5">
        <w:t>do Código Civil Brasileiro, o</w:t>
      </w:r>
      <w:r w:rsidR="00D52D08" w:rsidRPr="005053A5">
        <w:t xml:space="preserve">(a)(s) </w:t>
      </w:r>
      <w:r w:rsidR="00D52D08" w:rsidRPr="005053A5">
        <w:rPr>
          <w:b/>
        </w:rPr>
        <w:t>FIADOR(A)(ES)</w:t>
      </w:r>
      <w:r w:rsidR="00D52D08" w:rsidRPr="005053A5">
        <w:t xml:space="preserve"> já qualificado</w:t>
      </w:r>
      <w:r w:rsidR="00D73A7A" w:rsidRPr="005053A5">
        <w:t>(</w:t>
      </w:r>
      <w:r w:rsidR="00D52D08" w:rsidRPr="005053A5">
        <w:t>s</w:t>
      </w:r>
      <w:r w:rsidR="00D73A7A" w:rsidRPr="005053A5">
        <w:t>)</w:t>
      </w:r>
      <w:r w:rsidR="00D52D08" w:rsidRPr="005053A5">
        <w:t xml:space="preserve"> acima</w:t>
      </w:r>
      <w:r w:rsidRPr="005053A5">
        <w:t>, assina</w:t>
      </w:r>
      <w:r w:rsidR="00D73A7A" w:rsidRPr="005053A5">
        <w:t>(</w:t>
      </w:r>
      <w:r w:rsidRPr="005053A5">
        <w:t>m</w:t>
      </w:r>
      <w:r w:rsidR="00D73A7A" w:rsidRPr="005053A5">
        <w:t>)</w:t>
      </w:r>
      <w:r w:rsidRPr="005053A5">
        <w:t xml:space="preserve"> o presente instrumento na qualidade de </w:t>
      </w:r>
      <w:r w:rsidRPr="005053A5">
        <w:rPr>
          <w:rStyle w:val="DESTAQUE"/>
        </w:rPr>
        <w:t>fiador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t xml:space="preserve"> e </w:t>
      </w:r>
      <w:r w:rsidRPr="005053A5">
        <w:rPr>
          <w:rStyle w:val="DESTAQUE"/>
        </w:rPr>
        <w:t>devedor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es</w:t>
      </w:r>
      <w:r w:rsidR="00D73A7A" w:rsidRPr="005053A5">
        <w:rPr>
          <w:rStyle w:val="DESTAQUE"/>
        </w:rPr>
        <w:t>)</w:t>
      </w:r>
      <w:r w:rsidRPr="005053A5">
        <w:rPr>
          <w:rStyle w:val="DESTAQUE"/>
        </w:rPr>
        <w:t xml:space="preserve"> solidário</w:t>
      </w:r>
      <w:r w:rsidR="00D73A7A" w:rsidRPr="005053A5">
        <w:rPr>
          <w:rStyle w:val="DESTAQUE"/>
        </w:rPr>
        <w:t>(A)(</w:t>
      </w:r>
      <w:r w:rsidRPr="005053A5">
        <w:rPr>
          <w:rStyle w:val="DESTAQUE"/>
        </w:rPr>
        <w:t>s</w:t>
      </w:r>
      <w:r w:rsidR="00D73A7A" w:rsidRPr="005053A5">
        <w:rPr>
          <w:rStyle w:val="DESTAQUE"/>
        </w:rPr>
        <w:t>)</w:t>
      </w:r>
      <w:r w:rsidRPr="005053A5">
        <w:t xml:space="preserve"> de todas as obrigações contidas no presente instrumento, desistindo expressamente da faculdade de exoneração conforme artigos </w:t>
      </w:r>
      <w:commentRangeStart w:id="56"/>
      <w:r w:rsidRPr="005053A5">
        <w:t xml:space="preserve">835 </w:t>
      </w:r>
      <w:commentRangeEnd w:id="56"/>
      <w:r w:rsidR="00D52D08" w:rsidRPr="005053A5">
        <w:rPr>
          <w:rStyle w:val="Refdecomentrio"/>
          <w:lang w:val="en-US"/>
        </w:rPr>
        <w:commentReference w:id="56"/>
      </w:r>
      <w:r w:rsidRPr="005053A5">
        <w:t xml:space="preserve">e </w:t>
      </w:r>
      <w:commentRangeStart w:id="57"/>
      <w:r w:rsidRPr="005053A5">
        <w:t>836</w:t>
      </w:r>
      <w:commentRangeEnd w:id="57"/>
      <w:r w:rsidR="00D52D08" w:rsidRPr="005053A5">
        <w:rPr>
          <w:rStyle w:val="Refdecomentrio"/>
          <w:lang w:val="en-US"/>
        </w:rPr>
        <w:commentReference w:id="57"/>
      </w:r>
      <w:r w:rsidRPr="005053A5">
        <w:t xml:space="preserve"> e com renúncia aos artigos </w:t>
      </w:r>
      <w:commentRangeStart w:id="58"/>
      <w:r w:rsidRPr="005053A5">
        <w:t>827</w:t>
      </w:r>
      <w:commentRangeEnd w:id="58"/>
      <w:r w:rsidR="007F595F" w:rsidRPr="005053A5">
        <w:rPr>
          <w:rStyle w:val="Refdecomentrio"/>
          <w:lang w:val="en-US"/>
        </w:rPr>
        <w:commentReference w:id="58"/>
      </w:r>
      <w:r w:rsidRPr="005053A5">
        <w:t xml:space="preserve">, </w:t>
      </w:r>
      <w:commentRangeStart w:id="59"/>
      <w:r w:rsidRPr="005053A5">
        <w:t>837</w:t>
      </w:r>
      <w:commentRangeEnd w:id="59"/>
      <w:r w:rsidR="007F595F" w:rsidRPr="005053A5">
        <w:rPr>
          <w:rStyle w:val="Refdecomentrio"/>
          <w:lang w:val="en-US"/>
        </w:rPr>
        <w:commentReference w:id="59"/>
      </w:r>
      <w:r w:rsidR="00D73A7A" w:rsidRPr="005053A5">
        <w:t xml:space="preserve">, </w:t>
      </w:r>
      <w:commentRangeStart w:id="60"/>
      <w:r w:rsidR="00D73A7A" w:rsidRPr="005053A5">
        <w:t>838</w:t>
      </w:r>
      <w:commentRangeEnd w:id="60"/>
      <w:r w:rsidR="00D73A7A" w:rsidRPr="005053A5">
        <w:rPr>
          <w:rStyle w:val="Refdecomentrio"/>
          <w:lang w:val="en-US"/>
        </w:rPr>
        <w:commentReference w:id="60"/>
      </w:r>
      <w:r w:rsidRPr="005053A5">
        <w:t xml:space="preserve"> e </w:t>
      </w:r>
      <w:commentRangeStart w:id="64"/>
      <w:r w:rsidRPr="005053A5">
        <w:t>839</w:t>
      </w:r>
      <w:commentRangeEnd w:id="64"/>
      <w:r w:rsidR="00D73A7A" w:rsidRPr="005053A5">
        <w:rPr>
          <w:rStyle w:val="Refdecomentrio"/>
          <w:lang w:val="en-US"/>
        </w:rPr>
        <w:commentReference w:id="64"/>
      </w:r>
      <w:r w:rsidRPr="005053A5">
        <w:t xml:space="preserve"> do Código C</w:t>
      </w:r>
      <w:r w:rsidR="00D73A7A" w:rsidRPr="005053A5">
        <w:t xml:space="preserve">ivil Brasileiro, assumindo com o(a)(s) </w:t>
      </w:r>
      <w:r w:rsidR="00D73A7A" w:rsidRPr="005053A5">
        <w:rPr>
          <w:b/>
        </w:rPr>
        <w:t>LOCATÁRIO(A)(S)</w:t>
      </w:r>
      <w:r w:rsidR="00D73A7A" w:rsidRPr="005053A5">
        <w:t xml:space="preserve"> </w:t>
      </w:r>
      <w:r w:rsidRPr="005053A5">
        <w:t xml:space="preserve">o exato e total cumprimento das obrigações descritas neste instrumento até a entrega das chaves em mãos da </w:t>
      </w:r>
      <w:r w:rsidRPr="005053A5">
        <w:rPr>
          <w:rStyle w:val="DESTAQUE"/>
        </w:rPr>
        <w:t>LOCADORA</w:t>
      </w:r>
      <w:r w:rsidRPr="005053A5">
        <w:t xml:space="preserve">, ainda que findo, rescindido ou que venha a ser prorrogado por prazo indeterminado o presente </w:t>
      </w:r>
      <w:r w:rsidRPr="005053A5">
        <w:rPr>
          <w:rStyle w:val="DESTAQUE"/>
        </w:rPr>
        <w:t>contrato</w:t>
      </w:r>
      <w:r w:rsidRPr="005053A5">
        <w:t xml:space="preserve">, ou ainda tenha havido cessão, empréstimo ou sublocação do </w:t>
      </w:r>
      <w:r w:rsidRPr="005053A5">
        <w:rPr>
          <w:rStyle w:val="DESTAQUE"/>
        </w:rPr>
        <w:t>IMÓVEL</w:t>
      </w:r>
      <w:r w:rsidRPr="005053A5">
        <w:t>.</w:t>
      </w:r>
      <w:bookmarkEnd w:id="54"/>
    </w:p>
    <w:p w14:paraId="636820FA" w14:textId="7940A68A" w:rsidR="00993D29" w:rsidRPr="005053A5" w:rsidRDefault="00D73A7A" w:rsidP="00CA7735">
      <w:pPr>
        <w:pStyle w:val="MCLPargrafodoContrato"/>
      </w:pPr>
      <w:bookmarkStart w:id="65" w:name="_Ref445828577"/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faculta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à </w:t>
      </w:r>
      <w:r w:rsidR="00993D29" w:rsidRPr="005053A5">
        <w:rPr>
          <w:rStyle w:val="DESTAQUE"/>
        </w:rPr>
        <w:t>LOCADORA</w:t>
      </w:r>
      <w:r w:rsidR="00993D29" w:rsidRPr="005053A5">
        <w:t xml:space="preserve"> cientificá-lo</w:t>
      </w:r>
      <w:r w:rsidRPr="005053A5">
        <w:t>(a)(</w:t>
      </w:r>
      <w:r w:rsidR="00993D29" w:rsidRPr="005053A5">
        <w:t>s</w:t>
      </w:r>
      <w:r w:rsidRPr="005053A5">
        <w:t>)</w:t>
      </w:r>
      <w:r w:rsidR="00993D29" w:rsidRPr="005053A5">
        <w:t xml:space="preserve"> ou não da ação de despejo ou execuções eventualmente promovida contra </w:t>
      </w:r>
      <w:r w:rsidRPr="005053A5">
        <w:t xml:space="preserve">o(a)(s) </w:t>
      </w:r>
      <w:r w:rsidRPr="005053A5">
        <w:rPr>
          <w:b/>
        </w:rPr>
        <w:t>LOCATÁRIO(A)(S)</w:t>
      </w:r>
      <w:r w:rsidR="00993D29" w:rsidRPr="005053A5">
        <w:t>, não implicando a inexistência de ciência na extinção da responsabilidade no pagamento da multa, encargos, custas e demais ressarcimentos legais ou contratuais.</w:t>
      </w:r>
    </w:p>
    <w:p w14:paraId="2CC60A83" w14:textId="35090043" w:rsidR="00993D29" w:rsidRPr="005053A5" w:rsidRDefault="00993D29" w:rsidP="00CA7735">
      <w:pPr>
        <w:pStyle w:val="MCLPargrafodoContrato"/>
      </w:pPr>
      <w:r w:rsidRPr="005053A5">
        <w:t xml:space="preserve">Para efeito das responsabilidades estipuladas neste </w:t>
      </w:r>
      <w:r w:rsidRPr="005053A5">
        <w:rPr>
          <w:rStyle w:val="DESTAQUE"/>
        </w:rPr>
        <w:t>contrato</w:t>
      </w:r>
      <w:r w:rsidRPr="005053A5">
        <w:t xml:space="preserve">, inclusive, mas não se limitando, àquela prevista no artigo </w:t>
      </w:r>
      <w:commentRangeStart w:id="66"/>
      <w:r w:rsidRPr="005053A5">
        <w:t>822</w:t>
      </w:r>
      <w:commentRangeEnd w:id="66"/>
      <w:r w:rsidR="00D73A7A" w:rsidRPr="005053A5">
        <w:rPr>
          <w:rStyle w:val="Refdecomentrio"/>
          <w:noProof w:val="0"/>
          <w:lang w:val="en-US"/>
        </w:rPr>
        <w:commentReference w:id="66"/>
      </w:r>
      <w:r w:rsidRPr="005053A5">
        <w:t xml:space="preserve"> do Código Civil Brasileiro – ora também assumidas pel</w:t>
      </w:r>
      <w:r w:rsidR="00D73A7A" w:rsidRPr="005053A5">
        <w:t xml:space="preserve">o(a)(s) </w:t>
      </w:r>
      <w:r w:rsidR="00D73A7A" w:rsidRPr="005053A5">
        <w:rPr>
          <w:b/>
        </w:rPr>
        <w:t>FIADOR(A)(ES)</w:t>
      </w:r>
      <w:r w:rsidR="00D73A7A" w:rsidRPr="005053A5">
        <w:t xml:space="preserve"> </w:t>
      </w:r>
      <w:r w:rsidRPr="005053A5">
        <w:t xml:space="preserve">– </w:t>
      </w:r>
      <w:r w:rsidR="00D73A7A" w:rsidRPr="005053A5">
        <w:t xml:space="preserve">o(a)(s) </w:t>
      </w:r>
      <w:r w:rsidR="00D73A7A" w:rsidRPr="005053A5">
        <w:rPr>
          <w:b/>
        </w:rPr>
        <w:t>LOCATÁRIO(A)(S)</w:t>
      </w:r>
      <w:r w:rsidRPr="005053A5">
        <w:t xml:space="preserve"> e </w:t>
      </w:r>
      <w:r w:rsidR="00D73A7A" w:rsidRPr="005053A5">
        <w:t xml:space="preserve">o(a)(s) </w:t>
      </w:r>
      <w:r w:rsidR="00D73A7A" w:rsidRPr="005053A5">
        <w:rPr>
          <w:b/>
        </w:rPr>
        <w:t xml:space="preserve">FIADOR(A)(ES) </w:t>
      </w:r>
      <w:r w:rsidRPr="005053A5">
        <w:t xml:space="preserve">outorgam-se, mútua e reciprocamente, procurações para o fim especial de receberem em seu nome, conjunta ou isoladamente, quaisquer notificações, intimações e citações, bem como, tomarem ciência quanto à prática e/ou a consumação de qualquer ato e/ou medida, pertinentes ou decorrentes do presente </w:t>
      </w:r>
      <w:r w:rsidRPr="005053A5">
        <w:rPr>
          <w:rStyle w:val="DESTAQUE"/>
        </w:rPr>
        <w:t>contrato</w:t>
      </w:r>
      <w:r w:rsidRPr="005053A5">
        <w:t>.</w:t>
      </w:r>
    </w:p>
    <w:p w14:paraId="448E0873" w14:textId="1D2E41A6" w:rsidR="00993D29" w:rsidRPr="005053A5" w:rsidRDefault="00D73A7A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autoriza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que a </w:t>
      </w:r>
      <w:r w:rsidR="00993D29" w:rsidRPr="005053A5">
        <w:rPr>
          <w:rStyle w:val="DESTAQUE"/>
        </w:rPr>
        <w:t>LOCADORA</w:t>
      </w:r>
      <w:r w:rsidR="00993D29" w:rsidRPr="005053A5">
        <w:t xml:space="preserve"> conceda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eventual moratória que, se concedida, representará mera tolerância, não podendo ser invocado o </w:t>
      </w:r>
      <w:commentRangeStart w:id="67"/>
      <w:r w:rsidR="00993D29" w:rsidRPr="005053A5">
        <w:t>artigo 83</w:t>
      </w:r>
      <w:r w:rsidR="00200062" w:rsidRPr="005053A5">
        <w:t>8</w:t>
      </w:r>
      <w:commentRangeEnd w:id="67"/>
      <w:r w:rsidR="00200062" w:rsidRPr="005053A5">
        <w:rPr>
          <w:rStyle w:val="Refdecomentrio"/>
          <w:noProof w:val="0"/>
          <w:lang w:val="en-US"/>
        </w:rPr>
        <w:commentReference w:id="67"/>
      </w:r>
      <w:r w:rsidR="00993D29" w:rsidRPr="005053A5">
        <w:t xml:space="preserve"> do Código Civil Brasileiro, não importando na revogação ou novação de qualquer cláusula deste </w:t>
      </w:r>
      <w:r w:rsidR="00993D29" w:rsidRPr="005053A5">
        <w:rPr>
          <w:rStyle w:val="DESTAQUE"/>
        </w:rPr>
        <w:t>CONTRATO</w:t>
      </w:r>
      <w:r w:rsidR="00993D29" w:rsidRPr="005053A5">
        <w:t xml:space="preserve">, tampouco gerará qualquer direito adquirido </w:t>
      </w:r>
      <w:r w:rsidRPr="005053A5">
        <w:t xml:space="preserve">ao(à)(s) </w:t>
      </w:r>
      <w:r w:rsidRPr="005053A5">
        <w:rPr>
          <w:b/>
        </w:rPr>
        <w:t>LOCATÁRIO(A)(S)</w:t>
      </w:r>
      <w:r w:rsidRPr="005053A5">
        <w:t xml:space="preserve"> </w:t>
      </w:r>
      <w:r w:rsidR="00993D29" w:rsidRPr="005053A5">
        <w:t xml:space="preserve">e/ou </w:t>
      </w:r>
      <w:r w:rsidRPr="005053A5">
        <w:t xml:space="preserve">ao(à)(s) </w:t>
      </w:r>
      <w:r w:rsidRPr="005053A5">
        <w:rPr>
          <w:b/>
        </w:rPr>
        <w:t xml:space="preserve">FIADOR(A)(ES) </w:t>
      </w:r>
      <w:r w:rsidR="00993D29" w:rsidRPr="005053A5">
        <w:t>ou a modificação de suas responsabilidades.</w:t>
      </w:r>
    </w:p>
    <w:p w14:paraId="17E6FAD9" w14:textId="08C7030F" w:rsidR="00993D29" w:rsidRPr="005053A5" w:rsidRDefault="00D73A7A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 xml:space="preserve">reconhecem neste ato, por efetiva restituição do </w:t>
      </w:r>
      <w:r w:rsidR="00993D29" w:rsidRPr="005053A5">
        <w:rPr>
          <w:rStyle w:val="DESTAQUE"/>
        </w:rPr>
        <w:t>IMÓVEL</w:t>
      </w:r>
      <w:r w:rsidR="00993D29" w:rsidRPr="005053A5">
        <w:t xml:space="preserve">, </w:t>
      </w:r>
      <w:r w:rsidR="003062EC" w:rsidRPr="005053A5">
        <w:t xml:space="preserve">as condições previstas na </w:t>
      </w:r>
      <w:r w:rsidR="003062EC" w:rsidRPr="005053A5">
        <w:lastRenderedPageBreak/>
        <w:t>seção</w:t>
      </w:r>
      <w:r w:rsidR="003062EC" w:rsidRPr="005053A5">
        <w:rPr>
          <w:b/>
        </w:rPr>
        <w:t xml:space="preserve"> </w:t>
      </w:r>
      <w:r w:rsidR="003062EC" w:rsidRPr="005053A5">
        <w:rPr>
          <w:b/>
        </w:rPr>
        <w:fldChar w:fldCharType="begin"/>
      </w:r>
      <w:r w:rsidR="003062EC" w:rsidRPr="005053A5">
        <w:rPr>
          <w:b/>
        </w:rPr>
        <w:instrText xml:space="preserve"> REF _Ref478230424 \h  \* MERGEFORMAT </w:instrText>
      </w:r>
      <w:r w:rsidR="003062EC" w:rsidRPr="005053A5">
        <w:rPr>
          <w:b/>
        </w:rPr>
      </w:r>
      <w:r w:rsidR="003062EC" w:rsidRPr="005053A5">
        <w:rPr>
          <w:b/>
        </w:rPr>
        <w:fldChar w:fldCharType="separate"/>
      </w:r>
      <w:r w:rsidR="00AD3488" w:rsidRPr="00AD3488">
        <w:rPr>
          <w:b/>
        </w:rPr>
        <w:t xml:space="preserve">DA </w:t>
      </w:r>
      <w:commentRangeStart w:id="68"/>
      <w:r w:rsidR="00AD3488" w:rsidRPr="00AD3488">
        <w:rPr>
          <w:b/>
        </w:rPr>
        <w:t>RESTITUIÇÃO DO IMÓVEL</w:t>
      </w:r>
      <w:commentRangeEnd w:id="68"/>
      <w:r w:rsidR="003062EC" w:rsidRPr="005053A5">
        <w:rPr>
          <w:b/>
        </w:rPr>
        <w:fldChar w:fldCharType="end"/>
      </w:r>
      <w:r w:rsidR="003062EC" w:rsidRPr="005053A5">
        <w:t xml:space="preserve"> do presente instrumento</w:t>
      </w:r>
      <w:r w:rsidR="00993D29" w:rsidRPr="005053A5">
        <w:t xml:space="preserve">, ainda que este </w:t>
      </w:r>
      <w:r w:rsidR="00993D29" w:rsidRPr="005053A5">
        <w:rPr>
          <w:rStyle w:val="DESTAQUE"/>
        </w:rPr>
        <w:t>CONTRATO</w:t>
      </w:r>
      <w:r w:rsidR="00993D29" w:rsidRPr="005053A5">
        <w:t xml:space="preserve"> seja prorrogado por força de lei ou conveniência das partes.</w:t>
      </w:r>
    </w:p>
    <w:p w14:paraId="13320CDC" w14:textId="21BE166C" w:rsidR="00993D29" w:rsidRPr="005053A5" w:rsidRDefault="003062EC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aceita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e concorda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, desde já, com todos os valores e de quaisquer aumentos ou reajustes de aluguel que se verifiquem, seja por força de lei, convenção entre as </w:t>
      </w:r>
      <w:r w:rsidR="00993D29" w:rsidRPr="005053A5">
        <w:rPr>
          <w:rStyle w:val="DESTAQUE"/>
        </w:rPr>
        <w:t>partes</w:t>
      </w:r>
      <w:r w:rsidR="00993D29" w:rsidRPr="005053A5">
        <w:t xml:space="preserve"> ou provenientes de decisão judicial.</w:t>
      </w:r>
    </w:p>
    <w:p w14:paraId="022405FA" w14:textId="261698F2" w:rsidR="00993D29" w:rsidRPr="005053A5" w:rsidRDefault="003062EC" w:rsidP="00CA7735">
      <w:pPr>
        <w:pStyle w:val="MCLPargrafodoContrato"/>
      </w:pPr>
      <w:bookmarkStart w:id="69" w:name="_Ref446442339"/>
      <w:r w:rsidRPr="005053A5">
        <w:t xml:space="preserve">O(A)(s) </w:t>
      </w:r>
      <w:r w:rsidRPr="005053A5">
        <w:rPr>
          <w:b/>
        </w:rPr>
        <w:t>FIADOR(A)(ES)</w:t>
      </w:r>
      <w:r w:rsidR="00993D29" w:rsidRPr="005053A5">
        <w:t xml:space="preserve">, justificando a aceitação da presente fiança por parte da </w:t>
      </w:r>
      <w:r w:rsidR="00993D29" w:rsidRPr="005053A5">
        <w:rPr>
          <w:rStyle w:val="DESTAQUE"/>
        </w:rPr>
        <w:t>LOCADORA</w:t>
      </w:r>
      <w:r w:rsidR="00993D29" w:rsidRPr="005053A5">
        <w:t>, 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ser</w:t>
      </w:r>
      <w:r w:rsidRPr="005053A5">
        <w:t>(em)</w:t>
      </w:r>
      <w:r w:rsidR="00993D29" w:rsidRPr="005053A5">
        <w:t xml:space="preserve"> proprietário</w:t>
      </w:r>
      <w:r w:rsidRPr="005053A5">
        <w:t>(</w:t>
      </w:r>
      <w:r w:rsidR="00993D29" w:rsidRPr="005053A5">
        <w:t>s</w:t>
      </w:r>
      <w:r w:rsidRPr="005053A5">
        <w:t>)</w:t>
      </w:r>
      <w:r w:rsidR="00993D29" w:rsidRPr="005053A5">
        <w:t xml:space="preserve"> do imóvel</w:t>
      </w:r>
      <w:r w:rsidR="00EA0F80" w:rsidRPr="005053A5">
        <w:t>(is)</w:t>
      </w:r>
      <w:r w:rsidR="00993D29" w:rsidRPr="005053A5">
        <w:t xml:space="preserve"> abaixo descrito</w:t>
      </w:r>
      <w:r w:rsidR="00EA0F80" w:rsidRPr="005053A5">
        <w:t>(s)</w:t>
      </w:r>
      <w:r w:rsidR="00993D29" w:rsidRPr="005053A5">
        <w:t xml:space="preserve"> e caracterizado</w:t>
      </w:r>
      <w:r w:rsidR="00EA0F80" w:rsidRPr="005053A5">
        <w:t>(s)</w:t>
      </w:r>
      <w:r w:rsidR="00993D29" w:rsidRPr="005053A5">
        <w:t xml:space="preserve"> que:</w:t>
      </w:r>
      <w:bookmarkEnd w:id="65"/>
      <w:bookmarkEnd w:id="69"/>
    </w:p>
    <w:p w14:paraId="1E99A2D3" w14:textId="77777777" w:rsidR="00200062" w:rsidRPr="005053A5" w:rsidRDefault="00993D29" w:rsidP="003062EC">
      <w:pPr>
        <w:ind w:left="284" w:right="390"/>
        <w:rPr>
          <w:i/>
          <w:noProof/>
          <w:highlight w:val="yellow"/>
          <w:lang w:val="pt-BR"/>
        </w:rPr>
      </w:pPr>
      <w:r w:rsidRPr="005053A5">
        <w:rPr>
          <w:i/>
          <w:noProof/>
          <w:highlight w:val="yellow"/>
          <w:lang w:val="pt-BR"/>
        </w:rPr>
        <w:t>Um prédio à Rua Francisco Correia Dutra,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23, esquina com a Rua Mario Tavares (com a área construída de 187,12 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Pr="005053A5">
        <w:rPr>
          <w:i/>
          <w:noProof/>
          <w:highlight w:val="yellow"/>
          <w:lang w:val="pt-BR"/>
        </w:rPr>
        <w:t>), e seu respectivo terreno, no 13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Subdistrito Butantã, medindo 3,61m de frente para a Rua Francisco Correia Dutra, 12,10m pelo lado direito, confrontando com o prédio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33, do lado esquero 17,30m em curva na confluência da Rua Francisco Correia Dutra com a Rua Mario Tavares e nos fundos mede 12,07m confrontando com parte do lote n</w:t>
      </w:r>
      <w:r w:rsidRPr="005053A5">
        <w:rPr>
          <w:i/>
          <w:noProof/>
          <w:highlight w:val="yellow"/>
          <w:vertAlign w:val="superscript"/>
          <w:lang w:val="pt-BR"/>
        </w:rPr>
        <w:t xml:space="preserve">o </w:t>
      </w:r>
      <w:r w:rsidRPr="005053A5">
        <w:rPr>
          <w:i/>
          <w:noProof/>
          <w:highlight w:val="yellow"/>
          <w:lang w:val="pt-BR"/>
        </w:rPr>
        <w:t>16, encerrando a área de 134,69m</w:t>
      </w:r>
      <w:r w:rsidRPr="005053A5">
        <w:rPr>
          <w:i/>
          <w:noProof/>
          <w:highlight w:val="yellow"/>
          <w:vertAlign w:val="superscript"/>
          <w:lang w:val="pt-BR"/>
        </w:rPr>
        <w:t>2</w:t>
      </w:r>
      <w:r w:rsidR="003062EC" w:rsidRPr="005053A5">
        <w:rPr>
          <w:i/>
          <w:noProof/>
          <w:highlight w:val="yellow"/>
          <w:lang w:val="pt-BR"/>
        </w:rPr>
        <w:t>.</w:t>
      </w:r>
    </w:p>
    <w:p w14:paraId="3B06082F" w14:textId="5FCB3D12" w:rsidR="00993D29" w:rsidRPr="005053A5" w:rsidRDefault="00993D29" w:rsidP="003062EC">
      <w:pPr>
        <w:ind w:left="284" w:right="390"/>
        <w:rPr>
          <w:i/>
          <w:noProof/>
          <w:lang w:val="pt-BR"/>
        </w:rPr>
      </w:pPr>
      <w:r w:rsidRPr="005053A5">
        <w:rPr>
          <w:i/>
          <w:noProof/>
          <w:highlight w:val="yellow"/>
          <w:lang w:val="pt-BR"/>
        </w:rPr>
        <w:t>Encontra-se registrado no DÉCIMO OITAVO OFICIAL DE REGISTRO DE IMÓVEIS, livro n</w:t>
      </w:r>
      <w:r w:rsidRPr="005053A5">
        <w:rPr>
          <w:i/>
          <w:noProof/>
          <w:highlight w:val="yellow"/>
          <w:vertAlign w:val="superscript"/>
          <w:lang w:val="pt-BR"/>
        </w:rPr>
        <w:t>o</w:t>
      </w:r>
      <w:r w:rsidRPr="005053A5">
        <w:rPr>
          <w:i/>
          <w:noProof/>
          <w:highlight w:val="yellow"/>
          <w:lang w:val="pt-BR"/>
        </w:rPr>
        <w:t xml:space="preserve"> 2, sob o número da matrícula 196.715.</w:t>
      </w:r>
    </w:p>
    <w:p w14:paraId="7174CE09" w14:textId="6299682B" w:rsidR="00993D29" w:rsidRPr="005053A5" w:rsidRDefault="00993D29" w:rsidP="00CA7735">
      <w:pPr>
        <w:pStyle w:val="MCLPargrafodoContrato"/>
      </w:pPr>
      <w:r w:rsidRPr="005053A5">
        <w:t>Compromete</w:t>
      </w:r>
      <w:r w:rsidR="003062EC" w:rsidRPr="005053A5">
        <w:t>(m)</w:t>
      </w:r>
      <w:r w:rsidRPr="005053A5">
        <w:t xml:space="preserve">-se 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>a providenciar</w:t>
      </w:r>
      <w:r w:rsidR="003062EC" w:rsidRPr="005053A5">
        <w:t>(em)</w:t>
      </w:r>
      <w:r w:rsidRPr="005053A5">
        <w:t xml:space="preserve"> certidão</w:t>
      </w:r>
      <w:r w:rsidR="003071A8" w:rsidRPr="005053A5">
        <w:t>(ões)</w:t>
      </w:r>
      <w:r w:rsidRPr="005053A5">
        <w:t xml:space="preserve"> atualizada</w:t>
      </w:r>
      <w:r w:rsidR="003071A8" w:rsidRPr="005053A5">
        <w:t>(s)</w:t>
      </w:r>
      <w:r w:rsidRPr="005053A5">
        <w:t xml:space="preserve"> de propriedade com negativa de ônus relativa</w:t>
      </w:r>
      <w:r w:rsidR="003071A8" w:rsidRPr="005053A5">
        <w:t>(s)</w:t>
      </w:r>
      <w:r w:rsidRPr="005053A5">
        <w:t xml:space="preserve"> ao</w:t>
      </w:r>
      <w:r w:rsidR="003071A8" w:rsidRPr="005053A5">
        <w:t>(s)</w:t>
      </w:r>
      <w:r w:rsidRPr="005053A5">
        <w:t xml:space="preserve"> referido</w:t>
      </w:r>
      <w:r w:rsidR="003071A8" w:rsidRPr="005053A5">
        <w:t>(s) imóveis</w:t>
      </w:r>
      <w:r w:rsidRPr="005053A5">
        <w:t xml:space="preserve"> e entregá-la</w:t>
      </w:r>
      <w:r w:rsidR="003071A8" w:rsidRPr="005053A5">
        <w:t>(s)</w:t>
      </w:r>
      <w:r w:rsidRPr="005053A5">
        <w:t xml:space="preserve"> para a </w:t>
      </w:r>
      <w:r w:rsidRPr="005053A5">
        <w:rPr>
          <w:rStyle w:val="DESTAQUE"/>
        </w:rPr>
        <w:t>LOCADORA</w:t>
      </w:r>
      <w:r w:rsidRPr="005053A5">
        <w:t xml:space="preserve"> no prazo de 10 (dez) dias a partir da assinatura do presente instrumento, certidão</w:t>
      </w:r>
      <w:r w:rsidR="003071A8" w:rsidRPr="005053A5">
        <w:t>(ões)</w:t>
      </w:r>
      <w:r w:rsidRPr="005053A5">
        <w:t xml:space="preserve"> esta</w:t>
      </w:r>
      <w:r w:rsidR="003071A8" w:rsidRPr="005053A5">
        <w:t>(s)</w:t>
      </w:r>
      <w:r w:rsidRPr="005053A5">
        <w:t xml:space="preserve"> que deverá</w:t>
      </w:r>
      <w:r w:rsidR="003071A8" w:rsidRPr="005053A5">
        <w:t>(ão)</w:t>
      </w:r>
      <w:r w:rsidRPr="005053A5">
        <w:t xml:space="preserve"> ser revalidada</w:t>
      </w:r>
      <w:r w:rsidR="003071A8" w:rsidRPr="005053A5">
        <w:t>(s)</w:t>
      </w:r>
      <w:r w:rsidRPr="005053A5">
        <w:t>, anualmente, pel</w:t>
      </w:r>
      <w:r w:rsidR="003062EC" w:rsidRPr="005053A5">
        <w:t xml:space="preserve">o(a)(s) </w:t>
      </w:r>
      <w:r w:rsidR="003062EC" w:rsidRPr="005053A5">
        <w:rPr>
          <w:b/>
        </w:rPr>
        <w:t xml:space="preserve">LOCATÁRIO(A)(S) </w:t>
      </w:r>
      <w:r w:rsidRPr="005053A5">
        <w:t xml:space="preserve">e/ou </w:t>
      </w:r>
      <w:r w:rsidR="003062EC" w:rsidRPr="005053A5">
        <w:t xml:space="preserve">pelo(a)(s) </w:t>
      </w:r>
      <w:r w:rsidR="003062EC" w:rsidRPr="005053A5">
        <w:rPr>
          <w:b/>
        </w:rPr>
        <w:t>FIADOR(A)(ES)</w:t>
      </w:r>
      <w:r w:rsidRPr="005053A5">
        <w:t>.</w:t>
      </w:r>
    </w:p>
    <w:p w14:paraId="42DF79E2" w14:textId="228EC967" w:rsidR="00DB3DA9" w:rsidRPr="005053A5" w:rsidRDefault="00DB3D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Pr="005053A5">
        <w:t xml:space="preserve">fica(m) ciente(s) de que a alienação pelo(a)(s) </w:t>
      </w:r>
      <w:r w:rsidRPr="005053A5">
        <w:rPr>
          <w:b/>
        </w:rPr>
        <w:t>FIADOR(A)(ES)</w:t>
      </w:r>
      <w:r w:rsidRPr="005053A5">
        <w:t xml:space="preserve"> de qualquer do(s) imó</w:t>
      </w:r>
      <w:r w:rsidR="00FC54E2" w:rsidRPr="005053A5">
        <w:t xml:space="preserve">vel(is) indicado(s) </w:t>
      </w:r>
      <w:r w:rsidR="00B055BE">
        <w:t>na cláusula</w:t>
      </w:r>
      <w:r w:rsidRPr="005053A5">
        <w:t xml:space="preserve">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_Ref446442339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AD3488">
        <w:rPr>
          <w:highlight w:val="lightGray"/>
        </w:rPr>
        <w:t>11.6</w:t>
      </w:r>
      <w:r w:rsidR="00FC54E2" w:rsidRPr="00020548">
        <w:rPr>
          <w:highlight w:val="lightGray"/>
        </w:rPr>
        <w:fldChar w:fldCharType="end"/>
      </w:r>
      <w:r w:rsidRPr="005053A5">
        <w:t xml:space="preserve">, importará na extinção da garantia prevista na </w:t>
      </w:r>
      <w:r w:rsidR="00FC54E2" w:rsidRPr="00020548">
        <w:rPr>
          <w:highlight w:val="lightGray"/>
        </w:rPr>
        <w:fldChar w:fldCharType="begin"/>
      </w:r>
      <w:r w:rsidR="00FC54E2" w:rsidRPr="00020548">
        <w:rPr>
          <w:highlight w:val="lightGray"/>
        </w:rPr>
        <w:instrText xml:space="preserve"> REF _Ref493191869 \r \h </w:instrText>
      </w:r>
      <w:r w:rsidR="005053A5" w:rsidRPr="00020548">
        <w:rPr>
          <w:highlight w:val="lightGray"/>
        </w:rPr>
        <w:instrText xml:space="preserve"> \* MERGEFORMAT </w:instrText>
      </w:r>
      <w:r w:rsidR="00FC54E2" w:rsidRPr="00020548">
        <w:rPr>
          <w:highlight w:val="lightGray"/>
        </w:rPr>
      </w:r>
      <w:r w:rsidR="00FC54E2" w:rsidRPr="00020548">
        <w:rPr>
          <w:highlight w:val="lightGray"/>
        </w:rPr>
        <w:fldChar w:fldCharType="separate"/>
      </w:r>
      <w:r w:rsidR="00AD3488">
        <w:rPr>
          <w:highlight w:val="lightGray"/>
        </w:rPr>
        <w:t>Cláusula XI</w:t>
      </w:r>
      <w:r w:rsidR="00FC54E2" w:rsidRPr="00020548">
        <w:rPr>
          <w:highlight w:val="lightGray"/>
        </w:rPr>
        <w:fldChar w:fldCharType="end"/>
      </w:r>
      <w:r w:rsidRPr="005053A5">
        <w:t xml:space="preserve">, devendo o(a)(s) </w:t>
      </w:r>
      <w:r w:rsidRPr="005053A5">
        <w:rPr>
          <w:b/>
        </w:rPr>
        <w:t xml:space="preserve">LOCATÁRIO(A)(S) </w:t>
      </w:r>
      <w:r w:rsidRPr="005053A5">
        <w:t xml:space="preserve">providenciar(em) </w:t>
      </w:r>
      <w:r w:rsidR="00FC54E2" w:rsidRPr="005053A5">
        <w:t xml:space="preserve">em, no máximo, 30 (trinta) dias contados da alienação, </w:t>
      </w:r>
      <w:r w:rsidRPr="005053A5">
        <w:t xml:space="preserve">a indicação de novo(s) imóvel(is) para análise e aceitação ou não pela </w:t>
      </w:r>
      <w:r w:rsidRPr="005053A5">
        <w:rPr>
          <w:b/>
        </w:rPr>
        <w:t>LOCADORA</w:t>
      </w:r>
      <w:r w:rsidR="00FC54E2" w:rsidRPr="005053A5">
        <w:t xml:space="preserve">, sob pena de rescisão do presente </w:t>
      </w:r>
      <w:r w:rsidR="00FC54E2" w:rsidRPr="005053A5">
        <w:rPr>
          <w:b/>
        </w:rPr>
        <w:t>CONTRATO</w:t>
      </w:r>
      <w:r w:rsidRPr="005053A5">
        <w:t>.</w:t>
      </w:r>
    </w:p>
    <w:p w14:paraId="291133BF" w14:textId="28E2A385" w:rsidR="00993D29" w:rsidRPr="005053A5" w:rsidRDefault="00993D29" w:rsidP="00CA7735">
      <w:pPr>
        <w:pStyle w:val="MCLPargrafodoContrato"/>
      </w:pPr>
      <w:r w:rsidRPr="005053A5">
        <w:t xml:space="preserve">A validade da fiança ora prestada no âmbito do presente </w:t>
      </w:r>
      <w:r w:rsidRPr="005053A5">
        <w:rPr>
          <w:rStyle w:val="DESTAQUE"/>
        </w:rPr>
        <w:t>CONTRATO</w:t>
      </w:r>
      <w:r w:rsidRPr="005053A5">
        <w:t xml:space="preserve"> estará a todo tempo condicionada ao fato, ora declarado </w:t>
      </w:r>
      <w:r w:rsidR="000754D9" w:rsidRPr="005053A5">
        <w:t xml:space="preserve">pelo(a)(s) </w:t>
      </w:r>
      <w:r w:rsidR="000754D9" w:rsidRPr="005053A5">
        <w:rPr>
          <w:b/>
        </w:rPr>
        <w:t>FIADOR(A)(ES)</w:t>
      </w:r>
      <w:r w:rsidRPr="005053A5">
        <w:t>, de que</w:t>
      </w:r>
      <w:r w:rsidR="003071A8" w:rsidRPr="005053A5">
        <w:t xml:space="preserve"> o(s) imóvel(is) </w:t>
      </w:r>
      <w:r w:rsidRPr="005053A5">
        <w:t>encontra</w:t>
      </w:r>
      <w:r w:rsidR="003071A8" w:rsidRPr="005053A5">
        <w:t>(m)</w:t>
      </w:r>
      <w:r w:rsidRPr="005053A5">
        <w:t>-se livre</w:t>
      </w:r>
      <w:r w:rsidR="003071A8" w:rsidRPr="005053A5">
        <w:t>(s)</w:t>
      </w:r>
      <w:r w:rsidRPr="005053A5">
        <w:t xml:space="preserve"> e desembaraçado</w:t>
      </w:r>
      <w:r w:rsidR="003071A8" w:rsidRPr="005053A5">
        <w:t>(s)</w:t>
      </w:r>
      <w:r w:rsidRPr="005053A5">
        <w:t xml:space="preserve"> de quaisquer ônus ou gravames, fato que justifica a fiança ace</w:t>
      </w:r>
      <w:r w:rsidR="00BB301B" w:rsidRPr="005053A5">
        <w:t>ita, sendo certo que na falta de qualquer do(s)</w:t>
      </w:r>
      <w:r w:rsidRPr="005053A5">
        <w:t xml:space="preserve"> imóvel</w:t>
      </w:r>
      <w:r w:rsidR="00BB301B" w:rsidRPr="005053A5">
        <w:t>(is)</w:t>
      </w:r>
      <w:r w:rsidRPr="005053A5">
        <w:t xml:space="preserve"> em questão ou de prova que assim demonstre, concordam as </w:t>
      </w:r>
      <w:r w:rsidRPr="005053A5">
        <w:rPr>
          <w:rStyle w:val="DESTAQUE"/>
        </w:rPr>
        <w:t>partes</w:t>
      </w:r>
      <w:r w:rsidRPr="005053A5">
        <w:t xml:space="preserve"> que a fiança tornar-se-á insubsistente e sem efeito para o respaldo deste </w:t>
      </w:r>
      <w:r w:rsidRPr="005053A5">
        <w:rPr>
          <w:rStyle w:val="DESTAQUE"/>
        </w:rPr>
        <w:t>CONTRATO</w:t>
      </w:r>
      <w:r w:rsidRPr="005053A5">
        <w:t xml:space="preserve">, devendo </w:t>
      </w:r>
      <w:r w:rsidR="000754D9" w:rsidRPr="005053A5">
        <w:t xml:space="preserve">o(a)(s) </w:t>
      </w:r>
      <w:r w:rsidR="000754D9" w:rsidRPr="005053A5">
        <w:rPr>
          <w:b/>
        </w:rPr>
        <w:t>LOCATÁRIO(A)(S)</w:t>
      </w:r>
      <w:r w:rsidRPr="005053A5">
        <w:t xml:space="preserve">, em tal hipótese, proceder à substituição da fiança, no prazo máximo de até 30 (trinta) dias, ao exclusivo critério e expressa aprovação da </w:t>
      </w:r>
      <w:r w:rsidRPr="005053A5">
        <w:rPr>
          <w:rStyle w:val="DESTAQUE"/>
        </w:rPr>
        <w:t>locadora</w:t>
      </w:r>
      <w:r w:rsidRPr="005053A5">
        <w:t>.</w:t>
      </w:r>
    </w:p>
    <w:p w14:paraId="0EE5B385" w14:textId="25338B05" w:rsidR="00993D29" w:rsidRPr="005053A5" w:rsidRDefault="00993D29" w:rsidP="00CA7735">
      <w:pPr>
        <w:pStyle w:val="MCLPargrafodoContrato"/>
      </w:pPr>
      <w:r w:rsidRPr="005053A5">
        <w:t>Em caso de morte, falência, favor legal, renúncia ou qualquer tipo de insolvência d</w:t>
      </w:r>
      <w:r w:rsidR="0097078B" w:rsidRPr="005053A5">
        <w:t xml:space="preserve">o(a)(s) </w:t>
      </w:r>
      <w:r w:rsidR="0097078B" w:rsidRPr="005053A5">
        <w:rPr>
          <w:b/>
        </w:rPr>
        <w:t>FIADOR(A)(ES)</w:t>
      </w:r>
      <w:r w:rsidRPr="005053A5">
        <w:t xml:space="preserve">, </w:t>
      </w:r>
      <w:r w:rsidR="0097078B" w:rsidRPr="005053A5">
        <w:t xml:space="preserve">o(a)(s) </w:t>
      </w:r>
      <w:r w:rsidR="0097078B" w:rsidRPr="005053A5">
        <w:rPr>
          <w:b/>
        </w:rPr>
        <w:t xml:space="preserve">LOCATÁRIO(A)(S) </w:t>
      </w:r>
      <w:r w:rsidRPr="005053A5">
        <w:t>se obriga</w:t>
      </w:r>
      <w:r w:rsidR="0097078B" w:rsidRPr="005053A5">
        <w:t>(m)</w:t>
      </w:r>
      <w:r w:rsidRPr="005053A5">
        <w:t xml:space="preserve"> a apresentar substitutos idôneos, ao exclusive critério da </w:t>
      </w:r>
      <w:r w:rsidRPr="005053A5">
        <w:rPr>
          <w:rStyle w:val="DESTAQUE"/>
        </w:rPr>
        <w:t>LOCADORA</w:t>
      </w:r>
      <w:r w:rsidRPr="005053A5">
        <w:t xml:space="preserve">, no prazo máximo de 30 (trinta) dias, sob pena de incorrer na rescisão da locação, com consequente aplicação da multa prevista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instrumento.</w:t>
      </w:r>
    </w:p>
    <w:p w14:paraId="1D24A9B2" w14:textId="69BBCF88" w:rsidR="00993D29" w:rsidRPr="005053A5" w:rsidRDefault="0097078B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>FIADOR(A)(ES)</w:t>
      </w:r>
      <w:r w:rsidRPr="005053A5">
        <w:t xml:space="preserve"> </w:t>
      </w:r>
      <w:r w:rsidR="00993D29" w:rsidRPr="005053A5">
        <w:t>declara</w:t>
      </w:r>
      <w:r w:rsidRPr="005053A5">
        <w:t>(</w:t>
      </w:r>
      <w:r w:rsidR="00993D29" w:rsidRPr="005053A5">
        <w:t>m</w:t>
      </w:r>
      <w:r w:rsidRPr="005053A5">
        <w:t>)</w:t>
      </w:r>
      <w:r w:rsidR="00993D29" w:rsidRPr="005053A5">
        <w:t xml:space="preserve"> ainda, sob as penas da lei civil e criminal que </w:t>
      </w:r>
      <w:r w:rsidR="00E8470C" w:rsidRPr="005053A5">
        <w:t>o(s) imóvel(is)</w:t>
      </w:r>
      <w:r w:rsidR="001D7416" w:rsidRPr="005053A5">
        <w:t xml:space="preserve"> </w:t>
      </w:r>
      <w:r w:rsidR="00E8470C" w:rsidRPr="005053A5">
        <w:t>apresentados</w:t>
      </w:r>
      <w:r w:rsidR="00993D29" w:rsidRPr="005053A5">
        <w:t xml:space="preserve"> </w:t>
      </w:r>
      <w:r w:rsidR="00B055BE">
        <w:t>na cláusula</w:t>
      </w:r>
      <w:r w:rsidR="00993D29" w:rsidRPr="005053A5">
        <w:t xml:space="preserve"> </w:t>
      </w:r>
      <w:r w:rsidR="00993D29" w:rsidRPr="001D4B4B">
        <w:rPr>
          <w:highlight w:val="lightGray"/>
        </w:rPr>
        <w:fldChar w:fldCharType="begin"/>
      </w:r>
      <w:r w:rsidR="00993D29" w:rsidRPr="001D4B4B">
        <w:rPr>
          <w:highlight w:val="lightGray"/>
        </w:rPr>
        <w:instrText xml:space="preserve"> REF _Ref446442339 \r \h  \* MERGEFORMAT </w:instrText>
      </w:r>
      <w:r w:rsidR="00993D29" w:rsidRPr="001D4B4B">
        <w:rPr>
          <w:highlight w:val="lightGray"/>
        </w:rPr>
      </w:r>
      <w:r w:rsidR="00993D29" w:rsidRPr="001D4B4B">
        <w:rPr>
          <w:highlight w:val="lightGray"/>
        </w:rPr>
        <w:fldChar w:fldCharType="separate"/>
      </w:r>
      <w:r w:rsidR="00AD3488">
        <w:rPr>
          <w:highlight w:val="lightGray"/>
        </w:rPr>
        <w:t>11.6</w:t>
      </w:r>
      <w:r w:rsidR="00993D29" w:rsidRPr="001D4B4B">
        <w:rPr>
          <w:highlight w:val="lightGray"/>
        </w:rPr>
        <w:fldChar w:fldCharType="end"/>
      </w:r>
      <w:r w:rsidR="00993D29" w:rsidRPr="005053A5">
        <w:t xml:space="preserve"> não se enquadra</w:t>
      </w:r>
      <w:r w:rsidR="00F26B1C" w:rsidRPr="005053A5">
        <w:t>(m)</w:t>
      </w:r>
      <w:r w:rsidR="00993D29" w:rsidRPr="005053A5">
        <w:t xml:space="preserve"> na hipótese prevista no artigo 1</w:t>
      </w:r>
      <w:r w:rsidR="00993D29" w:rsidRPr="005053A5">
        <w:rPr>
          <w:vertAlign w:val="superscript"/>
        </w:rPr>
        <w:t>o</w:t>
      </w:r>
      <w:r w:rsidR="00993D29" w:rsidRPr="005053A5">
        <w:t xml:space="preserve"> da Lei 8.009</w:t>
      </w:r>
      <w:r w:rsidR="00F26B1C" w:rsidRPr="005053A5">
        <w:t>/90</w:t>
      </w:r>
      <w:r w:rsidR="00993D29" w:rsidRPr="005053A5">
        <w:t xml:space="preserve"> e</w:t>
      </w:r>
      <w:r w:rsidR="00F767D3" w:rsidRPr="005053A5">
        <w:t>, portanto,</w:t>
      </w:r>
      <w:r w:rsidR="00993D29" w:rsidRPr="005053A5">
        <w:t xml:space="preserve"> renuncia</w:t>
      </w:r>
      <w:r w:rsidR="00F26B1C" w:rsidRPr="005053A5">
        <w:t>(</w:t>
      </w:r>
      <w:r w:rsidR="00993D29" w:rsidRPr="005053A5">
        <w:t>m</w:t>
      </w:r>
      <w:r w:rsidR="00F26B1C" w:rsidRPr="005053A5">
        <w:t>)</w:t>
      </w:r>
      <w:r w:rsidR="00993D29" w:rsidRPr="005053A5">
        <w:t xml:space="preserve"> expressamente</w:t>
      </w:r>
      <w:r w:rsidR="00F767D3" w:rsidRPr="005053A5">
        <w:t xml:space="preserve"> </w:t>
      </w:r>
      <w:r w:rsidR="00993D29" w:rsidRPr="005053A5">
        <w:t>ao direito de invocar</w:t>
      </w:r>
      <w:r w:rsidR="00F767D3" w:rsidRPr="005053A5">
        <w:t>,</w:t>
      </w:r>
      <w:r w:rsidR="00993D29" w:rsidRPr="005053A5">
        <w:t xml:space="preserve"> em eventual execução</w:t>
      </w:r>
      <w:r w:rsidR="00F767D3" w:rsidRPr="005053A5">
        <w:t>, s</w:t>
      </w:r>
      <w:r w:rsidR="00993D29" w:rsidRPr="005053A5">
        <w:t>u</w:t>
      </w:r>
      <w:r w:rsidR="00F767D3" w:rsidRPr="005053A5">
        <w:t>a</w:t>
      </w:r>
      <w:r w:rsidR="00993D29" w:rsidRPr="005053A5">
        <w:t xml:space="preserve"> </w:t>
      </w:r>
      <w:commentRangeStart w:id="70"/>
      <w:r w:rsidR="00993D29" w:rsidRPr="005053A5">
        <w:t>impenhorabilidade</w:t>
      </w:r>
      <w:commentRangeEnd w:id="70"/>
      <w:r w:rsidR="002F4F22" w:rsidRPr="005053A5">
        <w:rPr>
          <w:rStyle w:val="Refdecomentrio"/>
          <w:noProof w:val="0"/>
          <w:lang w:val="en-US"/>
        </w:rPr>
        <w:commentReference w:id="70"/>
      </w:r>
      <w:r w:rsidR="00993D29" w:rsidRPr="005053A5">
        <w:t>, nada podendo vir a ser alegado, reclamado ou reivindicado por si, herdeiros e sucessores, sob qualquer aspecto ou pretexto.</w:t>
      </w:r>
    </w:p>
    <w:p w14:paraId="228EC3DE" w14:textId="05B9CFF4" w:rsidR="00993D29" w:rsidRPr="005053A5" w:rsidRDefault="00E25AA9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993D29" w:rsidRPr="005053A5">
        <w:t>responde</w:t>
      </w:r>
      <w:r w:rsidRPr="005053A5">
        <w:t>(m)</w:t>
      </w:r>
      <w:r w:rsidR="00993D29" w:rsidRPr="005053A5">
        <w:t xml:space="preserve"> civil e criminalmente pela legitimidade das assinaturas </w:t>
      </w:r>
      <w:r w:rsidRPr="005053A5">
        <w:t xml:space="preserve">do(a)(s) </w:t>
      </w:r>
      <w:r w:rsidRPr="005053A5">
        <w:rPr>
          <w:b/>
        </w:rPr>
        <w:t>FIADOR(A)(ES)</w:t>
      </w:r>
      <w:r w:rsidR="00993D29" w:rsidRPr="005053A5">
        <w:t>, bem como, responde</w:t>
      </w:r>
      <w:r w:rsidR="00690CEB" w:rsidRPr="005053A5">
        <w:t>(m)</w:t>
      </w:r>
      <w:r w:rsidR="00993D29" w:rsidRPr="005053A5">
        <w:t xml:space="preserve"> igualmente pelas declarações segundo a qual alega</w:t>
      </w:r>
      <w:r w:rsidR="00690CEB" w:rsidRPr="005053A5">
        <w:t>(</w:t>
      </w:r>
      <w:r w:rsidR="00993D29" w:rsidRPr="005053A5">
        <w:t>m</w:t>
      </w:r>
      <w:r w:rsidR="00690CEB" w:rsidRPr="005053A5">
        <w:t>)</w:t>
      </w:r>
      <w:r w:rsidR="00993D29" w:rsidRPr="005053A5">
        <w:t xml:space="preserve"> </w:t>
      </w:r>
      <w:r w:rsidR="00690CEB" w:rsidRPr="005053A5">
        <w:t xml:space="preserve">o(a)(s) </w:t>
      </w:r>
      <w:r w:rsidR="00690CEB" w:rsidRPr="005053A5">
        <w:rPr>
          <w:b/>
        </w:rPr>
        <w:t xml:space="preserve">FIADOR(A)(ES) </w:t>
      </w:r>
      <w:r w:rsidR="00993D29" w:rsidRPr="005053A5">
        <w:t>ser</w:t>
      </w:r>
      <w:r w:rsidR="00690CEB" w:rsidRPr="005053A5">
        <w:t>(</w:t>
      </w:r>
      <w:r w:rsidR="00993D29" w:rsidRPr="005053A5">
        <w:t>em</w:t>
      </w:r>
      <w:r w:rsidR="00690CEB" w:rsidRPr="005053A5">
        <w:t>)</w:t>
      </w:r>
      <w:r w:rsidR="00993D29" w:rsidRPr="005053A5">
        <w:t xml:space="preserve"> proprietário</w:t>
      </w:r>
      <w:r w:rsidR="00690CEB" w:rsidRPr="005053A5">
        <w:t>(a)(</w:t>
      </w:r>
      <w:r w:rsidR="00993D29" w:rsidRPr="005053A5">
        <w:t>s</w:t>
      </w:r>
      <w:r w:rsidR="00690CEB" w:rsidRPr="005053A5">
        <w:t>)</w:t>
      </w:r>
      <w:r w:rsidR="00993D29" w:rsidRPr="005053A5">
        <w:t xml:space="preserve"> d</w:t>
      </w:r>
      <w:r w:rsidR="00F767D3" w:rsidRPr="005053A5">
        <w:t xml:space="preserve">os imóveis apresentados </w:t>
      </w:r>
      <w:r w:rsidR="00B055BE">
        <w:t>na cláusula</w:t>
      </w:r>
      <w:r w:rsidR="00F767D3" w:rsidRPr="005053A5">
        <w:t xml:space="preserve"> </w:t>
      </w:r>
      <w:r w:rsidR="00F767D3" w:rsidRPr="001D4B4B">
        <w:rPr>
          <w:highlight w:val="lightGray"/>
        </w:rPr>
        <w:fldChar w:fldCharType="begin"/>
      </w:r>
      <w:r w:rsidR="00F767D3" w:rsidRPr="001D4B4B">
        <w:rPr>
          <w:highlight w:val="lightGray"/>
        </w:rPr>
        <w:instrText xml:space="preserve"> REF _Ref446442339 \r \h </w:instrText>
      </w:r>
      <w:r w:rsidR="005053A5" w:rsidRPr="001D4B4B">
        <w:rPr>
          <w:highlight w:val="lightGray"/>
        </w:rPr>
        <w:instrText xml:space="preserve"> \* MERGEFORMAT </w:instrText>
      </w:r>
      <w:r w:rsidR="00F767D3" w:rsidRPr="001D4B4B">
        <w:rPr>
          <w:highlight w:val="lightGray"/>
        </w:rPr>
      </w:r>
      <w:r w:rsidR="00F767D3" w:rsidRPr="001D4B4B">
        <w:rPr>
          <w:highlight w:val="lightGray"/>
        </w:rPr>
        <w:fldChar w:fldCharType="separate"/>
      </w:r>
      <w:r w:rsidR="00AD3488">
        <w:rPr>
          <w:highlight w:val="lightGray"/>
        </w:rPr>
        <w:t>11.6</w:t>
      </w:r>
      <w:r w:rsidR="00F767D3" w:rsidRPr="001D4B4B">
        <w:rPr>
          <w:highlight w:val="lightGray"/>
        </w:rPr>
        <w:fldChar w:fldCharType="end"/>
      </w:r>
      <w:r w:rsidR="00993D29" w:rsidRPr="005053A5">
        <w:t>.</w:t>
      </w:r>
    </w:p>
    <w:p w14:paraId="33F707D0" w14:textId="62A3B51E" w:rsidR="00752757" w:rsidRPr="005053A5" w:rsidRDefault="00752757" w:rsidP="005A5D57">
      <w:pPr>
        <w:pStyle w:val="MCLSeodoContrato"/>
        <w:rPr>
          <w:highlight w:val="cyan"/>
        </w:rPr>
      </w:pPr>
      <w:r w:rsidRPr="005053A5">
        <w:rPr>
          <w:highlight w:val="cyan"/>
        </w:rPr>
        <w:lastRenderedPageBreak/>
        <w:t>DA GARANTIA</w:t>
      </w:r>
      <w:r w:rsidR="00993D29" w:rsidRPr="005053A5">
        <w:rPr>
          <w:highlight w:val="cyan"/>
        </w:rPr>
        <w:t xml:space="preserve"> (SEGURO</w:t>
      </w:r>
      <w:r w:rsidR="009A3E65" w:rsidRPr="005053A5">
        <w:rPr>
          <w:highlight w:val="cyan"/>
        </w:rPr>
        <w:t xml:space="preserve"> LOCATÍCIO</w:t>
      </w:r>
      <w:r w:rsidR="00993D29" w:rsidRPr="005053A5">
        <w:rPr>
          <w:highlight w:val="cyan"/>
        </w:rPr>
        <w:t>)</w:t>
      </w:r>
    </w:p>
    <w:p w14:paraId="26F37C19" w14:textId="66AF8CC4" w:rsidR="00752757" w:rsidRPr="005053A5" w:rsidRDefault="00C826B5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>LOCATÁRIO(A)(S)</w:t>
      </w:r>
      <w:r w:rsidR="00752757" w:rsidRPr="005053A5">
        <w:t xml:space="preserve">, em garantia do fiel cumprimento de cada uma das obrigações assumidas neste </w:t>
      </w:r>
      <w:r w:rsidR="00752757" w:rsidRPr="005053A5">
        <w:rPr>
          <w:rStyle w:val="DESTAQUE"/>
        </w:rPr>
        <w:t>contrato</w:t>
      </w:r>
      <w:r w:rsidR="00752757" w:rsidRPr="005053A5">
        <w:t xml:space="preserve"> e, especialmente do pagamento dos aluguéis e encargos </w:t>
      </w:r>
      <w:r w:rsidRPr="005053A5">
        <w:t>locatícios</w:t>
      </w:r>
      <w:r w:rsidR="00752757" w:rsidRPr="005053A5">
        <w:t>, apresentará</w:t>
      </w:r>
      <w:r w:rsidRPr="005053A5">
        <w:t>(ão)</w:t>
      </w:r>
      <w:r w:rsidR="00752757" w:rsidRPr="005053A5">
        <w:t xml:space="preserve"> à </w:t>
      </w:r>
      <w:r w:rsidR="00752757" w:rsidRPr="005053A5">
        <w:rPr>
          <w:b/>
        </w:rPr>
        <w:t>LOCADORA</w:t>
      </w:r>
      <w:r w:rsidR="00752757" w:rsidRPr="005053A5">
        <w:t xml:space="preserve">, em até 30 (trinta) dias após o início da presente locação, impreterivelmente, o original da apólice de </w:t>
      </w:r>
      <w:r w:rsidRPr="005053A5">
        <w:rPr>
          <w:b/>
          <w:smallCaps/>
        </w:rPr>
        <w:t>Seguro Fiança Locatícia</w:t>
      </w:r>
      <w:r w:rsidR="00752757" w:rsidRPr="005053A5">
        <w:t xml:space="preserve">, garantia essa que perdurará até a data da entrega real e efetiva das chaves do </w:t>
      </w:r>
      <w:r w:rsidR="00752757" w:rsidRPr="005053A5">
        <w:rPr>
          <w:rStyle w:val="DESTAQUE"/>
        </w:rPr>
        <w:t>Imóvel</w:t>
      </w:r>
      <w:r w:rsidRPr="005053A5">
        <w:rPr>
          <w:rStyle w:val="DESTAQUE"/>
          <w:b w:val="0"/>
        </w:rPr>
        <w:t xml:space="preserve">, </w:t>
      </w:r>
      <w:r w:rsidRPr="005053A5">
        <w:t>conforme condições previstas na seção</w:t>
      </w:r>
      <w:r w:rsidRPr="005053A5">
        <w:rPr>
          <w:b/>
        </w:rPr>
        <w:t xml:space="preserve"> </w:t>
      </w:r>
      <w:r w:rsidRPr="001D4B4B">
        <w:rPr>
          <w:b/>
          <w:highlight w:val="lightGray"/>
        </w:rPr>
        <w:fldChar w:fldCharType="begin"/>
      </w:r>
      <w:r w:rsidRPr="001D4B4B">
        <w:rPr>
          <w:b/>
          <w:highlight w:val="lightGray"/>
        </w:rPr>
        <w:instrText xml:space="preserve"> REF _Ref478230424 \h  \* MERGEFORMAT </w:instrText>
      </w:r>
      <w:r w:rsidRPr="001D4B4B">
        <w:rPr>
          <w:b/>
          <w:highlight w:val="lightGray"/>
        </w:rPr>
      </w:r>
      <w:r w:rsidRPr="001D4B4B">
        <w:rPr>
          <w:b/>
          <w:highlight w:val="lightGray"/>
        </w:rPr>
        <w:fldChar w:fldCharType="separate"/>
      </w:r>
      <w:r w:rsidR="00AD3488" w:rsidRPr="00AD3488">
        <w:rPr>
          <w:b/>
          <w:highlight w:val="lightGray"/>
        </w:rPr>
        <w:t xml:space="preserve">DA </w:t>
      </w:r>
      <w:commentRangeStart w:id="71"/>
      <w:r w:rsidR="00AD3488" w:rsidRPr="00AD3488">
        <w:rPr>
          <w:b/>
          <w:highlight w:val="lightGray"/>
        </w:rPr>
        <w:t>RESTITUIÇÃO DO IMÓVEL</w:t>
      </w:r>
      <w:commentRangeEnd w:id="71"/>
      <w:r w:rsidRPr="001D4B4B">
        <w:rPr>
          <w:b/>
          <w:highlight w:val="lightGray"/>
        </w:rPr>
        <w:fldChar w:fldCharType="end"/>
      </w:r>
      <w:r w:rsidR="00752757" w:rsidRPr="005053A5">
        <w:t xml:space="preserve">, e será extensiva a toda e qualquer modificação na locação, resultante da aplicação do texto legal ou de acordo entre as </w:t>
      </w:r>
      <w:r w:rsidR="00752757" w:rsidRPr="005053A5">
        <w:rPr>
          <w:rStyle w:val="DESTAQUE"/>
        </w:rPr>
        <w:t>partes</w:t>
      </w:r>
      <w:r w:rsidR="00752757" w:rsidRPr="005053A5">
        <w:t xml:space="preserve">, sendo certo que superado este prazo, ficará facultado à </w:t>
      </w:r>
      <w:r w:rsidR="00752757" w:rsidRPr="005053A5">
        <w:rPr>
          <w:b/>
        </w:rPr>
        <w:t>LOCADORA</w:t>
      </w:r>
      <w:r w:rsidR="00752757" w:rsidRPr="005053A5">
        <w:t xml:space="preserve"> considerar automaticamente rescindido o presente instrumento, independentemente de qualquer aviso, notificação ou interpelação e aplicar a 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 xml:space="preserve"> deste instrumento</w:t>
      </w:r>
      <w:r w:rsidR="00752757" w:rsidRPr="005053A5">
        <w:t>.</w:t>
      </w:r>
    </w:p>
    <w:p w14:paraId="52734754" w14:textId="69814C90" w:rsidR="00D87EF3" w:rsidRPr="005053A5" w:rsidRDefault="00D87EF3" w:rsidP="00CA7735">
      <w:pPr>
        <w:pStyle w:val="MCLPargrafodoContrato"/>
      </w:pPr>
      <w:r w:rsidRPr="005053A5">
        <w:t xml:space="preserve">O </w:t>
      </w:r>
      <w:r w:rsidRPr="005053A5">
        <w:rPr>
          <w:b/>
          <w:smallCaps/>
        </w:rPr>
        <w:t>Seguro Fiança Locatícia</w:t>
      </w:r>
      <w:r w:rsidRPr="005053A5">
        <w:t xml:space="preserve">, a que se reporta a presente cláusula, deverá ser contratado com companhia seguradora 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pelo(a)(s) </w:t>
      </w:r>
      <w:r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65EC9423" w14:textId="6FAF6EC4" w:rsidR="00752757" w:rsidRPr="005053A5" w:rsidRDefault="00752757" w:rsidP="00CA7735">
      <w:pPr>
        <w:pStyle w:val="MCLPargrafodoContrato"/>
      </w:pPr>
      <w:r w:rsidRPr="005053A5">
        <w:t xml:space="preserve">O contrato de </w:t>
      </w:r>
      <w:r w:rsidRPr="005053A5">
        <w:rPr>
          <w:b/>
          <w:smallCaps/>
        </w:rPr>
        <w:t>Seguro Fiança Locatícia</w:t>
      </w:r>
      <w:r w:rsidRPr="005053A5">
        <w:t xml:space="preserve"> deverá ter prazo de vigência mínimo de 12 (doze) meses e esta garantia deverá ser renovada, a cada 12 (doze) meses, em até no máximo 30 (trinta) dias antes do término do período de sua vigência, obrigando-se </w:t>
      </w:r>
      <w:r w:rsidR="00C826B5" w:rsidRPr="005053A5">
        <w:t xml:space="preserve">o(a)(s) </w:t>
      </w:r>
      <w:r w:rsidR="00C826B5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indicada </w:t>
      </w:r>
      <w:r w:rsidR="00C826B5" w:rsidRPr="005053A5">
        <w:t xml:space="preserve">na </w:t>
      </w:r>
      <w:r w:rsidR="00C826B5" w:rsidRPr="001D4B4B">
        <w:rPr>
          <w:highlight w:val="lightGray"/>
        </w:rPr>
        <w:fldChar w:fldCharType="begin"/>
      </w:r>
      <w:r w:rsidR="00C826B5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C826B5" w:rsidRPr="001D4B4B">
        <w:rPr>
          <w:highlight w:val="lightGray"/>
        </w:rPr>
      </w:r>
      <w:r w:rsidR="00C826B5"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C826B5" w:rsidRPr="001D4B4B">
        <w:rPr>
          <w:highlight w:val="lightGray"/>
        </w:rPr>
        <w:fldChar w:fldCharType="end"/>
      </w:r>
      <w:r w:rsidR="00C826B5" w:rsidRPr="005053A5">
        <w:t xml:space="preserve"> deste instrumento</w:t>
      </w:r>
      <w:r w:rsidRPr="005053A5">
        <w:t>.</w:t>
      </w:r>
    </w:p>
    <w:p w14:paraId="3FFBE060" w14:textId="09D6743C" w:rsidR="00752757" w:rsidRPr="005053A5" w:rsidRDefault="00752757" w:rsidP="00CA7735">
      <w:pPr>
        <w:pStyle w:val="MCLPargrafodoContrato"/>
      </w:pPr>
      <w:r w:rsidRPr="005053A5">
        <w:t xml:space="preserve">É de conhecimento da </w:t>
      </w:r>
      <w:r w:rsidRPr="005053A5">
        <w:rPr>
          <w:b/>
        </w:rPr>
        <w:t>LOCADORA</w:t>
      </w:r>
      <w:r w:rsidRPr="005053A5">
        <w:t xml:space="preserve"> e </w:t>
      </w:r>
      <w:r w:rsidR="005D5EFE" w:rsidRPr="005053A5">
        <w:t xml:space="preserve">do(a)(s) </w:t>
      </w:r>
      <w:r w:rsidR="005D5EFE" w:rsidRPr="005053A5">
        <w:rPr>
          <w:b/>
        </w:rPr>
        <w:t>LOCATÁRIO(A)(S)</w:t>
      </w:r>
      <w:r w:rsidR="005D5EFE" w:rsidRPr="005053A5">
        <w:t xml:space="preserve"> </w:t>
      </w:r>
      <w:r w:rsidRPr="005053A5">
        <w:t xml:space="preserve">as condições gerais do </w:t>
      </w:r>
      <w:r w:rsidRPr="005053A5">
        <w:rPr>
          <w:b/>
          <w:smallCaps/>
        </w:rPr>
        <w:t>Seguro Fiança Locatícia</w:t>
      </w:r>
      <w:r w:rsidRPr="005053A5">
        <w:t xml:space="preserve">. Para efeito desta garantia, os prêmios iniciais e renovações anuais do </w:t>
      </w:r>
      <w:r w:rsidR="005D5EFE" w:rsidRPr="005053A5">
        <w:rPr>
          <w:b/>
          <w:smallCaps/>
        </w:rPr>
        <w:t>Seguro Fiança Locatícia</w:t>
      </w:r>
      <w:r w:rsidRPr="005053A5">
        <w:t xml:space="preserve">, calculados conforme normas vigentes, deverão ser pagos </w:t>
      </w:r>
      <w:r w:rsidR="005D5EFE" w:rsidRPr="005053A5">
        <w:t xml:space="preserve">pelo(a)(s) </w:t>
      </w:r>
      <w:r w:rsidR="005D5EFE" w:rsidRPr="005053A5">
        <w:rPr>
          <w:b/>
        </w:rPr>
        <w:t>LOCATÁRIO(A)(S)</w:t>
      </w:r>
      <w:r w:rsidRPr="005053A5">
        <w:t xml:space="preserve">, de acordo com o </w:t>
      </w:r>
      <w:commentRangeStart w:id="72"/>
      <w:r w:rsidRPr="005053A5">
        <w:t>inciso XI</w:t>
      </w:r>
      <w:commentRangeEnd w:id="72"/>
      <w:r w:rsidR="00D87EF3" w:rsidRPr="005053A5">
        <w:rPr>
          <w:rStyle w:val="Refdecomentrio"/>
          <w:noProof w:val="0"/>
          <w:lang w:val="en-US"/>
        </w:rPr>
        <w:commentReference w:id="72"/>
      </w:r>
      <w:r w:rsidRPr="005053A5">
        <w:t xml:space="preserve">, do artigo 23 da Lei </w:t>
      </w:r>
      <w:r w:rsidR="00D87EF3" w:rsidRPr="005053A5">
        <w:t>8.245/91</w:t>
      </w:r>
      <w:r w:rsidRPr="005053A5">
        <w:t>.</w:t>
      </w:r>
    </w:p>
    <w:p w14:paraId="5062A6CA" w14:textId="28FFA50C" w:rsidR="00752757" w:rsidRPr="005053A5" w:rsidRDefault="00752757" w:rsidP="00CA7735">
      <w:pPr>
        <w:pStyle w:val="MCLPargrafodoContrato"/>
      </w:pPr>
      <w:r w:rsidRPr="005053A5">
        <w:t>A apólice garantirá a cobertura</w:t>
      </w:r>
      <w:r w:rsidR="0075216A" w:rsidRPr="005053A5">
        <w:t xml:space="preserve"> de fiança dos aluguéis mensais, além das demais despesas e encargos locatícios, referente a locação </w:t>
      </w:r>
      <w:r w:rsidRPr="005053A5">
        <w:t xml:space="preserve">do </w:t>
      </w:r>
      <w:r w:rsidRPr="005053A5">
        <w:rPr>
          <w:rStyle w:val="DESTAQUE"/>
        </w:rPr>
        <w:t>Imóvel</w:t>
      </w:r>
      <w:r w:rsidRPr="005053A5">
        <w:t xml:space="preserve">. Eventuais débitos decorrentes do presente </w:t>
      </w:r>
      <w:r w:rsidRPr="005053A5">
        <w:rPr>
          <w:rStyle w:val="DESTAQUE"/>
        </w:rPr>
        <w:t>contrato</w:t>
      </w:r>
      <w:r w:rsidRPr="005053A5">
        <w:t xml:space="preserve">, não pagos </w:t>
      </w:r>
      <w:r w:rsidR="00D87EF3" w:rsidRPr="005053A5">
        <w:t xml:space="preserve">pelo(a)(s) </w:t>
      </w:r>
      <w:r w:rsidR="00D87EF3" w:rsidRPr="005053A5">
        <w:rPr>
          <w:b/>
        </w:rPr>
        <w:t xml:space="preserve">LOCATÁRIO(A)(S) </w:t>
      </w:r>
      <w:r w:rsidRPr="005053A5">
        <w:t xml:space="preserve">após regularmente instada para tanto, serão comunicados às entidades mantenedoras de bancos de dados de proteção ao crédito (Serasa, SPC, etc.) quer pela </w:t>
      </w:r>
      <w:r w:rsidRPr="005053A5">
        <w:rPr>
          <w:b/>
        </w:rPr>
        <w:t>LOCADORA</w:t>
      </w:r>
      <w:r w:rsidRPr="005053A5">
        <w:t xml:space="preserve">, quer pela </w:t>
      </w:r>
      <w:r w:rsidR="00D87EF3" w:rsidRPr="005053A5">
        <w:t xml:space="preserve">empresa </w:t>
      </w:r>
      <w:r w:rsidRPr="005053A5">
        <w:t>seguradora.</w:t>
      </w:r>
    </w:p>
    <w:p w14:paraId="1C77AB50" w14:textId="1677F38F" w:rsidR="00752757" w:rsidRPr="005053A5" w:rsidRDefault="00D87EF3" w:rsidP="00CA7735">
      <w:pPr>
        <w:pStyle w:val="MCLPargrafo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752757" w:rsidRPr="005053A5">
        <w:t>fica</w:t>
      </w:r>
      <w:r w:rsidRPr="005053A5">
        <w:t>(m)</w:t>
      </w:r>
      <w:r w:rsidR="00752757" w:rsidRPr="005053A5">
        <w:t xml:space="preserve"> obrigad</w:t>
      </w:r>
      <w:r w:rsidRPr="005053A5">
        <w:t>o(</w:t>
      </w:r>
      <w:r w:rsidR="00752757" w:rsidRPr="005053A5">
        <w:t>a</w:t>
      </w:r>
      <w:r w:rsidRPr="005053A5">
        <w:t>)(s)</w:t>
      </w:r>
      <w:r w:rsidR="00752757" w:rsidRPr="005053A5">
        <w:t xml:space="preserve"> a não efetuar nenhuma alteração nos termos da apólice contratada sem o expresso consentimento</w:t>
      </w:r>
      <w:r w:rsidR="008E22FA" w:rsidRPr="005053A5">
        <w:t xml:space="preserve"> por escrito</w:t>
      </w:r>
      <w:r w:rsidR="00752757" w:rsidRPr="005053A5">
        <w:t xml:space="preserve"> da </w:t>
      </w:r>
      <w:r w:rsidR="00752757" w:rsidRPr="005053A5">
        <w:rPr>
          <w:b/>
        </w:rPr>
        <w:t>LOCADORA</w:t>
      </w:r>
      <w:r w:rsidR="00752757" w:rsidRPr="005053A5">
        <w:t xml:space="preserve">, que poderá inclusive solicitar </w:t>
      </w:r>
      <w:r w:rsidRPr="005053A5">
        <w:t xml:space="preserve">ao(à)(s) </w:t>
      </w:r>
      <w:r w:rsidRPr="005053A5">
        <w:rPr>
          <w:b/>
        </w:rPr>
        <w:t xml:space="preserve">LOCATÁRIO(A)(S) </w:t>
      </w:r>
      <w:r w:rsidR="00752757" w:rsidRPr="005053A5">
        <w:t>que apresente um compromisso da seguradora nesse sentido.</w:t>
      </w:r>
    </w:p>
    <w:p w14:paraId="1AEB5CE4" w14:textId="5E48927A" w:rsidR="00AA4A39" w:rsidRPr="005053A5" w:rsidRDefault="009A3E65" w:rsidP="005A5D57">
      <w:pPr>
        <w:pStyle w:val="MCLSeodoContrato"/>
      </w:pPr>
      <w:r w:rsidRPr="005053A5">
        <w:t>DO</w:t>
      </w:r>
      <w:r w:rsidR="00200062" w:rsidRPr="005053A5">
        <w:t xml:space="preserve"> SEGURO DO IMÓVEL</w:t>
      </w:r>
    </w:p>
    <w:p w14:paraId="52575398" w14:textId="5A4C8493" w:rsidR="00AA4A39" w:rsidRPr="005053A5" w:rsidRDefault="00D87EF3" w:rsidP="005D58D6">
      <w:pPr>
        <w:pStyle w:val="MCLClusuladoContrato"/>
      </w:pPr>
      <w:r w:rsidRPr="005053A5">
        <w:t xml:space="preserve">O(A)(s) </w:t>
      </w:r>
      <w:r w:rsidRPr="005053A5">
        <w:rPr>
          <w:b/>
        </w:rPr>
        <w:t xml:space="preserve">LOCATÁRIO(A)(S) </w:t>
      </w:r>
      <w:r w:rsidR="00AA4A39" w:rsidRPr="005053A5">
        <w:t>deverá</w:t>
      </w:r>
      <w:r w:rsidRPr="005053A5">
        <w:t>(ão)</w:t>
      </w:r>
      <w:r w:rsidR="00AA4A39" w:rsidRPr="005053A5">
        <w:t xml:space="preserve"> contratar seguro total para o </w:t>
      </w:r>
      <w:r w:rsidR="00AA4A39" w:rsidRPr="005053A5">
        <w:rPr>
          <w:rStyle w:val="DESTAQUE"/>
        </w:rPr>
        <w:t>Imóvel</w:t>
      </w:r>
      <w:r w:rsidR="00AA4A39" w:rsidRPr="005053A5">
        <w:t xml:space="preserve">, contra os riscos de incêndio, queda de aeronave, responsabilidade civil e outros riscos, inclusive perante terceiros, pelo valor de cobertura total do valor do </w:t>
      </w:r>
      <w:r w:rsidR="00AA4A39" w:rsidRPr="005053A5">
        <w:rPr>
          <w:rStyle w:val="DESTAQUE"/>
        </w:rPr>
        <w:t>imóvel</w:t>
      </w:r>
      <w:r w:rsidR="00AA4A39" w:rsidRPr="005053A5">
        <w:t xml:space="preserve">, de no mínimo 200 (duzentas) vezes o aluguel vigente, devendo remeter cópia da respectiva apólice à </w:t>
      </w:r>
      <w:r w:rsidR="00AA4A39" w:rsidRPr="005053A5">
        <w:rPr>
          <w:b/>
        </w:rPr>
        <w:t>LOCADORA</w:t>
      </w:r>
      <w:r w:rsidR="00AA4A39" w:rsidRPr="005053A5">
        <w:t xml:space="preserve"> tão logo cumpra a obrigação ora contraída, sendo certo, outrossim, que dito seguro deverá ser contratado com cláusula de correção monetária, com base no índice </w:t>
      </w:r>
      <w:r w:rsidRPr="005053A5">
        <w:t xml:space="preserve">IGP-M/FVG, ou outro índice conforme previsto </w:t>
      </w:r>
      <w:r w:rsidR="00B055BE">
        <w:t>na cláusula</w:t>
      </w:r>
      <w:r w:rsidRPr="005053A5">
        <w:t xml:space="preserve">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_Ref441184557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AD3488">
        <w:rPr>
          <w:highlight w:val="lightGray"/>
        </w:rPr>
        <w:t>4.5</w:t>
      </w:r>
      <w:r w:rsidRPr="001D4B4B">
        <w:rPr>
          <w:highlight w:val="lightGray"/>
        </w:rPr>
        <w:fldChar w:fldCharType="end"/>
      </w:r>
      <w:r w:rsidRPr="005053A5">
        <w:t xml:space="preserve"> da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_Ref293841873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IV</w:t>
      </w:r>
      <w:r w:rsidRPr="001D4B4B">
        <w:rPr>
          <w:highlight w:val="lightGray"/>
        </w:rPr>
        <w:fldChar w:fldCharType="end"/>
      </w:r>
      <w:r w:rsidRPr="005053A5">
        <w:t xml:space="preserve">, </w:t>
      </w:r>
      <w:r w:rsidR="00AA4A39" w:rsidRPr="005053A5">
        <w:t>bem como com previsão de indenização por perdas e danos e lucros cessantes, e renovado anualmente até o término do prazo contratual e suas eventuais renovações, sob pena de aplicação da multa prevista na</w:t>
      </w:r>
      <w:r w:rsidRPr="005053A5">
        <w:t xml:space="preserve">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="00AA4A39" w:rsidRPr="005053A5">
        <w:t>.</w:t>
      </w:r>
    </w:p>
    <w:p w14:paraId="7B2ED3F8" w14:textId="505C791C" w:rsidR="00AA4A39" w:rsidRPr="005053A5" w:rsidRDefault="00AA4A39" w:rsidP="00CA7735">
      <w:pPr>
        <w:pStyle w:val="MCLPargrafodoContrato"/>
      </w:pPr>
      <w:r w:rsidRPr="005053A5">
        <w:t xml:space="preserve">O seguro do </w:t>
      </w:r>
      <w:r w:rsidRPr="005053A5">
        <w:rPr>
          <w:rStyle w:val="DESTAQUE"/>
        </w:rPr>
        <w:t>Imóvel</w:t>
      </w:r>
      <w:r w:rsidRPr="005053A5">
        <w:t xml:space="preserve">, a que se reporta a presente cláusula, deverá ser contratado com companhia seguradora </w:t>
      </w:r>
      <w:r w:rsidRPr="005053A5">
        <w:lastRenderedPageBreak/>
        <w:t xml:space="preserve">de primeira linha e de renome no mercado. Para tanto, a </w:t>
      </w:r>
      <w:r w:rsidRPr="005053A5">
        <w:rPr>
          <w:b/>
        </w:rPr>
        <w:t>LOCADORA</w:t>
      </w:r>
      <w:r w:rsidRPr="005053A5">
        <w:t xml:space="preserve"> será previamente cientificada, por escrito, da companhia escolhida </w:t>
      </w:r>
      <w:r w:rsidR="00D87EF3" w:rsidRPr="005053A5">
        <w:t xml:space="preserve">pelo(a)(s) </w:t>
      </w:r>
      <w:r w:rsidR="00D87EF3" w:rsidRPr="005053A5">
        <w:rPr>
          <w:b/>
        </w:rPr>
        <w:t>LOCATÁRIO(A)(S)</w:t>
      </w:r>
      <w:r w:rsidRPr="005053A5">
        <w:t xml:space="preserve">, devendo exarar a sua aprovação, também por escrito, anteriormente à emissão da apólice. </w:t>
      </w:r>
    </w:p>
    <w:p w14:paraId="4E86C48F" w14:textId="059DE6F5" w:rsidR="00AA4A39" w:rsidRPr="005053A5" w:rsidRDefault="00AA4A39" w:rsidP="00CA7735">
      <w:pPr>
        <w:pStyle w:val="MCLPargrafodoContrato"/>
      </w:pPr>
      <w:r w:rsidRPr="005053A5">
        <w:t xml:space="preserve">A via original da apólice do seguro mencionado nesta </w:t>
      </w:r>
      <w:r w:rsidR="0024714F" w:rsidRPr="005053A5">
        <w:t>cláusula</w:t>
      </w:r>
      <w:r w:rsidRPr="005053A5">
        <w:t xml:space="preserve"> deverá ser entregue </w:t>
      </w:r>
      <w:r w:rsidR="00944BF4" w:rsidRPr="005053A5">
        <w:t xml:space="preserve">pelo(a)(s) </w:t>
      </w:r>
      <w:r w:rsidR="00944BF4" w:rsidRPr="005053A5">
        <w:rPr>
          <w:b/>
        </w:rPr>
        <w:t xml:space="preserve">LOCATÁRIO(A)(S) </w:t>
      </w:r>
      <w:r w:rsidRPr="005053A5">
        <w:t xml:space="preserve">à </w:t>
      </w:r>
      <w:r w:rsidRPr="005053A5">
        <w:rPr>
          <w:b/>
        </w:rPr>
        <w:t>LOCADORA</w:t>
      </w:r>
      <w:r w:rsidRPr="005053A5">
        <w:t xml:space="preserve"> em até 30 (trinta) dias após o início da presente locação, impreterivelmente,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e, ainda, aplicar a multa indicada </w:t>
      </w:r>
      <w:r w:rsidR="00944BF4" w:rsidRPr="005053A5">
        <w:t xml:space="preserve">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="00944BF4" w:rsidRPr="005053A5">
        <w:t>.</w:t>
      </w:r>
      <w:r w:rsidRPr="005053A5">
        <w:t xml:space="preserve"> </w:t>
      </w:r>
    </w:p>
    <w:p w14:paraId="232F7858" w14:textId="64C7B8AF" w:rsidR="00AA4A39" w:rsidRPr="005053A5" w:rsidRDefault="00AA4A39" w:rsidP="00CA7735">
      <w:pPr>
        <w:pStyle w:val="MCLPargrafodoContrato"/>
      </w:pPr>
      <w:r w:rsidRPr="005053A5">
        <w:t xml:space="preserve">A apólice do seguro deverá ser renovada a cada 12 (doze) meses, em até no máximo 30 (trinta) dias antes do término do período de sua vigência, obrigando-se </w:t>
      </w:r>
      <w:r w:rsidR="00944BF4" w:rsidRPr="005053A5">
        <w:t>o(a)(s)</w:t>
      </w:r>
      <w:r w:rsidRPr="005053A5">
        <w:t xml:space="preserve"> </w:t>
      </w:r>
      <w:r w:rsidR="00944BF4" w:rsidRPr="005053A5">
        <w:rPr>
          <w:b/>
        </w:rPr>
        <w:t>LOCATÁRIO(A)(S)</w:t>
      </w:r>
      <w:r w:rsidRPr="005053A5">
        <w:t xml:space="preserve">, dentro deste mesmo prazo, a encaminhar à </w:t>
      </w:r>
      <w:r w:rsidRPr="005053A5">
        <w:rPr>
          <w:b/>
        </w:rPr>
        <w:t>LOCADORA</w:t>
      </w:r>
      <w:r w:rsidRPr="005053A5">
        <w:t xml:space="preserve"> a apólice original da garantia, sob pena de ficar facultado à </w:t>
      </w:r>
      <w:r w:rsidRPr="005053A5">
        <w:rPr>
          <w:b/>
        </w:rPr>
        <w:t>LOCADORA</w:t>
      </w:r>
      <w:r w:rsidRPr="005053A5">
        <w:t xml:space="preserve"> considerar automaticamente rescindido o presente instrumento, independentemente de qualquer aviso, notificação ou interpelação e aplicar a multa </w:t>
      </w:r>
      <w:r w:rsidR="00944BF4" w:rsidRPr="005053A5">
        <w:t xml:space="preserve">indicada na </w:t>
      </w:r>
      <w:r w:rsidR="00944BF4" w:rsidRPr="001D4B4B">
        <w:rPr>
          <w:highlight w:val="lightGray"/>
        </w:rPr>
        <w:fldChar w:fldCharType="begin"/>
      </w:r>
      <w:r w:rsidR="00944BF4"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="00944BF4" w:rsidRPr="001D4B4B">
        <w:rPr>
          <w:highlight w:val="lightGray"/>
        </w:rPr>
      </w:r>
      <w:r w:rsidR="00944BF4"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="00944BF4" w:rsidRPr="001D4B4B">
        <w:rPr>
          <w:highlight w:val="lightGray"/>
        </w:rPr>
        <w:fldChar w:fldCharType="end"/>
      </w:r>
      <w:r w:rsidRPr="005053A5">
        <w:t>.</w:t>
      </w:r>
    </w:p>
    <w:p w14:paraId="6F288C00" w14:textId="6241ADFA" w:rsidR="00AA4A39" w:rsidRPr="005053A5" w:rsidRDefault="00AA4A39" w:rsidP="00CA7735">
      <w:pPr>
        <w:pStyle w:val="MCLPargrafodoContrato"/>
      </w:pPr>
      <w:r w:rsidRPr="005053A5">
        <w:t xml:space="preserve">Em caso de incêndio, ou de acidente, que obrigue a reconstrução ou reforma total do </w:t>
      </w:r>
      <w:r w:rsidRPr="005053A5">
        <w:rPr>
          <w:rStyle w:val="DESTAQUE"/>
        </w:rPr>
        <w:t>Imóvel</w:t>
      </w:r>
      <w:r w:rsidRPr="005053A5">
        <w:t xml:space="preserve">, rescindir-se-á o presente contrato, sem prejuízo </w:t>
      </w:r>
      <w:r w:rsidR="00944BF4" w:rsidRPr="005053A5">
        <w:t xml:space="preserve">da eventual responsabilidade do(a)(s) </w:t>
      </w:r>
      <w:r w:rsidR="00944BF4" w:rsidRPr="005053A5">
        <w:rPr>
          <w:b/>
        </w:rPr>
        <w:t>LOCATÁRIO(A)(S)</w:t>
      </w:r>
      <w:r w:rsidRPr="005053A5">
        <w:t>, desde que esta fique devidamente comprovada.</w:t>
      </w:r>
    </w:p>
    <w:p w14:paraId="018FD982" w14:textId="5AEC0F9A" w:rsidR="00AA4A39" w:rsidRPr="005053A5" w:rsidRDefault="00AA4A39" w:rsidP="00CA7735">
      <w:pPr>
        <w:pStyle w:val="MCLPargrafodoContrato"/>
      </w:pPr>
      <w:r w:rsidRPr="005053A5">
        <w:t xml:space="preserve">A </w:t>
      </w:r>
      <w:r w:rsidRPr="005053A5">
        <w:rPr>
          <w:b/>
        </w:rPr>
        <w:t>LOCADORA</w:t>
      </w:r>
      <w:r w:rsidRPr="005053A5">
        <w:t xml:space="preserve"> será a beneficiária exclusiva da indenização, em caso de sinistro, ficando certo e ajustado que, nesta hipótese, se o valor segurado não cobrir os danos ocorridos, </w:t>
      </w:r>
      <w:r w:rsidR="00944BF4" w:rsidRPr="005053A5">
        <w:t xml:space="preserve">o(a)(s) </w:t>
      </w:r>
      <w:r w:rsidR="00944BF4" w:rsidRPr="005053A5">
        <w:rPr>
          <w:b/>
        </w:rPr>
        <w:t xml:space="preserve">LOCATÁRIO(A)(S) </w:t>
      </w:r>
      <w:r w:rsidRPr="005053A5">
        <w:t>responderá</w:t>
      </w:r>
      <w:r w:rsidR="003E4D31" w:rsidRPr="005053A5">
        <w:t>(ào)</w:t>
      </w:r>
      <w:r w:rsidRPr="005053A5">
        <w:t xml:space="preserve"> perante a </w:t>
      </w:r>
      <w:r w:rsidRPr="005053A5">
        <w:rPr>
          <w:b/>
        </w:rPr>
        <w:t>LOCADORA</w:t>
      </w:r>
      <w:r w:rsidRPr="005053A5">
        <w:t xml:space="preserve"> e/ou terceiros pela diferença.</w:t>
      </w:r>
    </w:p>
    <w:p w14:paraId="06980D4C" w14:textId="25A1DB50" w:rsidR="00AA4A39" w:rsidRPr="005053A5" w:rsidRDefault="00944BF4" w:rsidP="00CA7735">
      <w:pPr>
        <w:pStyle w:val="MCLPargrafodoContrato"/>
      </w:pPr>
      <w:r w:rsidRPr="005053A5">
        <w:t xml:space="preserve">Em caso de descumprimento, pelo(a)(s) </w:t>
      </w:r>
      <w:r w:rsidRPr="005053A5">
        <w:rPr>
          <w:b/>
        </w:rPr>
        <w:t>LOCATÁRIO(A)(S)</w:t>
      </w:r>
      <w:r w:rsidR="00AA4A39" w:rsidRPr="005053A5">
        <w:t xml:space="preserve">, do quanto disposto nesta cláusula constituir-se-á infração contratual de natureza grave, sob pena de ficar facultado à </w:t>
      </w:r>
      <w:r w:rsidR="00AA4A39" w:rsidRPr="005053A5">
        <w:rPr>
          <w:b/>
        </w:rPr>
        <w:t>LOCADORA</w:t>
      </w:r>
      <w:r w:rsidR="00AA4A39" w:rsidRPr="005053A5">
        <w:t xml:space="preserve"> considerar automaticamente rescindido o presente instrumento, independentemente de qualquer aviso, notificação ou interpelação e, ainda, aplicar a </w:t>
      </w:r>
      <w:r w:rsidRPr="005053A5">
        <w:t xml:space="preserve">multa indicada na </w:t>
      </w:r>
      <w:r w:rsidRPr="001D4B4B">
        <w:rPr>
          <w:highlight w:val="lightGray"/>
        </w:rPr>
        <w:fldChar w:fldCharType="begin"/>
      </w:r>
      <w:r w:rsidRPr="001D4B4B">
        <w:rPr>
          <w:highlight w:val="lightGray"/>
        </w:rPr>
        <w:instrText xml:space="preserve"> REF _Ref445823051 \r \h </w:instrText>
      </w:r>
      <w:r w:rsidR="005053A5" w:rsidRPr="001D4B4B">
        <w:rPr>
          <w:highlight w:val="lightGray"/>
        </w:rPr>
        <w:instrText xml:space="preserve"> \* MERGEFORMAT </w:instrText>
      </w:r>
      <w:r w:rsidRPr="001D4B4B">
        <w:rPr>
          <w:highlight w:val="lightGray"/>
        </w:rPr>
      </w:r>
      <w:r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</w:t>
      </w:r>
      <w:r w:rsidRPr="001D4B4B">
        <w:rPr>
          <w:highlight w:val="lightGray"/>
        </w:rPr>
        <w:fldChar w:fldCharType="end"/>
      </w:r>
      <w:r w:rsidRPr="005053A5">
        <w:t>.</w:t>
      </w:r>
    </w:p>
    <w:p w14:paraId="1242D183" w14:textId="1444626E" w:rsidR="00AA4A39" w:rsidRPr="005053A5" w:rsidRDefault="00AA4A39" w:rsidP="00CA7735">
      <w:pPr>
        <w:pStyle w:val="MCLPargrafodoContrato"/>
      </w:pPr>
      <w:r w:rsidRPr="005053A5">
        <w:t xml:space="preserve">É facultado </w:t>
      </w:r>
      <w:r w:rsidR="00944BF4" w:rsidRPr="005053A5">
        <w:t xml:space="preserve">ao(à)(s) </w:t>
      </w:r>
      <w:r w:rsidR="00944BF4" w:rsidRPr="005053A5">
        <w:rPr>
          <w:b/>
        </w:rPr>
        <w:t xml:space="preserve">LOCATÁRIO(A)(S) </w:t>
      </w:r>
      <w:r w:rsidRPr="005053A5">
        <w:t xml:space="preserve">fazer seguro, em seu próprio nome, das benfeitorias e dos bens removíveis que guarnecerão o </w:t>
      </w:r>
      <w:r w:rsidRPr="005053A5">
        <w:rPr>
          <w:rStyle w:val="DESTAQUE"/>
        </w:rPr>
        <w:t>Imóvel</w:t>
      </w:r>
      <w:r w:rsidRPr="005053A5">
        <w:t>, cabendo-lhe a indenização em caso de sinistro.</w:t>
      </w:r>
    </w:p>
    <w:p w14:paraId="11DBADDA" w14:textId="4F0CF03A" w:rsidR="00AA4A39" w:rsidRPr="005053A5" w:rsidRDefault="00AA4A39" w:rsidP="00CA7735">
      <w:pPr>
        <w:pStyle w:val="MCLPargrafodoContrato"/>
      </w:pPr>
      <w:r w:rsidRPr="005053A5">
        <w:t xml:space="preserve">Caso o sinistro ocasione apenas danos parciais ao </w:t>
      </w:r>
      <w:r w:rsidRPr="005053A5">
        <w:rPr>
          <w:rStyle w:val="DESTAQUE"/>
        </w:rPr>
        <w:t>Imóvel</w:t>
      </w:r>
      <w:r w:rsidRPr="005053A5">
        <w:t xml:space="preserve">, poderá </w:t>
      </w:r>
      <w:r w:rsidR="00944BF4" w:rsidRPr="005053A5">
        <w:t xml:space="preserve">o(a)(s) </w:t>
      </w:r>
      <w:r w:rsidR="00944BF4" w:rsidRPr="005053A5">
        <w:rPr>
          <w:b/>
        </w:rPr>
        <w:t>LOCATÁRIO(A)(S)</w:t>
      </w:r>
      <w:r w:rsidRPr="005053A5">
        <w:t xml:space="preserve">, a seu exclusivo critério, permanecer ocupando o bem. Nessa hipótese, mesmo enquanto às expensas da Companhia Seguradora e/ou suas próprias expensas estiver se restaurando o </w:t>
      </w:r>
      <w:r w:rsidRPr="005053A5">
        <w:rPr>
          <w:rStyle w:val="DESTAQUE"/>
        </w:rPr>
        <w:t>Imóvel</w:t>
      </w:r>
      <w:r w:rsidRPr="005053A5">
        <w:t xml:space="preserve"> e acessórios, os aluguéis e encargos continuarão a vencer normalmente, permanecendo inalteradas todas as condições contratuais ora pactuadas.</w:t>
      </w:r>
    </w:p>
    <w:p w14:paraId="408798CA" w14:textId="77777777" w:rsidR="003E5EA5" w:rsidRPr="005053A5" w:rsidRDefault="00397DCF" w:rsidP="005A5D57">
      <w:pPr>
        <w:pStyle w:val="MCLSeodoContrato"/>
      </w:pPr>
      <w:r w:rsidRPr="005053A5">
        <w:t xml:space="preserve">da </w:t>
      </w:r>
      <w:r w:rsidR="003E5EA5" w:rsidRPr="005053A5">
        <w:t>Sublocação / Empréstimo / Cessão</w:t>
      </w:r>
    </w:p>
    <w:p w14:paraId="2CFD4491" w14:textId="46769F58" w:rsidR="00ED1ED5" w:rsidRPr="005053A5" w:rsidRDefault="00ED1ED5" w:rsidP="005D58D6">
      <w:pPr>
        <w:pStyle w:val="MCLClusuladoContrato"/>
      </w:pPr>
      <w:r w:rsidRPr="005053A5">
        <w:t xml:space="preserve">Não é permitida a transferência deste </w:t>
      </w:r>
      <w:r w:rsidRPr="005053A5">
        <w:rPr>
          <w:rStyle w:val="DESTAQUE"/>
        </w:rPr>
        <w:t>contrato</w:t>
      </w:r>
      <w:r w:rsidRPr="005053A5">
        <w:t xml:space="preserve">, nem a sublocação, cessão ou empréstimo total ou parcial, sem prévio consentimento por escrito da </w:t>
      </w:r>
      <w:r w:rsidRPr="005053A5">
        <w:rPr>
          <w:rStyle w:val="DESTAQUE"/>
        </w:rPr>
        <w:t>LOCADORA</w:t>
      </w:r>
      <w:r w:rsidRPr="005053A5">
        <w:t>. No caso de ser dado este consentimento</w:t>
      </w:r>
      <w:r w:rsidR="00F53A54" w:rsidRPr="005053A5">
        <w:t xml:space="preserve">, </w:t>
      </w:r>
      <w:r w:rsidR="00921E4E" w:rsidRPr="005053A5">
        <w:t xml:space="preserve">o(a)(s) </w:t>
      </w:r>
      <w:r w:rsidR="00921E4E" w:rsidRPr="005053A5">
        <w:rPr>
          <w:rStyle w:val="DESTAQUE"/>
        </w:rPr>
        <w:t xml:space="preserve">LOCATÁRIo(A)(S) </w:t>
      </w:r>
      <w:r w:rsidR="002B6370" w:rsidRPr="005053A5">
        <w:t>responder</w:t>
      </w:r>
      <w:r w:rsidR="00945244" w:rsidRPr="005053A5">
        <w:t>á</w:t>
      </w:r>
      <w:r w:rsidR="00921E4E" w:rsidRPr="005053A5">
        <w:t>(ão)</w:t>
      </w:r>
      <w:r w:rsidR="00F53A54" w:rsidRPr="005053A5">
        <w:t xml:space="preserve"> solidariamente com 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cessionári</w:t>
      </w:r>
      <w:r w:rsidR="004F4274" w:rsidRPr="005053A5">
        <w:t>o(</w:t>
      </w:r>
      <w:r w:rsidR="00F53A54" w:rsidRPr="005053A5">
        <w:t>a</w:t>
      </w:r>
      <w:r w:rsidR="004F4274" w:rsidRPr="005053A5">
        <w:t>)</w:t>
      </w:r>
      <w:r w:rsidR="00D57185" w:rsidRPr="005053A5">
        <w:t>(s)</w:t>
      </w:r>
      <w:r w:rsidR="00F53A54" w:rsidRPr="005053A5">
        <w:t xml:space="preserve"> pelas obrigações contidas neste </w:t>
      </w:r>
      <w:r w:rsidR="00F53A54" w:rsidRPr="005053A5">
        <w:rPr>
          <w:rStyle w:val="DESTAQUE"/>
        </w:rPr>
        <w:t>CONTRATO</w:t>
      </w:r>
      <w:r w:rsidR="00F53A54" w:rsidRPr="005053A5">
        <w:t>, sem prejuízo de incorrer em infração contratual. Além disso,</w:t>
      </w:r>
      <w:r w:rsidR="00945244" w:rsidRPr="005053A5">
        <w:t xml:space="preserve"> deverá</w:t>
      </w:r>
      <w:r w:rsidR="00D57185" w:rsidRPr="005053A5">
        <w:t>(ão)</w:t>
      </w:r>
      <w:r w:rsidRPr="005053A5">
        <w:t xml:space="preserve">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agir oportunamente junto ao</w:t>
      </w:r>
      <w:r w:rsidR="004F4274" w:rsidRPr="005053A5">
        <w:t>(à)(</w:t>
      </w:r>
      <w:r w:rsidRPr="005053A5">
        <w:t>s</w:t>
      </w:r>
      <w:r w:rsidR="004F4274" w:rsidRPr="005053A5">
        <w:t>)</w:t>
      </w:r>
      <w:r w:rsidRPr="005053A5">
        <w:t xml:space="preserve"> ocupante</w:t>
      </w:r>
      <w:r w:rsidR="004F4274" w:rsidRPr="005053A5">
        <w:t>(</w:t>
      </w:r>
      <w:r w:rsidRPr="005053A5">
        <w:t>s</w:t>
      </w:r>
      <w:r w:rsidR="004F4274" w:rsidRPr="005053A5">
        <w:t>)</w:t>
      </w:r>
      <w:r w:rsidRPr="005053A5">
        <w:t xml:space="preserve">, a fim de que o </w:t>
      </w:r>
      <w:r w:rsidR="00C9539C" w:rsidRPr="005053A5">
        <w:rPr>
          <w:rStyle w:val="DESTAQUE"/>
        </w:rPr>
        <w:t>IMÓVEL</w:t>
      </w:r>
      <w:r w:rsidRPr="005053A5">
        <w:t xml:space="preserve"> esteja desimpedido nos termos do presente </w:t>
      </w:r>
      <w:r w:rsidRPr="005053A5">
        <w:rPr>
          <w:rStyle w:val="DESTAQUE"/>
        </w:rPr>
        <w:t>contrato</w:t>
      </w:r>
      <w:r w:rsidRPr="005053A5">
        <w:t xml:space="preserve">. Igualmente não é permitido fazer modificações ou transformações no </w:t>
      </w:r>
      <w:r w:rsidR="008C3EFC" w:rsidRPr="005053A5">
        <w:rPr>
          <w:rStyle w:val="DESTAQUE"/>
        </w:rPr>
        <w:t>IMÓVEL</w:t>
      </w:r>
      <w:r w:rsidRPr="005053A5">
        <w:t xml:space="preserve">, sem autorização </w:t>
      </w:r>
      <w:r w:rsidR="008432AC" w:rsidRPr="005053A5">
        <w:t xml:space="preserve">e aprovação </w:t>
      </w:r>
      <w:r w:rsidR="00D46A14" w:rsidRPr="005053A5">
        <w:t>prévia</w:t>
      </w:r>
      <w:r w:rsidR="008432AC" w:rsidRPr="005053A5">
        <w:t>s</w:t>
      </w:r>
      <w:r w:rsidR="00D46A14" w:rsidRPr="005053A5">
        <w:t xml:space="preserve"> e </w:t>
      </w:r>
      <w:r w:rsidR="00213091" w:rsidRPr="005053A5">
        <w:t xml:space="preserve">por </w:t>
      </w:r>
      <w:r w:rsidRPr="005053A5">
        <w:t>escrit</w:t>
      </w:r>
      <w:r w:rsidR="00213091" w:rsidRPr="005053A5">
        <w:t>o</w:t>
      </w:r>
      <w:r w:rsidRPr="005053A5">
        <w:t xml:space="preserve"> da </w:t>
      </w:r>
      <w:r w:rsidRPr="005053A5">
        <w:rPr>
          <w:rStyle w:val="DESTAQUE"/>
        </w:rPr>
        <w:t>LOCADORA</w:t>
      </w:r>
      <w:r w:rsidRPr="005053A5">
        <w:t>.</w:t>
      </w:r>
    </w:p>
    <w:p w14:paraId="0B3C3796" w14:textId="28205CA8" w:rsidR="00180930" w:rsidRPr="005053A5" w:rsidRDefault="00D57185" w:rsidP="005D58D6">
      <w:pPr>
        <w:pStyle w:val="MCLClusuladoContrato"/>
      </w:pPr>
      <w:r w:rsidRPr="005053A5">
        <w:t>A</w:t>
      </w:r>
      <w:r w:rsidR="00B70B53" w:rsidRPr="005053A5">
        <w:t xml:space="preserve"> </w:t>
      </w:r>
      <w:r w:rsidR="00B70B53" w:rsidRPr="005053A5">
        <w:rPr>
          <w:rStyle w:val="DESTAQUE"/>
        </w:rPr>
        <w:t>LOCADORA</w:t>
      </w:r>
      <w:r w:rsidR="00B70B53" w:rsidRPr="005053A5">
        <w:t xml:space="preserve"> </w:t>
      </w:r>
      <w:r w:rsidR="003F10F7" w:rsidRPr="005053A5">
        <w:t>fica</w:t>
      </w:r>
      <w:r w:rsidR="00B70B53" w:rsidRPr="005053A5">
        <w:t xml:space="preserve"> </w:t>
      </w:r>
      <w:r w:rsidR="003F10F7" w:rsidRPr="005053A5">
        <w:t xml:space="preserve">autorizada </w:t>
      </w:r>
      <w:r w:rsidR="00B70B53" w:rsidRPr="005053A5">
        <w:t xml:space="preserve">a </w:t>
      </w:r>
      <w:r w:rsidR="003F10F7" w:rsidRPr="005053A5">
        <w:t>ceder, transferir, caucionar ou por qualquer forma negociar o crédito objeto deste instrumento, inclusive mediante securitização de recebíveis, independentemente de anuência ou interveniência d</w:t>
      </w:r>
      <w:r w:rsidRPr="005053A5">
        <w:t xml:space="preserve">o(a)(s) </w:t>
      </w:r>
      <w:r w:rsidRPr="005053A5">
        <w:rPr>
          <w:b/>
        </w:rPr>
        <w:t>LOCATÁRIO(A)(S)</w:t>
      </w:r>
      <w:r w:rsidR="001355A0" w:rsidRPr="005053A5">
        <w:t xml:space="preserve">. A cessão dos créditos objeto deste </w:t>
      </w:r>
      <w:r w:rsidR="001355A0" w:rsidRPr="005053A5">
        <w:rPr>
          <w:rStyle w:val="DESTAQUE"/>
        </w:rPr>
        <w:t>contrato</w:t>
      </w:r>
      <w:r w:rsidR="001355A0" w:rsidRPr="005053A5">
        <w:t xml:space="preserve"> poderá ser realizada a agentes financeiros ou companhia securitizadora, que, por sua vez, com base nos créditos imobiliários derivados desta, emitirá Certificados de Recebíveis Imobiliários – CCI ou outros títulos, consoante o disposto na </w:t>
      </w:r>
      <w:commentRangeStart w:id="73"/>
      <w:r w:rsidR="001355A0" w:rsidRPr="005053A5">
        <w:t>Lei n</w:t>
      </w:r>
      <w:r w:rsidR="004F4274" w:rsidRPr="005053A5">
        <w:t>º</w:t>
      </w:r>
      <w:r w:rsidR="001355A0" w:rsidRPr="005053A5">
        <w:t xml:space="preserve"> </w:t>
      </w:r>
      <w:r w:rsidR="00E048DF" w:rsidRPr="005053A5">
        <w:t>9.514</w:t>
      </w:r>
      <w:commentRangeEnd w:id="73"/>
      <w:r w:rsidR="004F4274" w:rsidRPr="005053A5">
        <w:rPr>
          <w:rStyle w:val="Refdecomentrio"/>
          <w:lang w:val="en-US"/>
        </w:rPr>
        <w:commentReference w:id="73"/>
      </w:r>
      <w:r w:rsidR="00E048DF" w:rsidRPr="005053A5">
        <w:t xml:space="preserve">, </w:t>
      </w:r>
      <w:r w:rsidR="00E048DF" w:rsidRPr="005053A5">
        <w:lastRenderedPageBreak/>
        <w:t xml:space="preserve">de 20/11/1977 e na </w:t>
      </w:r>
      <w:commentRangeStart w:id="74"/>
      <w:r w:rsidR="00E048DF" w:rsidRPr="005053A5">
        <w:t xml:space="preserve">Lei </w:t>
      </w:r>
      <w:r w:rsidR="007B64F9" w:rsidRPr="005053A5">
        <w:t>n</w:t>
      </w:r>
      <w:r w:rsidR="004F4274" w:rsidRPr="005053A5">
        <w:t>º</w:t>
      </w:r>
      <w:r w:rsidR="007B64F9" w:rsidRPr="005053A5">
        <w:t xml:space="preserve"> </w:t>
      </w:r>
      <w:r w:rsidR="00E048DF" w:rsidRPr="005053A5">
        <w:t>10.931</w:t>
      </w:r>
      <w:commentRangeEnd w:id="74"/>
      <w:r w:rsidR="004F4274" w:rsidRPr="005053A5">
        <w:rPr>
          <w:rStyle w:val="Refdecomentrio"/>
          <w:lang w:val="en-US"/>
        </w:rPr>
        <w:commentReference w:id="74"/>
      </w:r>
      <w:r w:rsidR="00E048DF" w:rsidRPr="005053A5">
        <w:t>/2004 e respectivas alterações, que serão livremente negociados na forma prevista em lei.</w:t>
      </w:r>
      <w:r w:rsidR="001355A0" w:rsidRPr="005053A5">
        <w:t xml:space="preserve"> </w:t>
      </w:r>
    </w:p>
    <w:p w14:paraId="202D1EDB" w14:textId="77777777" w:rsidR="0051165A" w:rsidRPr="005053A5" w:rsidRDefault="0051165A" w:rsidP="005A5D57">
      <w:pPr>
        <w:pStyle w:val="MCLSeodoContrato"/>
      </w:pPr>
      <w:r w:rsidRPr="005053A5">
        <w:t>do Abandono</w:t>
      </w:r>
    </w:p>
    <w:p w14:paraId="7E057539" w14:textId="358DEE48" w:rsidR="0051165A" w:rsidRPr="005053A5" w:rsidRDefault="0051165A" w:rsidP="005D58D6">
      <w:pPr>
        <w:pStyle w:val="MCLClusuladoContrato"/>
      </w:pPr>
      <w:r w:rsidRPr="005053A5">
        <w:t xml:space="preserve">Fica a </w:t>
      </w:r>
      <w:r w:rsidRPr="005053A5">
        <w:rPr>
          <w:rStyle w:val="DESTAQUE"/>
        </w:rPr>
        <w:t>LOCADORA</w:t>
      </w:r>
      <w:r w:rsidRPr="005053A5">
        <w:t xml:space="preserve"> autorizada, desde já, a ocupar o </w:t>
      </w:r>
      <w:r w:rsidRPr="005053A5">
        <w:rPr>
          <w:rStyle w:val="DESTAQUE"/>
        </w:rPr>
        <w:t>imóvel</w:t>
      </w:r>
      <w:r w:rsidRPr="005053A5">
        <w:t xml:space="preserve">, independentemente de ação judicial ou medida de imissão de posse, sem quaisquer outras formalidades e sem prejuízo das demais cláusulas e condições do presente </w:t>
      </w:r>
      <w:r w:rsidR="005F25BC" w:rsidRPr="005053A5">
        <w:rPr>
          <w:rStyle w:val="DESTAQUE"/>
        </w:rPr>
        <w:t>CONTRATO</w:t>
      </w:r>
      <w:r w:rsidRPr="005053A5">
        <w:t xml:space="preserve"> ou de eventuais disposições legais atinentes, caso o </w:t>
      </w:r>
      <w:r w:rsidR="00D920F5" w:rsidRPr="005053A5">
        <w:rPr>
          <w:rStyle w:val="DESTAQUE"/>
        </w:rPr>
        <w:t>IMÓVEL</w:t>
      </w:r>
      <w:r w:rsidRPr="005053A5">
        <w:t xml:space="preserve"> venha a ser comprovadamente abandonado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 xml:space="preserve">, hipótese em que, ficará a exclusivo critério da </w:t>
      </w:r>
      <w:r w:rsidRPr="005053A5">
        <w:rPr>
          <w:rStyle w:val="DESTAQUE"/>
        </w:rPr>
        <w:t>LOCADORA</w:t>
      </w:r>
      <w:r w:rsidRPr="005053A5">
        <w:t xml:space="preserve"> optar pela rescisão automática do presente </w:t>
      </w:r>
      <w:r w:rsidRPr="005053A5">
        <w:rPr>
          <w:rStyle w:val="DESTAQUE"/>
        </w:rPr>
        <w:t>contrato</w:t>
      </w:r>
      <w:r w:rsidRPr="005053A5">
        <w:t>, independentemente de quaisquer formalidades judiciais ou extrajudiciais.</w:t>
      </w:r>
    </w:p>
    <w:p w14:paraId="326EF85B" w14:textId="27803739" w:rsidR="0051165A" w:rsidRPr="005053A5" w:rsidRDefault="0051165A" w:rsidP="00CA7735">
      <w:pPr>
        <w:pStyle w:val="MCLPargrafodoContrato"/>
      </w:pPr>
      <w:r w:rsidRPr="005053A5">
        <w:t xml:space="preserve">O eventual abandono do </w:t>
      </w:r>
      <w:r w:rsidR="000951D0" w:rsidRPr="005053A5">
        <w:rPr>
          <w:b/>
        </w:rPr>
        <w:t>IMÓVEL</w:t>
      </w:r>
      <w:r w:rsidRPr="005053A5">
        <w:t xml:space="preserve"> se caracterizará desde que se verifique estar o mesmo permanentemente fechado e sem pessoas zelando por sua guarda e conservação, com o inadimplemento do valor do aluguel, encargos</w:t>
      </w:r>
      <w:r w:rsidR="00CC6507" w:rsidRPr="005053A5">
        <w:t xml:space="preserve"> de locação ou outras despesas</w:t>
      </w:r>
      <w:r w:rsidRPr="005053A5">
        <w:t xml:space="preserve">, ocasião em que, na presença de 2 (duas) testemunhas será procedida à retomada do </w:t>
      </w:r>
      <w:r w:rsidRPr="005053A5">
        <w:rPr>
          <w:rStyle w:val="ENFASE"/>
        </w:rPr>
        <w:t>imóvel</w:t>
      </w:r>
      <w:r w:rsidRPr="005053A5">
        <w:t xml:space="preserve"> pela </w:t>
      </w:r>
      <w:r w:rsidRPr="005053A5">
        <w:rPr>
          <w:b/>
        </w:rPr>
        <w:t>LOCADORA</w:t>
      </w:r>
      <w:r w:rsidRPr="005053A5">
        <w:t>, notadamente para evitar a sua deterioração, depredação ou ocupação indevida por terceiros, sendo que eventuais bens móveis existentes em seu interior ficarão depositados em local apropriado, devendo as despesas e demais ônus decorrentes da guarda de referidos bens ser suportadas exclusivamente pel</w:t>
      </w:r>
      <w:r w:rsidR="00D57185" w:rsidRPr="005053A5">
        <w:t xml:space="preserve">o(a)(s) </w:t>
      </w:r>
      <w:r w:rsidR="00D57185" w:rsidRPr="005053A5">
        <w:rPr>
          <w:rStyle w:val="DESTAQUE"/>
        </w:rPr>
        <w:t>LOCATÁRIo(A)(S)</w:t>
      </w:r>
      <w:r w:rsidRPr="005053A5">
        <w:t>.</w:t>
      </w:r>
    </w:p>
    <w:p w14:paraId="663A7D38" w14:textId="430FCEDC" w:rsidR="0051165A" w:rsidRPr="005053A5" w:rsidRDefault="0051165A" w:rsidP="00CA7735">
      <w:pPr>
        <w:pStyle w:val="MCLPargrafodoContrato"/>
      </w:pPr>
      <w:r w:rsidRPr="005053A5">
        <w:t xml:space="preserve">Nenhuma intimação do serviço público será motivo para </w:t>
      </w:r>
      <w:r w:rsidR="00D57185" w:rsidRPr="005053A5">
        <w:t xml:space="preserve">o(a)(s) </w:t>
      </w:r>
      <w:r w:rsidR="00D57185" w:rsidRPr="005053A5">
        <w:rPr>
          <w:rStyle w:val="DESTAQUE"/>
        </w:rPr>
        <w:t xml:space="preserve">LOCATÁRIo(A)(S) </w:t>
      </w:r>
      <w:r w:rsidRPr="005053A5">
        <w:t>abandonar</w:t>
      </w:r>
      <w:r w:rsidR="00D57185" w:rsidRPr="005053A5">
        <w:t>(em)</w:t>
      </w:r>
      <w:r w:rsidRPr="005053A5">
        <w:t xml:space="preserve"> o </w:t>
      </w:r>
      <w:r w:rsidRPr="005053A5">
        <w:rPr>
          <w:rStyle w:val="DESTAQUE"/>
        </w:rPr>
        <w:t>imóvel</w:t>
      </w:r>
      <w:r w:rsidRPr="005053A5">
        <w:t xml:space="preserve"> ou requerer</w:t>
      </w:r>
      <w:r w:rsidR="00D57185" w:rsidRPr="005053A5">
        <w:t>(em)</w:t>
      </w:r>
      <w:r w:rsidRPr="005053A5">
        <w:t xml:space="preserve"> a rescisão deste </w:t>
      </w:r>
      <w:r w:rsidRPr="005053A5">
        <w:rPr>
          <w:rStyle w:val="ENFASE"/>
        </w:rPr>
        <w:t>contrato</w:t>
      </w:r>
      <w:r w:rsidRPr="005053A5">
        <w:t>, salvo a hipótese de vistoria judicial que apure estar a construção ameaçada de ruína.</w:t>
      </w:r>
    </w:p>
    <w:p w14:paraId="78F8C1F0" w14:textId="251561E2" w:rsidR="00CC01D7" w:rsidRPr="005053A5" w:rsidRDefault="00397DCF" w:rsidP="005A5D57">
      <w:pPr>
        <w:pStyle w:val="MCLSeodoContrato"/>
      </w:pPr>
      <w:r w:rsidRPr="005053A5">
        <w:t xml:space="preserve">da </w:t>
      </w:r>
      <w:r w:rsidR="00CC01D7" w:rsidRPr="005053A5">
        <w:t>Multa Contratual</w:t>
      </w:r>
    </w:p>
    <w:p w14:paraId="7A3513F0" w14:textId="22C695C0" w:rsidR="00ED1ED5" w:rsidRPr="005053A5" w:rsidRDefault="00ED1ED5" w:rsidP="005D58D6">
      <w:pPr>
        <w:pStyle w:val="MCLClusuladoContrato"/>
      </w:pPr>
      <w:bookmarkStart w:id="75" w:name="_Ref293841527"/>
      <w:bookmarkStart w:id="76" w:name="_Ref445823051"/>
      <w:r w:rsidRPr="005053A5">
        <w:t xml:space="preserve">A parte que infringir qualquer cláusula ou condição deste </w:t>
      </w:r>
      <w:r w:rsidRPr="005053A5">
        <w:rPr>
          <w:rStyle w:val="DESTAQUE"/>
        </w:rPr>
        <w:t>contrato</w:t>
      </w:r>
      <w:r w:rsidRPr="005053A5">
        <w:t xml:space="preserve">, ficará sujeita à multa contratual de valor equivalente a 03 (três) </w:t>
      </w:r>
      <w:r w:rsidR="00A80A90" w:rsidRPr="005053A5">
        <w:t>aluguéis vigentes</w:t>
      </w:r>
      <w:r w:rsidRPr="005053A5">
        <w:t xml:space="preserve"> no momento da infração</w:t>
      </w:r>
      <w:bookmarkEnd w:id="75"/>
      <w:r w:rsidR="00BE6302" w:rsidRPr="005053A5">
        <w:t xml:space="preserve">, podendo também, a parte inocente, a seu exclusivo critério, dar por rescindida a locação, </w:t>
      </w:r>
      <w:r w:rsidR="00D57185" w:rsidRPr="005053A5">
        <w:t>mediante</w:t>
      </w:r>
      <w:r w:rsidR="00BE6302" w:rsidRPr="005053A5">
        <w:t xml:space="preserve"> notificação ou interpelação judicial ou extrajudicial.</w:t>
      </w:r>
      <w:bookmarkEnd w:id="76"/>
    </w:p>
    <w:p w14:paraId="614AD2D9" w14:textId="77777777" w:rsidR="00CF1E1C" w:rsidRPr="005053A5" w:rsidRDefault="00CF1E1C" w:rsidP="00CA7735">
      <w:pPr>
        <w:pStyle w:val="MCLPargrafodoContrato"/>
      </w:pPr>
      <w:r w:rsidRPr="005053A5">
        <w:t>A aplicação, bem como a cobrança da multa prevista nesta cláusula, é uma faculdade da parte inocente, que poderá, a seu exclusivo critério, abster-se de aplicar a devida multa, o que não implicará, sob qualquer hipótese, em novação contratual, podendo, neste caso, exigir indenização por perdas e danos.</w:t>
      </w:r>
    </w:p>
    <w:p w14:paraId="0E87C7FF" w14:textId="1055FC45" w:rsidR="00F826CC" w:rsidRPr="005053A5" w:rsidRDefault="00F826CC" w:rsidP="00CA7735">
      <w:pPr>
        <w:pStyle w:val="MCLPargrafodoContrato"/>
      </w:pPr>
      <w:r w:rsidRPr="005053A5">
        <w:t xml:space="preserve">O pagamento da multa ou das perdas e danos não obsta que a parte inocente promova a rescisão do </w:t>
      </w:r>
      <w:r w:rsidRPr="005053A5">
        <w:rPr>
          <w:b/>
        </w:rPr>
        <w:t>CONTRATO</w:t>
      </w:r>
      <w:r w:rsidRPr="005053A5">
        <w:t xml:space="preserve">, </w:t>
      </w:r>
      <w:r w:rsidR="001F643B" w:rsidRPr="005053A5">
        <w:t>se entender conveniente, conforme previst</w:t>
      </w:r>
      <w:r w:rsidR="00540FA7" w:rsidRPr="005053A5">
        <w:t xml:space="preserve">o na </w:t>
      </w:r>
      <w:r w:rsidR="00540FA7" w:rsidRPr="001D4B4B">
        <w:rPr>
          <w:highlight w:val="lightGray"/>
        </w:rPr>
        <w:fldChar w:fldCharType="begin"/>
      </w:r>
      <w:r w:rsidR="00540FA7" w:rsidRPr="001D4B4B">
        <w:rPr>
          <w:highlight w:val="lightGray"/>
        </w:rPr>
        <w:instrText xml:space="preserve"> REF _Ref441420529 \r \h </w:instrText>
      </w:r>
      <w:r w:rsidR="005053A5" w:rsidRPr="001D4B4B">
        <w:rPr>
          <w:highlight w:val="lightGray"/>
        </w:rPr>
        <w:instrText xml:space="preserve"> \* MERGEFORMAT </w:instrText>
      </w:r>
      <w:r w:rsidR="00540FA7" w:rsidRPr="001D4B4B">
        <w:rPr>
          <w:highlight w:val="lightGray"/>
        </w:rPr>
      </w:r>
      <w:r w:rsidR="00540FA7"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XVIII</w:t>
      </w:r>
      <w:r w:rsidR="00540FA7" w:rsidRPr="001D4B4B">
        <w:rPr>
          <w:highlight w:val="lightGray"/>
        </w:rPr>
        <w:fldChar w:fldCharType="end"/>
      </w:r>
      <w:r w:rsidR="00540FA7" w:rsidRPr="005053A5">
        <w:t xml:space="preserve"> deste instrumento.</w:t>
      </w:r>
    </w:p>
    <w:p w14:paraId="0A102A1A" w14:textId="5A408CE8" w:rsidR="00ED1ED5" w:rsidRPr="005053A5" w:rsidRDefault="00ED1ED5" w:rsidP="00CA7735">
      <w:pPr>
        <w:pStyle w:val="MCLPargrafodoContrato"/>
      </w:pPr>
      <w:r w:rsidRPr="005053A5">
        <w:t xml:space="preserve">No caso de ser proposta ação judicial, em conformidade com o que estabelece </w:t>
      </w:r>
      <w:r w:rsidR="002A6FD6" w:rsidRPr="005053A5">
        <w:t>a Lei 8.245</w:t>
      </w:r>
      <w:r w:rsidR="00124C8A" w:rsidRPr="005053A5">
        <w:t>/</w:t>
      </w:r>
      <w:r w:rsidRPr="005053A5">
        <w:t xml:space="preserve">91, </w:t>
      </w:r>
      <w:r w:rsidR="00B61F3B" w:rsidRPr="005053A5">
        <w:t xml:space="preserve">o(a)(s) </w:t>
      </w:r>
      <w:r w:rsidR="00B61F3B" w:rsidRPr="005053A5">
        <w:rPr>
          <w:b/>
        </w:rPr>
        <w:t>LOCATÁRIO(A)(S)</w:t>
      </w:r>
      <w:r w:rsidRPr="005053A5">
        <w:t>, desde já, autoriza</w:t>
      </w:r>
      <w:r w:rsidR="00B61F3B" w:rsidRPr="005053A5">
        <w:t>(m)</w:t>
      </w:r>
      <w:r w:rsidRPr="005053A5">
        <w:t xml:space="preserve"> sua citação, intimação ou notificação, mediante correspondê</w:t>
      </w:r>
      <w:r w:rsidR="00D95A74" w:rsidRPr="005053A5">
        <w:t xml:space="preserve">ncia com aviso de recebimento. </w:t>
      </w:r>
    </w:p>
    <w:p w14:paraId="292BDE38" w14:textId="6425E76A" w:rsidR="00ED1ED5" w:rsidRPr="005053A5" w:rsidRDefault="00ED1ED5" w:rsidP="00CA7735">
      <w:pPr>
        <w:pStyle w:val="MCLPargrafodoContrato"/>
      </w:pPr>
      <w:r w:rsidRPr="005053A5">
        <w:t xml:space="preserve">Fica, ainda, estabelecido que em eventual propositura de ação judicial, a parte vencida, pagará a parte vencedora, honorários advocatícios no montante de 20% </w:t>
      </w:r>
      <w:r w:rsidR="00A14BB4" w:rsidRPr="005053A5">
        <w:t>(vinte por cento)</w:t>
      </w:r>
      <w:r w:rsidRPr="005053A5">
        <w:t xml:space="preserve"> sobre o valor da condenação. </w:t>
      </w:r>
    </w:p>
    <w:p w14:paraId="12F8DBB8" w14:textId="08F4F9BC" w:rsidR="000B6D86" w:rsidRPr="005053A5" w:rsidRDefault="000B6D86" w:rsidP="00CA7735">
      <w:pPr>
        <w:pStyle w:val="MCLPargrafodoContrato"/>
      </w:pPr>
      <w:r w:rsidRPr="005053A5">
        <w:t xml:space="preserve">Estando as partes cientes das alterações trazidas na </w:t>
      </w:r>
      <w:r w:rsidR="00124C8A" w:rsidRPr="005053A5">
        <w:t>Lei 8.245/91</w:t>
      </w:r>
      <w:r w:rsidR="00C14564" w:rsidRPr="005053A5">
        <w:t xml:space="preserve">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C14564" w:rsidRPr="005053A5">
        <w:t>desde já aceita</w:t>
      </w:r>
      <w:r w:rsidR="00B94E49" w:rsidRPr="005053A5">
        <w:t>(m)</w:t>
      </w:r>
      <w:r w:rsidRPr="005053A5">
        <w:t xml:space="preserve"> que, no caso do inadimplemento do pagamento das obrigações estabelecidas no presente instrumento, será proposta a competente ação de despejo com pedido de liminar para saída do </w:t>
      </w:r>
      <w:r w:rsidRPr="005053A5">
        <w:rPr>
          <w:rStyle w:val="ENFASE"/>
        </w:rPr>
        <w:t>imóvel</w:t>
      </w:r>
      <w:r w:rsidRPr="005053A5">
        <w:t xml:space="preserve"> </w:t>
      </w:r>
      <w:r w:rsidR="00B129DB" w:rsidRPr="005053A5">
        <w:t>no menor prazo previsto em lei</w:t>
      </w:r>
      <w:r w:rsidRPr="005053A5">
        <w:t>, contados da data da citação judicial da mesma.</w:t>
      </w:r>
    </w:p>
    <w:p w14:paraId="7011DF5B" w14:textId="2C3953B2" w:rsidR="002E1E94" w:rsidRPr="005053A5" w:rsidRDefault="002E1E94" w:rsidP="00CA7735">
      <w:pPr>
        <w:pStyle w:val="MCLPargrafodoContrato"/>
      </w:pPr>
      <w:r w:rsidRPr="005053A5">
        <w:t>No caso de inadimplemento d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das suas obrigações estabelecidas no presente instrumento,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 autoriza</w:t>
      </w:r>
      <w:r w:rsidR="00B94E49" w:rsidRPr="005053A5">
        <w:t>(m)</w:t>
      </w:r>
      <w:r w:rsidRPr="005053A5">
        <w:t>, desde já, a inclusão do seu</w:t>
      </w:r>
      <w:r w:rsidR="00B61F3B" w:rsidRPr="005053A5">
        <w:t>(s)</w:t>
      </w:r>
      <w:r w:rsidRPr="005053A5">
        <w:t xml:space="preserve"> nome</w:t>
      </w:r>
      <w:r w:rsidR="00B61F3B" w:rsidRPr="005053A5">
        <w:t>(s)</w:t>
      </w:r>
      <w:r w:rsidRPr="005053A5">
        <w:t xml:space="preserve"> e demais informações nos serviços de proteção ao crédito</w:t>
      </w:r>
      <w:r w:rsidR="00B61F3B" w:rsidRPr="005053A5">
        <w:t>, como por exemplo, mas não se limitando a somente estes</w:t>
      </w:r>
      <w:r w:rsidRPr="005053A5">
        <w:t xml:space="preserve">: </w:t>
      </w:r>
      <w:r w:rsidRPr="005053A5">
        <w:rPr>
          <w:b/>
        </w:rPr>
        <w:t>SPC</w:t>
      </w:r>
      <w:r w:rsidR="004502D2" w:rsidRPr="005053A5">
        <w:rPr>
          <w:b/>
        </w:rPr>
        <w:t xml:space="preserve"> Brasil</w:t>
      </w:r>
      <w:r w:rsidRPr="005053A5">
        <w:t xml:space="preserve">, </w:t>
      </w:r>
      <w:r w:rsidRPr="005053A5">
        <w:rPr>
          <w:b/>
        </w:rPr>
        <w:t>SERASA</w:t>
      </w:r>
      <w:r w:rsidRPr="005053A5">
        <w:t xml:space="preserve"> </w:t>
      </w:r>
      <w:r w:rsidRPr="005053A5">
        <w:lastRenderedPageBreak/>
        <w:t xml:space="preserve">e </w:t>
      </w:r>
      <w:r w:rsidRPr="005053A5">
        <w:rPr>
          <w:b/>
        </w:rPr>
        <w:t>SCPC</w:t>
      </w:r>
      <w:r w:rsidR="004502D2" w:rsidRPr="005053A5">
        <w:rPr>
          <w:b/>
        </w:rPr>
        <w:t xml:space="preserve"> / Boa Vista</w:t>
      </w:r>
      <w:r w:rsidRPr="005053A5">
        <w:t>.</w:t>
      </w:r>
    </w:p>
    <w:p w14:paraId="78B2AB21" w14:textId="466985DB" w:rsidR="00D862C0" w:rsidRPr="005053A5" w:rsidRDefault="00253926" w:rsidP="005A5D57">
      <w:pPr>
        <w:pStyle w:val="MCLSeodoContrato"/>
      </w:pPr>
      <w:bookmarkStart w:id="77" w:name="_Ref478231994"/>
      <w:r w:rsidRPr="005053A5">
        <w:t>da resolução e resilição contratual</w:t>
      </w:r>
      <w:bookmarkEnd w:id="77"/>
    </w:p>
    <w:p w14:paraId="4973BE84" w14:textId="2AF374E6" w:rsidR="003444F9" w:rsidRPr="005053A5" w:rsidRDefault="003444F9" w:rsidP="005D58D6">
      <w:pPr>
        <w:pStyle w:val="MCLClusuladoContrato"/>
      </w:pPr>
      <w:bookmarkStart w:id="78" w:name="_Ref458530010"/>
      <w:bookmarkStart w:id="79" w:name="_Ref441420529"/>
      <w:r w:rsidRPr="005053A5">
        <w:t>Na hipótese de inadimplemento de qualquer cláusula ou condição avençada</w:t>
      </w:r>
      <w:r w:rsidR="008C618D" w:rsidRPr="005053A5">
        <w:t xml:space="preserve"> neste instrumento, a critério exclusivo da parte inocente:</w:t>
      </w:r>
      <w:bookmarkEnd w:id="78"/>
      <w:r w:rsidR="008C618D" w:rsidRPr="005053A5">
        <w:t xml:space="preserve"> </w:t>
      </w:r>
    </w:p>
    <w:p w14:paraId="25FECE3A" w14:textId="586CD860" w:rsidR="003444F9" w:rsidRPr="005053A5" w:rsidRDefault="008C618D" w:rsidP="00CA7735">
      <w:pPr>
        <w:pStyle w:val="MCLItemdePargrafo"/>
      </w:pPr>
      <w:r w:rsidRPr="005053A5">
        <w:t xml:space="preserve">Poderá considerar este </w:t>
      </w:r>
      <w:r w:rsidRPr="005053A5">
        <w:rPr>
          <w:rStyle w:val="DESTAQUE"/>
        </w:rPr>
        <w:t>contrato</w:t>
      </w:r>
      <w:r w:rsidR="003444F9" w:rsidRPr="005053A5">
        <w:t xml:space="preserve"> automaticamente resolvido, </w:t>
      </w:r>
      <w:r w:rsidR="00B61F3B" w:rsidRPr="005053A5">
        <w:t>mediante</w:t>
      </w:r>
      <w:r w:rsidR="003444F9" w:rsidRPr="005053A5">
        <w:t xml:space="preserve"> notificação judicial ou extrajudicial; ou</w:t>
      </w:r>
    </w:p>
    <w:p w14:paraId="795C019A" w14:textId="232C35E6" w:rsidR="00253926" w:rsidRPr="005053A5" w:rsidRDefault="00253926" w:rsidP="00CA7735">
      <w:pPr>
        <w:pStyle w:val="MCLItemdePargrafo"/>
      </w:pPr>
      <w:r w:rsidRPr="005053A5">
        <w:t xml:space="preserve">Poderá preferir o cumprimento específico da obrigação violada, com os acréscimos e penalidade </w:t>
      </w:r>
      <w:r w:rsidR="008C618D" w:rsidRPr="005053A5">
        <w:t xml:space="preserve">ora </w:t>
      </w:r>
      <w:r w:rsidRPr="005053A5">
        <w:t>pactuados</w:t>
      </w:r>
      <w:bookmarkEnd w:id="79"/>
      <w:r w:rsidR="008C618D" w:rsidRPr="005053A5">
        <w:t>;</w:t>
      </w:r>
    </w:p>
    <w:p w14:paraId="472B1009" w14:textId="2EF2460B" w:rsidR="00DB4788" w:rsidRPr="005053A5" w:rsidRDefault="00DA5605" w:rsidP="00CA7735">
      <w:pPr>
        <w:pStyle w:val="MCLPargrafodoContrato"/>
      </w:pPr>
      <w:r w:rsidRPr="005053A5">
        <w:t xml:space="preserve">Na hipótese de denúncia ou resilição unilateral da locação antes do término do prazo contratual, na forma prevista no </w:t>
      </w:r>
      <w:commentRangeStart w:id="80"/>
      <w:r w:rsidRPr="005053A5">
        <w:t>artigo 4</w:t>
      </w:r>
      <w:r w:rsidRPr="005053A5">
        <w:rPr>
          <w:vertAlign w:val="superscript"/>
        </w:rPr>
        <w:t>o</w:t>
      </w:r>
      <w:commentRangeEnd w:id="80"/>
      <w:r w:rsidR="00EA6A19" w:rsidRPr="005053A5">
        <w:rPr>
          <w:rStyle w:val="Refdecomentrio"/>
          <w:noProof w:val="0"/>
          <w:lang w:val="en-US"/>
        </w:rPr>
        <w:commentReference w:id="80"/>
      </w:r>
      <w:r w:rsidRPr="005053A5">
        <w:t xml:space="preserve"> da Lei 8.245/91, além do aluguel e encargos da locação devidos,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obriga</w:t>
      </w:r>
      <w:r w:rsidR="00B94E49" w:rsidRPr="005053A5">
        <w:t>(m)</w:t>
      </w:r>
      <w:r w:rsidRPr="005053A5">
        <w:t xml:space="preserve">-se a pagar a multa aqui estipulada de comum acordo pelas </w:t>
      </w:r>
      <w:r w:rsidRPr="005053A5">
        <w:rPr>
          <w:rStyle w:val="ENFASE"/>
          <w:b w:val="0"/>
          <w:bCs w:val="0"/>
          <w:caps w:val="0"/>
        </w:rPr>
        <w:t>partes</w:t>
      </w:r>
      <w:r w:rsidRPr="005053A5">
        <w:t>, no equivalente a 20% (vinte por cento) do total dos valores dos alugueres faltantes para o término do prazo contratual, tomando-se por base o valor do aluguel mensal devido na ocasião da denúncia.</w:t>
      </w:r>
    </w:p>
    <w:p w14:paraId="6CD4ABDA" w14:textId="3068A5B9" w:rsidR="00CA248E" w:rsidRPr="005053A5" w:rsidRDefault="004A7913" w:rsidP="00CA7735">
      <w:pPr>
        <w:pStyle w:val="MCLPargrafodoContrato"/>
      </w:pPr>
      <w:r w:rsidRPr="005053A5">
        <w:t>Após o término do prazo contratual</w:t>
      </w:r>
      <w:r w:rsidR="00A332FF" w:rsidRPr="005053A5">
        <w:t xml:space="preserve"> previsto na </w:t>
      </w:r>
      <w:r w:rsidR="00A332FF" w:rsidRPr="001D4B4B">
        <w:rPr>
          <w:highlight w:val="lightGray"/>
        </w:rPr>
        <w:fldChar w:fldCharType="begin"/>
      </w:r>
      <w:r w:rsidR="00A332FF" w:rsidRPr="001D4B4B">
        <w:rPr>
          <w:highlight w:val="lightGray"/>
        </w:rPr>
        <w:instrText xml:space="preserve"> REF _Ref441430596 \r \h </w:instrText>
      </w:r>
      <w:r w:rsidR="005053A5" w:rsidRPr="001D4B4B">
        <w:rPr>
          <w:highlight w:val="lightGray"/>
        </w:rPr>
        <w:instrText xml:space="preserve"> \* MERGEFORMAT </w:instrText>
      </w:r>
      <w:r w:rsidR="00A332FF" w:rsidRPr="001D4B4B">
        <w:rPr>
          <w:highlight w:val="lightGray"/>
        </w:rPr>
      </w:r>
      <w:r w:rsidR="00A332FF" w:rsidRPr="001D4B4B">
        <w:rPr>
          <w:highlight w:val="lightGray"/>
        </w:rPr>
        <w:fldChar w:fldCharType="separate"/>
      </w:r>
      <w:r w:rsidR="00AD3488">
        <w:rPr>
          <w:highlight w:val="lightGray"/>
        </w:rPr>
        <w:t>Cláusula III</w:t>
      </w:r>
      <w:r w:rsidR="00A332FF" w:rsidRPr="001D4B4B">
        <w:rPr>
          <w:highlight w:val="lightGray"/>
        </w:rPr>
        <w:fldChar w:fldCharType="end"/>
      </w:r>
      <w:r w:rsidR="00A332FF" w:rsidRPr="005053A5">
        <w:t xml:space="preserve"> e passando a vigorar por prazo indeterminado</w:t>
      </w:r>
      <w:r w:rsidR="00DC4EAF" w:rsidRPr="005053A5">
        <w:t>,</w:t>
      </w:r>
      <w:r w:rsidR="00A332FF" w:rsidRPr="005053A5">
        <w:t xml:space="preserve"> na forma prevista no </w:t>
      </w:r>
      <w:commentRangeStart w:id="81"/>
      <w:r w:rsidR="00A332FF" w:rsidRPr="005053A5">
        <w:t>artigo 6</w:t>
      </w:r>
      <w:r w:rsidR="00A332FF" w:rsidRPr="005053A5">
        <w:rPr>
          <w:vertAlign w:val="superscript"/>
        </w:rPr>
        <w:t>o</w:t>
      </w:r>
      <w:commentRangeEnd w:id="81"/>
      <w:r w:rsidR="00A332FF" w:rsidRPr="005053A5">
        <w:rPr>
          <w:rStyle w:val="Refdecomentrio"/>
          <w:noProof w:val="0"/>
          <w:lang w:val="en-US"/>
        </w:rPr>
        <w:commentReference w:id="81"/>
      </w:r>
      <w:r w:rsidR="00A332FF" w:rsidRPr="005053A5">
        <w:t xml:space="preserve"> da Lei 8.245/91,</w:t>
      </w:r>
      <w:r w:rsidR="00DC4EAF" w:rsidRPr="005053A5">
        <w:t xml:space="preserve"> </w:t>
      </w:r>
      <w:r w:rsidR="00447DA9" w:rsidRPr="005053A5">
        <w:t xml:space="preserve">este </w:t>
      </w:r>
      <w:r w:rsidR="00447DA9" w:rsidRPr="005053A5">
        <w:rPr>
          <w:b/>
        </w:rPr>
        <w:t>CONTRATO</w:t>
      </w:r>
      <w:r w:rsidR="00031BD1" w:rsidRPr="005053A5">
        <w:t xml:space="preserve"> </w:t>
      </w:r>
      <w:r w:rsidR="00DC4EAF" w:rsidRPr="005053A5">
        <w:t xml:space="preserve">poderá ser rescindido por solicitação </w:t>
      </w:r>
      <w:r w:rsidR="00031BD1" w:rsidRPr="005053A5">
        <w:t xml:space="preserve">do(a)(s) </w:t>
      </w:r>
      <w:r w:rsidR="00031BD1" w:rsidRPr="005053A5">
        <w:rPr>
          <w:rStyle w:val="DESTAQUE"/>
        </w:rPr>
        <w:t>LOCATÁRIo(A)(S)</w:t>
      </w:r>
      <w:r w:rsidR="00DC4EAF" w:rsidRPr="005053A5">
        <w:t xml:space="preserve">, mediante notificação por </w:t>
      </w:r>
      <w:r w:rsidR="00031BD1" w:rsidRPr="005053A5">
        <w:t xml:space="preserve">escrito com antecedência </w:t>
      </w:r>
      <w:r w:rsidR="00545C88" w:rsidRPr="005053A5">
        <w:t xml:space="preserve">mínima </w:t>
      </w:r>
      <w:r w:rsidR="00031BD1" w:rsidRPr="005053A5">
        <w:t xml:space="preserve">de </w:t>
      </w:r>
      <w:r w:rsidR="00545C88" w:rsidRPr="005053A5">
        <w:t>3</w:t>
      </w:r>
      <w:r w:rsidR="00DC4EAF" w:rsidRPr="005053A5">
        <w:t>0 (</w:t>
      </w:r>
      <w:r w:rsidR="00545C88" w:rsidRPr="005053A5">
        <w:t>trinta</w:t>
      </w:r>
      <w:r w:rsidR="00DC4EAF" w:rsidRPr="005053A5">
        <w:t>) dias, sem o pagamento de qualquer valor</w:t>
      </w:r>
      <w:r w:rsidR="006B350B" w:rsidRPr="005053A5">
        <w:t xml:space="preserve"> a título de multa rescisória,</w:t>
      </w:r>
      <w:r w:rsidR="00DC4EAF" w:rsidRPr="005053A5">
        <w:t xml:space="preserve"> suportando normalmente os aluguéis até o momento da efetiva desocupação,</w:t>
      </w:r>
      <w:r w:rsidR="006B350B" w:rsidRPr="005053A5">
        <w:t xml:space="preserve"> </w:t>
      </w:r>
      <w:r w:rsidR="00DC4EAF" w:rsidRPr="005053A5">
        <w:t>inclusive pelo prazo necessário para a realização da vistoria e reparos, suportando ainda os custos d</w:t>
      </w:r>
      <w:r w:rsidR="00CA248E" w:rsidRPr="005053A5">
        <w:t>e eventuais reparos necessários.</w:t>
      </w:r>
      <w:r w:rsidR="00DC4EAF" w:rsidRPr="005053A5">
        <w:t xml:space="preserve"> </w:t>
      </w:r>
    </w:p>
    <w:p w14:paraId="5FEFD4A1" w14:textId="02BF7FF0" w:rsidR="00DC4EAF" w:rsidRPr="005053A5" w:rsidRDefault="00CA248E" w:rsidP="00CA7735">
      <w:pPr>
        <w:pStyle w:val="MCLItemdePargrafo"/>
      </w:pPr>
      <w:r w:rsidRPr="005053A5">
        <w:t xml:space="preserve">Na hipótese de </w:t>
      </w:r>
      <w:r w:rsidR="00DC4EAF" w:rsidRPr="005053A5">
        <w:t xml:space="preserve">não </w:t>
      </w:r>
      <w:r w:rsidRPr="005053A5">
        <w:t xml:space="preserve">ser </w:t>
      </w:r>
      <w:r w:rsidR="00DC4EAF" w:rsidRPr="005053A5">
        <w:t>efetivada a notificação</w:t>
      </w:r>
      <w:r w:rsidR="00545C88" w:rsidRPr="005053A5">
        <w:t xml:space="preserve"> com a antecedência mínima</w:t>
      </w:r>
      <w:r w:rsidR="00DC4EAF" w:rsidRPr="005053A5">
        <w:t>, ficará</w:t>
      </w:r>
      <w:r w:rsidRPr="005053A5">
        <w:t xml:space="preserve">(ão) o(a)(s) </w:t>
      </w:r>
      <w:r w:rsidRPr="005053A5">
        <w:rPr>
          <w:rStyle w:val="DESTAQUE"/>
        </w:rPr>
        <w:t>LOCATÁRIo(A)(S)</w:t>
      </w:r>
      <w:r w:rsidR="00DC4EAF" w:rsidRPr="005053A5">
        <w:t xml:space="preserve"> responsável</w:t>
      </w:r>
      <w:r w:rsidRPr="005053A5">
        <w:t>(is)</w:t>
      </w:r>
      <w:r w:rsidR="00DC4EAF" w:rsidRPr="005053A5">
        <w:t xml:space="preserve"> pelo pagamento da indenização correspondente</w:t>
      </w:r>
      <w:r w:rsidRPr="005053A5">
        <w:t xml:space="preserve"> ao aviso prévio não realizado.</w:t>
      </w:r>
    </w:p>
    <w:p w14:paraId="5A12F924" w14:textId="25312480" w:rsidR="00B24575" w:rsidRPr="005053A5" w:rsidRDefault="00B24575" w:rsidP="00CA7735">
      <w:pPr>
        <w:pStyle w:val="MCLPargrafodoContrato"/>
      </w:pPr>
      <w:r w:rsidRPr="005053A5">
        <w:t>Na hipótese de ficar constatada a insolvência</w:t>
      </w:r>
      <w:r w:rsidR="00E6590B" w:rsidRPr="005053A5">
        <w:t>, falência ou recuperação judicial</w:t>
      </w:r>
      <w:r w:rsidRPr="005053A5">
        <w:t xml:space="preserve"> d</w:t>
      </w:r>
      <w:r w:rsidR="00B94E49" w:rsidRPr="005053A5">
        <w:t xml:space="preserve">o(a)(s) </w:t>
      </w:r>
      <w:r w:rsidR="00B94E49" w:rsidRPr="005053A5">
        <w:rPr>
          <w:rStyle w:val="DESTAQUE"/>
        </w:rPr>
        <w:t>LOCATÁRIo(A)(S)</w:t>
      </w:r>
      <w:r w:rsidRPr="005053A5">
        <w:t xml:space="preserve">, ou se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Pr="005053A5">
        <w:t>fizer</w:t>
      </w:r>
      <w:r w:rsidR="00B94E49" w:rsidRPr="005053A5">
        <w:t>(em)</w:t>
      </w:r>
      <w:r w:rsidRPr="005053A5">
        <w:t xml:space="preserve"> uso do </w:t>
      </w:r>
      <w:r w:rsidRPr="005053A5">
        <w:rPr>
          <w:rStyle w:val="DESTAQUE"/>
        </w:rPr>
        <w:t>IMÓVEL</w:t>
      </w:r>
      <w:r w:rsidRPr="005053A5">
        <w:t xml:space="preserve"> </w:t>
      </w:r>
      <w:r w:rsidR="009713FA" w:rsidRPr="005053A5">
        <w:t>diverso do fim a que se destina</w:t>
      </w:r>
      <w:r w:rsidRPr="005053A5">
        <w:t xml:space="preserve">, ou, ainda, abandoná-lo, a presente locação </w:t>
      </w:r>
      <w:r w:rsidR="005D081D" w:rsidRPr="005053A5">
        <w:t xml:space="preserve">poderá ser </w:t>
      </w:r>
      <w:r w:rsidRPr="005053A5">
        <w:t xml:space="preserve">rescindida de pleno direito, a partir da data da ocorrência do fato, ficando, desde logo, a </w:t>
      </w:r>
      <w:r w:rsidRPr="005053A5">
        <w:rPr>
          <w:rStyle w:val="DESTAQUE"/>
        </w:rPr>
        <w:t>LOCADORA</w:t>
      </w:r>
      <w:r w:rsidRPr="005053A5">
        <w:t xml:space="preserve"> autorizada a ser liminarmente reintegrada na posse do </w:t>
      </w:r>
      <w:r w:rsidRPr="005053A5">
        <w:rPr>
          <w:rStyle w:val="DESTAQUE"/>
        </w:rPr>
        <w:t>IMÓVEL</w:t>
      </w:r>
      <w:r w:rsidRPr="005053A5">
        <w:t>, inclusive com medida judicial liminar “</w:t>
      </w:r>
      <w:r w:rsidRPr="005053A5">
        <w:rPr>
          <w:i/>
        </w:rPr>
        <w:t>inaudita altera pars</w:t>
      </w:r>
      <w:r w:rsidRPr="005053A5">
        <w:t>”.</w:t>
      </w:r>
    </w:p>
    <w:p w14:paraId="24ECCC0C" w14:textId="77777777" w:rsidR="00D46EB6" w:rsidRPr="005053A5" w:rsidRDefault="00D46EB6" w:rsidP="005A5D57">
      <w:pPr>
        <w:pStyle w:val="MCLSeodoContrato"/>
      </w:pPr>
      <w:r w:rsidRPr="005053A5">
        <w:t>da desapropriação</w:t>
      </w:r>
    </w:p>
    <w:p w14:paraId="2B5CA667" w14:textId="21975247" w:rsidR="00D46EB6" w:rsidRPr="005053A5" w:rsidRDefault="00D46EB6" w:rsidP="005D58D6">
      <w:pPr>
        <w:pStyle w:val="MCLClusuladoContrato"/>
      </w:pPr>
      <w:r w:rsidRPr="005053A5">
        <w:t>Em caso de desapropriação</w:t>
      </w:r>
      <w:r w:rsidR="00967C29" w:rsidRPr="005053A5">
        <w:t>, pelo Poder Público,</w:t>
      </w:r>
      <w:r w:rsidRPr="005053A5">
        <w:t xml:space="preserve"> do </w:t>
      </w:r>
      <w:r w:rsidRPr="005053A5">
        <w:rPr>
          <w:rStyle w:val="DESTAQUE"/>
        </w:rPr>
        <w:t>imóvel</w:t>
      </w:r>
      <w:r w:rsidRPr="005053A5">
        <w:t xml:space="preserve"> ora locado</w:t>
      </w:r>
      <w:r w:rsidR="00967C29" w:rsidRPr="005053A5">
        <w:t>,</w:t>
      </w:r>
      <w:r w:rsidRPr="005053A5">
        <w:t xml:space="preserve"> o presente </w:t>
      </w:r>
      <w:r w:rsidRPr="005053A5">
        <w:rPr>
          <w:rStyle w:val="DESTAQUE"/>
        </w:rPr>
        <w:t>contrato</w:t>
      </w:r>
      <w:r w:rsidRPr="005053A5">
        <w:t xml:space="preserve"> ficará resolvido, cabendo à </w:t>
      </w:r>
      <w:r w:rsidRPr="005053A5">
        <w:rPr>
          <w:rStyle w:val="DESTAQUE"/>
        </w:rPr>
        <w:t>LOCADORA</w:t>
      </w:r>
      <w:r w:rsidRPr="005053A5">
        <w:t xml:space="preserve"> proceder ao recebimento d</w:t>
      </w:r>
      <w:r w:rsidR="00E0369E" w:rsidRPr="005053A5">
        <w:t>a indenização, ficando exonerada</w:t>
      </w:r>
      <w:r w:rsidRPr="005053A5">
        <w:t xml:space="preserve"> de quai</w:t>
      </w:r>
      <w:r w:rsidR="00B94E49" w:rsidRPr="005053A5">
        <w:t xml:space="preserve">squer responsabilidades frente ao(à)(s) </w:t>
      </w:r>
      <w:r w:rsidR="00B94E49" w:rsidRPr="005053A5">
        <w:rPr>
          <w:rStyle w:val="DESTAQUE"/>
        </w:rPr>
        <w:t>LOCATÁRIo(A)(S)</w:t>
      </w:r>
      <w:r w:rsidR="00CF71B9" w:rsidRPr="005053A5">
        <w:t>, a quem, contudo, ficará</w:t>
      </w:r>
      <w:r w:rsidRPr="005053A5">
        <w:t xml:space="preserve"> facultado pleitear o ressarcimento pelos prejuízos que sofrer diretamente do ente público expropriante.</w:t>
      </w:r>
    </w:p>
    <w:p w14:paraId="1C68802E" w14:textId="77777777" w:rsidR="00416FED" w:rsidRPr="005053A5" w:rsidRDefault="00416FED" w:rsidP="00CA7735">
      <w:pPr>
        <w:pStyle w:val="MCLPargrafodoContrato"/>
      </w:pPr>
      <w:r w:rsidRPr="005053A5">
        <w:t>Em caso de desapropriação, os alugueis e encargos serão devidos até a efetiva imissão na posse pelo poder expropriante.</w:t>
      </w:r>
    </w:p>
    <w:p w14:paraId="700A387A" w14:textId="5EF9D254" w:rsidR="00D46EB6" w:rsidRDefault="00D46EB6" w:rsidP="00CA7735">
      <w:pPr>
        <w:pStyle w:val="MCLPargrafodoContrato"/>
      </w:pPr>
      <w:r w:rsidRPr="005053A5">
        <w:t>No caso d</w:t>
      </w:r>
      <w:r w:rsidR="007518CE" w:rsidRPr="005053A5">
        <w:t>a desapropriação parcial, ficará</w:t>
      </w:r>
      <w:r w:rsidR="008C4358" w:rsidRPr="005053A5">
        <w:t xml:space="preserve"> facultado </w:t>
      </w:r>
      <w:r w:rsidR="00B94E49" w:rsidRPr="005053A5">
        <w:t xml:space="preserve">ao(à)(s) </w:t>
      </w:r>
      <w:r w:rsidR="00B94E49" w:rsidRPr="005053A5">
        <w:rPr>
          <w:rStyle w:val="DESTAQUE"/>
        </w:rPr>
        <w:t xml:space="preserve">LOCATÁRIo(A)(S) </w:t>
      </w:r>
      <w:r w:rsidRPr="005053A5">
        <w:t xml:space="preserve">o direito de optar entre a continuidade da locação ou sua resolução, sendo que no caso de prosseguimento, o aluguel mensal será reduzido na mesma proporção da redução da área do </w:t>
      </w:r>
      <w:r w:rsidRPr="005053A5">
        <w:rPr>
          <w:b/>
        </w:rPr>
        <w:t>IMÓVEL</w:t>
      </w:r>
      <w:r w:rsidRPr="005053A5">
        <w:t>.</w:t>
      </w:r>
    </w:p>
    <w:p w14:paraId="3AA1E2BB" w14:textId="77777777" w:rsidR="00EC52BD" w:rsidRDefault="00EC52BD" w:rsidP="00EC52BD">
      <w:pPr>
        <w:pStyle w:val="MCLSeodoContrato"/>
      </w:pPr>
      <w:r>
        <w:t>DA OPÇÃO DE COMPRA</w:t>
      </w:r>
    </w:p>
    <w:p w14:paraId="6F83E7A3" w14:textId="597101E1" w:rsidR="00EC52BD" w:rsidRDefault="00EC52BD" w:rsidP="00EC52BD">
      <w:pPr>
        <w:pStyle w:val="MCLClusuladoContrato"/>
      </w:pPr>
      <w:r>
        <w:t xml:space="preserve">A </w:t>
      </w:r>
      <w:r w:rsidRPr="00EC52BD">
        <w:rPr>
          <w:b/>
        </w:rPr>
        <w:t>LOCADORA</w:t>
      </w:r>
      <w:r>
        <w:t xml:space="preserve"> dá ao(à)(s) </w:t>
      </w:r>
      <w:r w:rsidRPr="00EC52BD">
        <w:rPr>
          <w:b/>
        </w:rPr>
        <w:t>LOCATÁRIO(A)(S)</w:t>
      </w:r>
      <w:r>
        <w:t xml:space="preserve"> opção irrevogável e irretratável de compra do </w:t>
      </w:r>
      <w:r w:rsidRPr="00EC52BD">
        <w:rPr>
          <w:b/>
        </w:rPr>
        <w:t>IMÓVEL</w:t>
      </w:r>
      <w:r>
        <w:t>, até o término do prazo da presente locação no dia</w:t>
      </w:r>
      <w:r>
        <w:t xml:space="preserve"> </w:t>
      </w:r>
      <w:r w:rsidRPr="001A08C4">
        <w:rPr>
          <w:highlight w:val="green"/>
        </w:rPr>
        <w:fldChar w:fldCharType="begin"/>
      </w:r>
      <w:r w:rsidRPr="001A08C4">
        <w:rPr>
          <w:highlight w:val="green"/>
        </w:rPr>
        <w:instrText xml:space="preserve"> DOCPROPERTY "CONTRATO_PRAZO_FIM"  \* MERGEFORMAT </w:instrText>
      </w:r>
      <w:r w:rsidRPr="001A08C4">
        <w:rPr>
          <w:highlight w:val="green"/>
        </w:rPr>
        <w:fldChar w:fldCharType="separate"/>
      </w:r>
      <w:r w:rsidR="00AD3488">
        <w:rPr>
          <w:highlight w:val="green"/>
        </w:rPr>
        <w:t>01/01/2018</w:t>
      </w:r>
      <w:r w:rsidRPr="001A08C4">
        <w:rPr>
          <w:highlight w:val="green"/>
        </w:rPr>
        <w:fldChar w:fldCharType="end"/>
      </w:r>
      <w:r>
        <w:t xml:space="preserve">, pelo preço certo e ajustado de </w:t>
      </w:r>
      <w:r w:rsidRPr="001A08C4">
        <w:rPr>
          <w:highlight w:val="yellow"/>
        </w:rPr>
        <w:t>R$</w:t>
      </w:r>
      <w:r w:rsidRPr="001A08C4">
        <w:rPr>
          <w:highlight w:val="yellow"/>
        </w:rPr>
        <w:t xml:space="preserve"> 999</w:t>
      </w:r>
      <w:r w:rsidRPr="001A08C4">
        <w:rPr>
          <w:highlight w:val="yellow"/>
        </w:rPr>
        <w:t>.</w:t>
      </w:r>
      <w:r w:rsidRPr="001A08C4">
        <w:rPr>
          <w:highlight w:val="yellow"/>
        </w:rPr>
        <w:t>999</w:t>
      </w:r>
      <w:r w:rsidRPr="001A08C4">
        <w:rPr>
          <w:highlight w:val="yellow"/>
        </w:rPr>
        <w:t>,</w:t>
      </w:r>
      <w:r w:rsidRPr="001A08C4">
        <w:rPr>
          <w:highlight w:val="yellow"/>
        </w:rPr>
        <w:t>99</w:t>
      </w:r>
      <w:r w:rsidRPr="001A08C4">
        <w:rPr>
          <w:highlight w:val="yellow"/>
        </w:rPr>
        <w:t xml:space="preserve"> (</w:t>
      </w:r>
      <w:r w:rsidRPr="001A08C4">
        <w:rPr>
          <w:highlight w:val="yellow"/>
        </w:rPr>
        <w:t>valor por extenso</w:t>
      </w:r>
      <w:r w:rsidRPr="001A08C4">
        <w:rPr>
          <w:highlight w:val="yellow"/>
        </w:rPr>
        <w:t>)</w:t>
      </w:r>
      <w:r>
        <w:t xml:space="preserve">, sendo equivalente a </w:t>
      </w:r>
      <w:r w:rsidRPr="001A08C4">
        <w:rPr>
          <w:highlight w:val="yellow"/>
        </w:rPr>
        <w:t>R$</w:t>
      </w:r>
      <w:r w:rsidRPr="001A08C4">
        <w:rPr>
          <w:highlight w:val="yellow"/>
        </w:rPr>
        <w:t xml:space="preserve"> 9</w:t>
      </w:r>
      <w:r w:rsidRPr="001A08C4">
        <w:rPr>
          <w:highlight w:val="yellow"/>
        </w:rPr>
        <w:t>.</w:t>
      </w:r>
      <w:r w:rsidRPr="001A08C4">
        <w:rPr>
          <w:highlight w:val="yellow"/>
        </w:rPr>
        <w:t>999</w:t>
      </w:r>
      <w:r w:rsidRPr="001A08C4">
        <w:rPr>
          <w:highlight w:val="yellow"/>
        </w:rPr>
        <w:t>,</w:t>
      </w:r>
      <w:r w:rsidRPr="001A08C4">
        <w:rPr>
          <w:highlight w:val="yellow"/>
        </w:rPr>
        <w:t>99</w:t>
      </w:r>
      <w:r w:rsidRPr="001A08C4">
        <w:rPr>
          <w:highlight w:val="yellow"/>
        </w:rPr>
        <w:t xml:space="preserve"> (</w:t>
      </w:r>
      <w:r w:rsidRPr="001A08C4">
        <w:rPr>
          <w:highlight w:val="yellow"/>
        </w:rPr>
        <w:t>valor por extenso</w:t>
      </w:r>
      <w:r w:rsidRPr="001A08C4">
        <w:rPr>
          <w:highlight w:val="yellow"/>
        </w:rPr>
        <w:t>)</w:t>
      </w:r>
      <w:r>
        <w:t xml:space="preserve"> por metro quadrado, atualizado pela  </w:t>
      </w:r>
      <w:r w:rsidRPr="001A08C4">
        <w:rPr>
          <w:highlight w:val="yellow"/>
        </w:rPr>
        <w:t>Taxa de Referência (TR)</w:t>
      </w:r>
      <w:r>
        <w:t xml:space="preserve">, acrescido de juros de </w:t>
      </w:r>
      <w:r w:rsidRPr="001A08C4">
        <w:rPr>
          <w:highlight w:val="yellow"/>
        </w:rPr>
        <w:t>99</w:t>
      </w:r>
      <w:r w:rsidRPr="001A08C4">
        <w:rPr>
          <w:highlight w:val="yellow"/>
        </w:rPr>
        <w:t>% (</w:t>
      </w:r>
      <w:r w:rsidRPr="001A08C4">
        <w:rPr>
          <w:highlight w:val="yellow"/>
        </w:rPr>
        <w:t>valor por extenso</w:t>
      </w:r>
      <w:r w:rsidRPr="001A08C4">
        <w:rPr>
          <w:highlight w:val="yellow"/>
        </w:rPr>
        <w:t xml:space="preserve"> por cento)</w:t>
      </w:r>
      <w:r>
        <w:t xml:space="preserve"> ao ano, desde a </w:t>
      </w:r>
      <w:r>
        <w:lastRenderedPageBreak/>
        <w:t>data da assinatura deste contrato até a data da efetivação da opção de compra.</w:t>
      </w:r>
    </w:p>
    <w:p w14:paraId="325A51E6" w14:textId="4FDCDCA5" w:rsidR="00EC52BD" w:rsidRDefault="001A08C4" w:rsidP="001A08C4">
      <w:pPr>
        <w:pStyle w:val="MCLPargrafodoContrato"/>
      </w:pPr>
      <w:r>
        <w:t xml:space="preserve">Os valores líquidos, ou seja, os valores </w:t>
      </w:r>
      <w:r w:rsidR="00EC52BD">
        <w:t>bruto</w:t>
      </w:r>
      <w:r>
        <w:t>s</w:t>
      </w:r>
      <w:r w:rsidR="00EC52BD">
        <w:t xml:space="preserve"> menos impostos</w:t>
      </w:r>
      <w:r>
        <w:t>, recebidos a tí</w:t>
      </w:r>
      <w:r w:rsidR="00EC52BD">
        <w:t>tulo de aluguel, após a aplicação dos mesmos índices referidos no “</w:t>
      </w:r>
      <w:r w:rsidR="00EC52BD" w:rsidRPr="001A08C4">
        <w:rPr>
          <w:i/>
        </w:rPr>
        <w:t>caput</w:t>
      </w:r>
      <w:r w:rsidR="00EC52BD">
        <w:t xml:space="preserve">” desta cláusula, serão deduzidos do </w:t>
      </w:r>
      <w:r>
        <w:t>preço</w:t>
      </w:r>
      <w:r w:rsidR="00EC52BD">
        <w:t xml:space="preserve"> corrigido, apenas e tão somen</w:t>
      </w:r>
      <w:r>
        <w:t xml:space="preserve">te  no caso de ser efetivada a </w:t>
      </w:r>
      <w:r w:rsidR="00EC52BD">
        <w:t>opção de compra prevista nesta cláusula.</w:t>
      </w:r>
    </w:p>
    <w:p w14:paraId="4E04BDCB" w14:textId="77777777" w:rsidR="00EC52BD" w:rsidRDefault="00EC52BD" w:rsidP="001A08C4">
      <w:pPr>
        <w:pStyle w:val="MCLItemdePargrafo"/>
      </w:pPr>
      <w:r>
        <w:t>O primeiro aluguel, por representar a comissão da corretora, não será computado como abatimento do saldo existente quando da efetivação da opção de compra prevista nesta cláusula.</w:t>
      </w:r>
    </w:p>
    <w:p w14:paraId="26F1FB66" w14:textId="0D54A21D" w:rsidR="00EC52BD" w:rsidRDefault="00EC52BD" w:rsidP="001A08C4">
      <w:pPr>
        <w:pStyle w:val="MCLPargrafodoContrato"/>
      </w:pPr>
      <w:r>
        <w:t>Não efetivada a opção de compra dentro do prazo de vigência do contrato, conforme descrito no “</w:t>
      </w:r>
      <w:r w:rsidRPr="001A08C4">
        <w:rPr>
          <w:i/>
        </w:rPr>
        <w:t>caput</w:t>
      </w:r>
      <w:r>
        <w:t xml:space="preserve">” desta cláusula, não haverá devolução de qualquer importância recebida a título de aluguel e, caso haja interesse do(a)(s) </w:t>
      </w:r>
      <w:r w:rsidRPr="001A08C4">
        <w:rPr>
          <w:b/>
        </w:rPr>
        <w:t>LOCATÁRIO(A)(S)</w:t>
      </w:r>
      <w:r>
        <w:t xml:space="preserve"> em continuar no </w:t>
      </w:r>
      <w:r w:rsidRPr="001A08C4">
        <w:rPr>
          <w:b/>
        </w:rPr>
        <w:t>IMÓVEL</w:t>
      </w:r>
      <w:r>
        <w:t xml:space="preserve">, deverá ser elaborado novo </w:t>
      </w:r>
      <w:r w:rsidRPr="001A08C4">
        <w:rPr>
          <w:b/>
        </w:rPr>
        <w:t>CONTRATO DE LOCAÇÃO</w:t>
      </w:r>
      <w:r>
        <w:t xml:space="preserve"> onde as novas bases serão ajustadas entre as partes ficando desde já acertado que neste novo </w:t>
      </w:r>
      <w:r w:rsidRPr="001A08C4">
        <w:rPr>
          <w:b/>
        </w:rPr>
        <w:t>CONTRATO DE LOCAÇÃO</w:t>
      </w:r>
      <w:r>
        <w:t xml:space="preserve"> o(a)(s)  </w:t>
      </w:r>
      <w:r w:rsidRPr="001A08C4">
        <w:rPr>
          <w:b/>
        </w:rPr>
        <w:t>LOCATÁRIO(A)(S)</w:t>
      </w:r>
      <w:r>
        <w:t xml:space="preserve"> não terá(ão)</w:t>
      </w:r>
      <w:r w:rsidR="001A08C4">
        <w:t xml:space="preserve"> mais direito à opção de compra</w:t>
      </w:r>
      <w:r>
        <w:t xml:space="preserve"> conforme previsto nesta cláusula.</w:t>
      </w:r>
    </w:p>
    <w:p w14:paraId="7782C928" w14:textId="47729D8E" w:rsidR="00EC52BD" w:rsidRDefault="00EC52BD" w:rsidP="00E96557">
      <w:pPr>
        <w:pStyle w:val="MCLSeodoContrato"/>
      </w:pPr>
    </w:p>
    <w:p w14:paraId="5325A35E" w14:textId="58A2C595" w:rsidR="00CC01D7" w:rsidRPr="005053A5" w:rsidRDefault="00397DCF" w:rsidP="00E96557">
      <w:pPr>
        <w:pStyle w:val="MCLSeodoContrato"/>
      </w:pPr>
      <w:r w:rsidRPr="005053A5">
        <w:t xml:space="preserve">das </w:t>
      </w:r>
      <w:r w:rsidR="00CC01D7" w:rsidRPr="005053A5">
        <w:t>Disposições Gerais</w:t>
      </w:r>
    </w:p>
    <w:p w14:paraId="65F94183" w14:textId="77777777" w:rsidR="00433DB2" w:rsidRPr="005053A5" w:rsidRDefault="005756F4" w:rsidP="005D58D6">
      <w:pPr>
        <w:pStyle w:val="MCLClusuladoContrato"/>
      </w:pPr>
      <w:r w:rsidRPr="005053A5">
        <w:t xml:space="preserve">Fica estabelecido que todos os avisos e comunicações relativos ao </w:t>
      </w:r>
      <w:r w:rsidRPr="005053A5">
        <w:rPr>
          <w:rStyle w:val="DESTAQUE"/>
        </w:rPr>
        <w:t>imóvel</w:t>
      </w:r>
      <w:r w:rsidRPr="005053A5">
        <w:t xml:space="preserve">, ou a qualquer assunto relativo com este </w:t>
      </w:r>
      <w:r w:rsidRPr="005053A5">
        <w:rPr>
          <w:rStyle w:val="DESTAQUE"/>
        </w:rPr>
        <w:t>contrato</w:t>
      </w:r>
      <w:r w:rsidRPr="005053A5">
        <w:t>,</w:t>
      </w:r>
      <w:r w:rsidR="00B4506C" w:rsidRPr="005053A5">
        <w:t xml:space="preserve"> deverão ser feitos por escrito, através </w:t>
      </w:r>
      <w:r w:rsidR="00C458E1" w:rsidRPr="005053A5">
        <w:t xml:space="preserve">de um </w:t>
      </w:r>
      <w:r w:rsidR="00433DB2" w:rsidRPr="005053A5">
        <w:t>dos seguintes meios:</w:t>
      </w:r>
    </w:p>
    <w:tbl>
      <w:tblPr>
        <w:tblStyle w:val="Tabelacomgrade"/>
        <w:tblW w:w="4750" w:type="pct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5A420C" w:rsidRPr="00C33AD9" w14:paraId="088E8E53" w14:textId="77777777" w:rsidTr="006850CB">
        <w:trPr>
          <w:trHeight w:hRule="exact" w:val="340"/>
          <w:jc w:val="center"/>
        </w:trPr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26531BCD" w14:textId="6F6853BF" w:rsidR="00EF1E27" w:rsidRPr="005053A5" w:rsidRDefault="00EF1E27" w:rsidP="00CD7B93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</w:rPr>
              <w:t xml:space="preserve">para </w:t>
            </w:r>
            <w:r w:rsidR="008C4358" w:rsidRPr="005053A5">
              <w:rPr>
                <w:b/>
              </w:rPr>
              <w:t xml:space="preserve">a </w:t>
            </w:r>
            <w:r w:rsidRPr="005053A5">
              <w:rPr>
                <w:b/>
              </w:rPr>
              <w:t>LOCADORA</w:t>
            </w:r>
          </w:p>
        </w:tc>
        <w:tc>
          <w:tcPr>
            <w:tcW w:w="4785" w:type="dxa"/>
            <w:shd w:val="clear" w:color="auto" w:fill="D9D9D9" w:themeFill="background1" w:themeFillShade="D9"/>
            <w:vAlign w:val="center"/>
          </w:tcPr>
          <w:p w14:paraId="5D5E5FD0" w14:textId="032F5068" w:rsidR="00EF1E27" w:rsidRPr="005053A5" w:rsidRDefault="00EF1E27" w:rsidP="00CD7B93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lang w:val="pt-BR"/>
              </w:rPr>
              <w:t xml:space="preserve">para </w:t>
            </w:r>
            <w:r w:rsidR="00B94E49" w:rsidRPr="005053A5">
              <w:rPr>
                <w:b/>
                <w:lang w:val="pt-BR"/>
              </w:rPr>
              <w:t xml:space="preserve">o(a)(s) </w:t>
            </w:r>
            <w:r w:rsidR="00B94E49" w:rsidRPr="005053A5">
              <w:rPr>
                <w:rStyle w:val="DESTAQUE"/>
              </w:rPr>
              <w:t>LOCATÁRIo(A)(S)</w:t>
            </w:r>
            <w:r w:rsidR="00B37AC5" w:rsidRPr="005053A5">
              <w:rPr>
                <w:rStyle w:val="DESTAQUE"/>
              </w:rPr>
              <w:t xml:space="preserve"> </w:t>
            </w:r>
            <w:r w:rsidR="00B37AC5" w:rsidRPr="001A08C4">
              <w:rPr>
                <w:rStyle w:val="DESTAQUE"/>
                <w:caps w:val="0"/>
                <w:highlight w:val="yellow"/>
              </w:rPr>
              <w:t>e</w:t>
            </w:r>
            <w:r w:rsidR="00B37AC5" w:rsidRPr="001A08C4">
              <w:rPr>
                <w:rStyle w:val="DESTAQUE"/>
                <w:highlight w:val="yellow"/>
              </w:rPr>
              <w:t xml:space="preserve"> FIADOR(A)(ES)</w:t>
            </w:r>
          </w:p>
        </w:tc>
      </w:tr>
      <w:tr w:rsidR="00C85885" w:rsidRPr="005053A5" w14:paraId="699591F0" w14:textId="77777777" w:rsidTr="00C85885">
        <w:trPr>
          <w:trHeight w:val="397"/>
          <w:jc w:val="center"/>
        </w:trPr>
        <w:tc>
          <w:tcPr>
            <w:tcW w:w="4785" w:type="dxa"/>
            <w:vAlign w:val="center"/>
          </w:tcPr>
          <w:p w14:paraId="5FF6BEDF" w14:textId="4F4344CF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rPr>
                <w:sz w:val="18"/>
                <w:lang w:val="pt-BR"/>
              </w:rPr>
            </w:pP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b/>
                <w:sz w:val="18"/>
                <w:lang w:val="pt-BR"/>
              </w:rPr>
              <w:t>email:</w:t>
            </w:r>
            <w:r w:rsidRPr="005053A5">
              <w:rPr>
                <w:sz w:val="18"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  <w:lang w:val="pt-BR"/>
              </w:rPr>
              <w:t>financeiro@macaleo.com.br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6BD7725F" w14:textId="218C50BC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5053A5">
              <w:rPr>
                <w:sz w:val="18"/>
                <w:lang w:val="pt-BR"/>
              </w:rPr>
              <w:tab/>
            </w:r>
            <w:r w:rsidRPr="004144E7">
              <w:rPr>
                <w:b/>
                <w:sz w:val="18"/>
              </w:rPr>
              <w:t>email:</w:t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</w:rPr>
              <w:t>&lt;LOCATARIA_REP1_EMAIL&gt;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4894E83" w14:textId="2904C8D8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</w:rPr>
              <w:t>&lt;LOCATARIA_REP2_EMAIL&gt;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3E47070" w14:textId="229E66A3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LOCATARIA_REP3_EMAIL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</w:rPr>
              <w:t>&lt;EMAIL.REP3@LOCATARIA&gt;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185FEE67" w14:textId="34C805B2" w:rsidR="00C85885" w:rsidRPr="004144E7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green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4144E7">
              <w:rPr>
                <w:sz w:val="18"/>
                <w:highlight w:val="green"/>
              </w:rPr>
              <w:instrText xml:space="preserve"> DOCPROPERTY FIADOR1_EMAIL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</w:rPr>
              <w:t>&lt;EMAIL.1@FIADOR&gt;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0F81DA2" w14:textId="2EC37A09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rPr>
                <w:sz w:val="18"/>
                <w:highlight w:val="yellow"/>
                <w:lang w:val="pt-BR"/>
              </w:rPr>
            </w:pPr>
            <w:r w:rsidRPr="004144E7">
              <w:rPr>
                <w:sz w:val="18"/>
              </w:rPr>
              <w:tab/>
            </w:r>
            <w:r w:rsidRPr="004144E7">
              <w:rPr>
                <w:sz w:val="18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FIADOR2_EMAIL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  <w:lang w:val="pt-BR"/>
              </w:rPr>
              <w:t>&lt;EMAIL.2@FIADOR&gt;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</w:tc>
      </w:tr>
      <w:tr w:rsidR="00C85885" w:rsidRPr="00C33AD9" w14:paraId="660F83C7" w14:textId="77777777" w:rsidTr="00DF605C">
        <w:trPr>
          <w:trHeight w:val="851"/>
          <w:jc w:val="center"/>
        </w:trPr>
        <w:tc>
          <w:tcPr>
            <w:tcW w:w="4785" w:type="dxa"/>
            <w:vAlign w:val="center"/>
          </w:tcPr>
          <w:p w14:paraId="632AC6BD" w14:textId="17F3E4E2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LOCADORA_ENDERECO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  <w:lang w:val="pt-BR"/>
              </w:rPr>
              <w:t>Rua Ana Pereira Melo, nº 253, sala 1103, Vila Campesina, CEP: 06023-080, OSASCO/SP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2A0C85F8" w14:textId="602BDC01" w:rsidR="00C85885" w:rsidRPr="005053A5" w:rsidRDefault="00C85885" w:rsidP="00C85885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i/>
                <w:sz w:val="18"/>
                <w:highlight w:val="green"/>
                <w:lang w:val="pt-BR"/>
              </w:rPr>
              <w:fldChar w:fldCharType="separate"/>
            </w:r>
            <w:r w:rsidR="00AD3488" w:rsidRPr="00AD3488">
              <w:rPr>
                <w:i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  <w:tc>
          <w:tcPr>
            <w:tcW w:w="4785" w:type="dxa"/>
            <w:vAlign w:val="center"/>
          </w:tcPr>
          <w:p w14:paraId="346F1546" w14:textId="64C06E87" w:rsidR="00C85885" w:rsidRPr="005053A5" w:rsidRDefault="00C85885" w:rsidP="009D2B39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LOCATARIA_ENDERECO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000F3DE5" w14:textId="2298F6AC" w:rsidR="00C85885" w:rsidRPr="005053A5" w:rsidRDefault="00C85885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i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  <w:p w14:paraId="44562621" w14:textId="77777777" w:rsidR="00DF605C" w:rsidRPr="005053A5" w:rsidRDefault="00DF605C" w:rsidP="00C85885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i/>
                <w:sz w:val="18"/>
                <w:highlight w:val="green"/>
                <w:lang w:val="pt-BR"/>
              </w:rPr>
            </w:pPr>
          </w:p>
          <w:p w14:paraId="6785C9C4" w14:textId="55002EAD" w:rsidR="00DF605C" w:rsidRPr="005053A5" w:rsidRDefault="00DF605C" w:rsidP="00DF605C">
            <w:pPr>
              <w:tabs>
                <w:tab w:val="right" w:pos="597"/>
                <w:tab w:val="left" w:pos="739"/>
              </w:tabs>
              <w:spacing w:after="0" w:line="240" w:lineRule="auto"/>
              <w:ind w:left="878" w:hanging="878"/>
              <w:jc w:val="left"/>
              <w:rPr>
                <w:b/>
                <w:sz w:val="18"/>
                <w:lang w:val="pt-BR"/>
              </w:rPr>
            </w:pPr>
            <w:r w:rsidRPr="005053A5">
              <w:rPr>
                <w:b/>
                <w:lang w:val="pt-BR"/>
              </w:rPr>
              <w:tab/>
              <w:t>AR: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sz w:val="18"/>
                <w:highlight w:val="green"/>
                <w:lang w:val="pt-BR"/>
              </w:rPr>
              <w:instrText xml:space="preserve"> DOCPROPERTY FIADOR1_ENDERECO \* MERGEFORMAT </w:instrText>
            </w:r>
            <w:r w:rsidRPr="005053A5">
              <w:rPr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sz w:val="18"/>
                <w:highlight w:val="green"/>
                <w:lang w:val="pt-BR"/>
              </w:rPr>
              <w:t>&lt;LOGRADOURO&gt;, nº 999, &lt;COMPLEMENTO&gt;, &lt;BAIRRO&gt;, CEP: 99999-999, &lt;CIDADE&gt;/&lt;UF&gt;</w:t>
            </w:r>
            <w:r w:rsidRPr="005053A5">
              <w:rPr>
                <w:sz w:val="18"/>
                <w:highlight w:val="green"/>
                <w:lang w:val="pt-BR"/>
              </w:rPr>
              <w:fldChar w:fldCharType="end"/>
            </w:r>
          </w:p>
          <w:p w14:paraId="3D7C5682" w14:textId="6EA67079" w:rsidR="00DF605C" w:rsidRPr="005053A5" w:rsidRDefault="00DF605C" w:rsidP="00DF605C">
            <w:pPr>
              <w:tabs>
                <w:tab w:val="right" w:pos="545"/>
                <w:tab w:val="left" w:pos="625"/>
              </w:tabs>
              <w:spacing w:after="0" w:line="240" w:lineRule="auto"/>
              <w:ind w:right="64"/>
              <w:jc w:val="left"/>
              <w:rPr>
                <w:highlight w:val="yellow"/>
                <w:lang w:val="pt-BR"/>
              </w:rPr>
            </w:pP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>a/c:</w:t>
            </w:r>
            <w:r w:rsidRPr="005053A5">
              <w:rPr>
                <w:b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ab/>
            </w:r>
            <w:r w:rsidRPr="005053A5">
              <w:rPr>
                <w:b/>
                <w:i/>
                <w:sz w:val="18"/>
                <w:lang w:val="pt-BR"/>
              </w:rPr>
              <w:t xml:space="preserve"> 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i/>
                <w:sz w:val="18"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i/>
                <w:sz w:val="18"/>
                <w:highlight w:val="green"/>
                <w:lang w:val="pt-BR"/>
              </w:rPr>
              <w:t>&lt;FIADOR1 NOME COMPLETO&gt;</w:t>
            </w:r>
            <w:r w:rsidRPr="005053A5">
              <w:rPr>
                <w:i/>
                <w:sz w:val="18"/>
                <w:highlight w:val="green"/>
                <w:lang w:val="pt-BR"/>
              </w:rPr>
              <w:fldChar w:fldCharType="end"/>
            </w:r>
          </w:p>
        </w:tc>
      </w:tr>
    </w:tbl>
    <w:p w14:paraId="40CF7BA2" w14:textId="77777777" w:rsidR="006771E2" w:rsidRPr="005053A5" w:rsidRDefault="006771E2" w:rsidP="006771E2">
      <w:pPr>
        <w:spacing w:after="0" w:line="240" w:lineRule="auto"/>
        <w:rPr>
          <w:lang w:val="pt-BR"/>
        </w:rPr>
      </w:pPr>
    </w:p>
    <w:p w14:paraId="4D8B08AA" w14:textId="7276DE27" w:rsidR="00F2368A" w:rsidRPr="005053A5" w:rsidRDefault="00F2368A" w:rsidP="00CA7735">
      <w:pPr>
        <w:pStyle w:val="MCLPargrafodoContrato"/>
      </w:pPr>
      <w:r w:rsidRPr="005053A5">
        <w:t xml:space="preserve">Todos os avisos e comunicações que sejam necessários expedir por força do presente instrumento deverão ser efetuados por escrito e considerados entregues no mesmo dia, na hipótese de expedição por fax ou e-mail, ou, ainda, no 8º (oitavo) dia subsequente ao da postagem, no caso de envio de carta registrada para os endereços declinados </w:t>
      </w:r>
      <w:r w:rsidR="008C6643" w:rsidRPr="005053A5">
        <w:t>n</w:t>
      </w:r>
      <w:r w:rsidRPr="005053A5">
        <w:t xml:space="preserve">este instrumento, ou quaisquer outros que vierem a ser informados pelas </w:t>
      </w:r>
      <w:r w:rsidRPr="005053A5">
        <w:rPr>
          <w:rStyle w:val="DESTAQUE"/>
        </w:rPr>
        <w:t>partes</w:t>
      </w:r>
      <w:r w:rsidRPr="005053A5">
        <w:t xml:space="preserve"> por escrito.</w:t>
      </w:r>
    </w:p>
    <w:p w14:paraId="26353087" w14:textId="77777777" w:rsidR="005756F4" w:rsidRPr="005053A5" w:rsidRDefault="00B4506C" w:rsidP="00CA7735">
      <w:pPr>
        <w:pStyle w:val="MCLPargrafodoContrato"/>
      </w:pPr>
      <w:r w:rsidRPr="005053A5">
        <w:t xml:space="preserve">Na ausência de qualquer das </w:t>
      </w:r>
      <w:r w:rsidRPr="005053A5">
        <w:rPr>
          <w:rStyle w:val="DESTAQUE"/>
        </w:rPr>
        <w:t>partes</w:t>
      </w:r>
      <w:r w:rsidRPr="005053A5">
        <w:t>, as mesmas se comprometem desde já a deixarem nomeados procuradores, responsáveis para tal fim.</w:t>
      </w:r>
    </w:p>
    <w:p w14:paraId="619379A4" w14:textId="7CCB5BE2" w:rsidR="005756F4" w:rsidRPr="005053A5" w:rsidRDefault="008C6643" w:rsidP="00CA7735">
      <w:pPr>
        <w:pStyle w:val="MCLPargrafodoContrato"/>
      </w:pPr>
      <w:r w:rsidRPr="005053A5">
        <w:t>O(A)(s</w:t>
      </w:r>
      <w:r w:rsidR="00B94E49" w:rsidRPr="005053A5">
        <w:t xml:space="preserve">) </w:t>
      </w:r>
      <w:r w:rsidR="00B94E49" w:rsidRPr="005053A5">
        <w:rPr>
          <w:b/>
        </w:rPr>
        <w:t xml:space="preserve">LOCATÁRIO(A)(S) </w:t>
      </w:r>
      <w:r w:rsidR="005756F4" w:rsidRPr="005053A5">
        <w:t>se obriga</w:t>
      </w:r>
      <w:r w:rsidR="00B94E49" w:rsidRPr="005053A5">
        <w:t>(m)</w:t>
      </w:r>
      <w:r w:rsidR="005756F4" w:rsidRPr="005053A5">
        <w:t xml:space="preserve"> a notificar a </w:t>
      </w:r>
      <w:r w:rsidR="005756F4" w:rsidRPr="005053A5">
        <w:rPr>
          <w:b/>
        </w:rPr>
        <w:t>LOCADORA</w:t>
      </w:r>
      <w:r w:rsidR="005756F4" w:rsidRPr="005053A5">
        <w:t xml:space="preserve">, tão logo quanto possível, quando receber qualquer aviso relativo ao </w:t>
      </w:r>
      <w:r w:rsidR="005756F4" w:rsidRPr="005053A5">
        <w:rPr>
          <w:rStyle w:val="ENFASE"/>
        </w:rPr>
        <w:t>imóvel</w:t>
      </w:r>
      <w:r w:rsidR="005756F4" w:rsidRPr="005053A5">
        <w:t>, objeto da locação, proveniente das autoridades.</w:t>
      </w:r>
    </w:p>
    <w:p w14:paraId="71AE772B" w14:textId="77777777" w:rsidR="005756F4" w:rsidRPr="005053A5" w:rsidRDefault="005756F4" w:rsidP="005D58D6">
      <w:pPr>
        <w:pStyle w:val="MCLClusuladoContrato"/>
      </w:pPr>
      <w:r w:rsidRPr="005053A5">
        <w:t xml:space="preserve">O exercício ou não, de forma diversa, de qualquer direito ou faculdade estabelecida neste </w:t>
      </w:r>
      <w:r w:rsidRPr="005053A5">
        <w:rPr>
          <w:rStyle w:val="DESTAQUE"/>
        </w:rPr>
        <w:t>contrato</w:t>
      </w:r>
      <w:r w:rsidRPr="005053A5">
        <w:t xml:space="preserve"> não será considerada novação de seus termos nem precedente para o fim de desobrigar as </w:t>
      </w:r>
      <w:r w:rsidRPr="005053A5">
        <w:rPr>
          <w:rStyle w:val="DESTAQUE"/>
        </w:rPr>
        <w:t>partes</w:t>
      </w:r>
      <w:r w:rsidRPr="005053A5">
        <w:t xml:space="preserve"> de suas obrigações contratuais.</w:t>
      </w:r>
    </w:p>
    <w:p w14:paraId="4D1EB0B8" w14:textId="7BEFEF21" w:rsidR="007A52F4" w:rsidRPr="005053A5" w:rsidRDefault="007A52F4" w:rsidP="00CA7735">
      <w:pPr>
        <w:pStyle w:val="MCLPargrafodoContrato"/>
      </w:pPr>
      <w:r w:rsidRPr="005053A5">
        <w:t xml:space="preserve">Se a </w:t>
      </w:r>
      <w:r w:rsidRPr="005053A5">
        <w:rPr>
          <w:b/>
        </w:rPr>
        <w:t>LOCADORA</w:t>
      </w:r>
      <w:r w:rsidRPr="005053A5">
        <w:t xml:space="preserve">, a qualquer tempo, tolerar mora ou infração contratual ou legal; se deixar de aplicar </w:t>
      </w:r>
      <w:r w:rsidR="00B94E49" w:rsidRPr="005053A5">
        <w:t xml:space="preserve">ao(à)(s) </w:t>
      </w:r>
      <w:r w:rsidR="00B94E49" w:rsidRPr="005053A5">
        <w:rPr>
          <w:b/>
        </w:rPr>
        <w:t>LOCATÁRIO(A)(S)</w:t>
      </w:r>
      <w:r w:rsidR="00CA39E7" w:rsidRPr="005053A5">
        <w:t>, inadimplente</w:t>
      </w:r>
      <w:r w:rsidR="008C6643" w:rsidRPr="005053A5">
        <w:t>(s)</w:t>
      </w:r>
      <w:r w:rsidR="00CA39E7" w:rsidRPr="005053A5">
        <w:t xml:space="preserve"> ou faltos</w:t>
      </w:r>
      <w:r w:rsidR="008C6643" w:rsidRPr="005053A5">
        <w:t>o(</w:t>
      </w:r>
      <w:r w:rsidR="00CA39E7" w:rsidRPr="005053A5">
        <w:t>a</w:t>
      </w:r>
      <w:r w:rsidR="008C6643" w:rsidRPr="005053A5">
        <w:t>)(s)</w:t>
      </w:r>
      <w:r w:rsidR="00CA39E7" w:rsidRPr="005053A5">
        <w:t>,</w:t>
      </w:r>
      <w:r w:rsidR="00B94E49" w:rsidRPr="005053A5">
        <w:rPr>
          <w:b/>
        </w:rPr>
        <w:t xml:space="preserve"> </w:t>
      </w:r>
      <w:r w:rsidRPr="005053A5">
        <w:t>alguma sanção em que haja el</w:t>
      </w:r>
      <w:r w:rsidR="00B61F3B" w:rsidRPr="005053A5">
        <w:t>e(</w:t>
      </w:r>
      <w:r w:rsidR="004658EF" w:rsidRPr="005053A5">
        <w:t>a</w:t>
      </w:r>
      <w:r w:rsidR="00B61F3B" w:rsidRPr="005053A5">
        <w:t>)(s)</w:t>
      </w:r>
      <w:r w:rsidRPr="005053A5">
        <w:t xml:space="preserve"> incidido; se lhe conceder prazo adicional para o adimplemento da obrigação ou para a satisfação de determinada obrigação; se relevar falta aplicada, ou reduzir multa ou encargo contratual; se praticar ou se abstiver de fato ou ato que importe em </w:t>
      </w:r>
      <w:r w:rsidRPr="005053A5">
        <w:lastRenderedPageBreak/>
        <w:t>tolerância</w:t>
      </w:r>
      <w:r w:rsidR="00450D9B" w:rsidRPr="005053A5">
        <w:t xml:space="preserve"> de falta, ou relevação de pena, ou redução de obrigações contratuais; isso tudo</w:t>
      </w:r>
      <w:r w:rsidR="00422202" w:rsidRPr="005053A5">
        <w:t>, mas não se limitando,</w:t>
      </w:r>
      <w:r w:rsidR="00450D9B" w:rsidRPr="005053A5">
        <w:t xml:space="preserve"> não constituirá novação das cláusulas e condições contratuais, nem precedentes a serem invocados pelo beneficiário ou terceiros, nem legitimará </w:t>
      </w:r>
      <w:r w:rsidR="00B94E49" w:rsidRPr="005053A5">
        <w:t xml:space="preserve">o(a)(s) </w:t>
      </w:r>
      <w:r w:rsidR="00B94E49" w:rsidRPr="005053A5">
        <w:rPr>
          <w:rStyle w:val="DESTAQUE"/>
        </w:rPr>
        <w:t xml:space="preserve">LOCATÁRIo(A)(S) </w:t>
      </w:r>
      <w:r w:rsidR="00450D9B" w:rsidRPr="005053A5">
        <w:t xml:space="preserve">à excludente, sendo tais fatos ou atos considerados mera liberalidade da </w:t>
      </w:r>
      <w:r w:rsidR="00450D9B" w:rsidRPr="005053A5">
        <w:rPr>
          <w:b/>
        </w:rPr>
        <w:t>LOCADORA</w:t>
      </w:r>
      <w:r w:rsidR="00450D9B" w:rsidRPr="005053A5">
        <w:t xml:space="preserve">, que nenhuma obrigação para ela decorrerá ou resultará, podendo a </w:t>
      </w:r>
      <w:r w:rsidR="00450D9B" w:rsidRPr="005053A5">
        <w:rPr>
          <w:b/>
        </w:rPr>
        <w:t>LOCADORA</w:t>
      </w:r>
      <w:r w:rsidR="00450D9B" w:rsidRPr="005053A5">
        <w:t>, a qualquer tempo, exigir novamente o cumprimento das obrigações tal como pactuados e aplicar as sanções competentes.</w:t>
      </w:r>
      <w:r w:rsidRPr="005053A5">
        <w:t xml:space="preserve"> </w:t>
      </w:r>
    </w:p>
    <w:p w14:paraId="2D6E65AD" w14:textId="658D485C" w:rsidR="005E1162" w:rsidRPr="003E56B9" w:rsidRDefault="00B94E49" w:rsidP="005D58D6">
      <w:pPr>
        <w:pStyle w:val="MCLClusuladoContrato"/>
        <w:rPr>
          <w:highlight w:val="cyan"/>
        </w:rPr>
      </w:pPr>
      <w:r w:rsidRPr="003E56B9">
        <w:rPr>
          <w:highlight w:val="cyan"/>
        </w:rPr>
        <w:t xml:space="preserve">O(A)(S) </w:t>
      </w:r>
      <w:r w:rsidRPr="003E56B9">
        <w:rPr>
          <w:b/>
          <w:highlight w:val="cyan"/>
        </w:rPr>
        <w:t xml:space="preserve">LOCATÁRIO(A)(S) </w:t>
      </w:r>
      <w:r w:rsidR="005E1162" w:rsidRPr="003E56B9">
        <w:rPr>
          <w:highlight w:val="cyan"/>
        </w:rPr>
        <w:t>renuncia</w:t>
      </w:r>
      <w:r w:rsidR="00B61F3B" w:rsidRPr="003E56B9">
        <w:rPr>
          <w:highlight w:val="cyan"/>
        </w:rPr>
        <w:t>(m)</w:t>
      </w:r>
      <w:r w:rsidR="005E1162" w:rsidRPr="003E56B9">
        <w:rPr>
          <w:highlight w:val="cyan"/>
        </w:rPr>
        <w:t xml:space="preserve"> expressamente, em caráter irrevogável, ao direito de prefer</w:t>
      </w:r>
      <w:r w:rsidR="00112E35" w:rsidRPr="003E56B9">
        <w:rPr>
          <w:highlight w:val="cyan"/>
        </w:rPr>
        <w:t>ê</w:t>
      </w:r>
      <w:r w:rsidR="005E1162" w:rsidRPr="003E56B9">
        <w:rPr>
          <w:highlight w:val="cyan"/>
        </w:rPr>
        <w:t xml:space="preserve">ncia na aquisição do </w:t>
      </w:r>
      <w:r w:rsidR="005E1162" w:rsidRPr="003E56B9">
        <w:rPr>
          <w:rStyle w:val="DESTAQUE"/>
          <w:highlight w:val="cyan"/>
        </w:rPr>
        <w:t>imóvel</w:t>
      </w:r>
      <w:r w:rsidR="005E1162" w:rsidRPr="003E56B9">
        <w:rPr>
          <w:highlight w:val="cyan"/>
        </w:rPr>
        <w:t xml:space="preserve"> ora locado na hipótese de suas alienações, bem como, </w:t>
      </w:r>
      <w:r w:rsidR="00450D9B" w:rsidRPr="003E56B9">
        <w:rPr>
          <w:highlight w:val="cyan"/>
        </w:rPr>
        <w:t>nos termos</w:t>
      </w:r>
      <w:r w:rsidR="005E1162" w:rsidRPr="003E56B9">
        <w:rPr>
          <w:highlight w:val="cyan"/>
        </w:rPr>
        <w:t xml:space="preserve"> do </w:t>
      </w:r>
      <w:commentRangeStart w:id="82"/>
      <w:r w:rsidR="005E1162" w:rsidRPr="003E56B9">
        <w:rPr>
          <w:highlight w:val="cyan"/>
        </w:rPr>
        <w:t>artigo 31</w:t>
      </w:r>
      <w:commentRangeEnd w:id="82"/>
      <w:r w:rsidR="00502CCB" w:rsidRPr="003E56B9">
        <w:rPr>
          <w:rStyle w:val="Refdecomentrio"/>
          <w:highlight w:val="cyan"/>
          <w:lang w:val="en-US"/>
        </w:rPr>
        <w:commentReference w:id="82"/>
      </w:r>
      <w:r w:rsidR="0092349B" w:rsidRPr="003E56B9">
        <w:rPr>
          <w:highlight w:val="cyan"/>
        </w:rPr>
        <w:t xml:space="preserve"> da Lei nº 8.245/</w:t>
      </w:r>
      <w:r w:rsidR="005E1162" w:rsidRPr="003E56B9">
        <w:rPr>
          <w:highlight w:val="cyan"/>
        </w:rPr>
        <w:t xml:space="preserve">91, </w:t>
      </w:r>
      <w:r w:rsidR="000977EF" w:rsidRPr="003E56B9">
        <w:rPr>
          <w:highlight w:val="cyan"/>
        </w:rPr>
        <w:t xml:space="preserve">ficando, assim, dispensada a expedição de notificações a </w:t>
      </w:r>
      <w:r w:rsidR="00D02FE8" w:rsidRPr="003E56B9">
        <w:rPr>
          <w:highlight w:val="cyan"/>
        </w:rPr>
        <w:t xml:space="preserve">este </w:t>
      </w:r>
      <w:r w:rsidR="000977EF" w:rsidRPr="003E56B9">
        <w:rPr>
          <w:highlight w:val="cyan"/>
        </w:rPr>
        <w:t>respeito.</w:t>
      </w:r>
    </w:p>
    <w:p w14:paraId="65F30D71" w14:textId="5577591F" w:rsidR="00DF5029" w:rsidRPr="005053A5" w:rsidRDefault="00DF5029" w:rsidP="005D58D6">
      <w:pPr>
        <w:pStyle w:val="MCLClusuladoContrato"/>
      </w:pPr>
      <w:r w:rsidRPr="005053A5">
        <w:t xml:space="preserve">O presente </w:t>
      </w:r>
      <w:r w:rsidRPr="005053A5">
        <w:rPr>
          <w:rStyle w:val="DESTAQUE"/>
        </w:rPr>
        <w:t>contrato</w:t>
      </w:r>
      <w:r w:rsidRPr="005053A5">
        <w:t xml:space="preserve"> é celebrado em caráter irrevogável e irretratável, obrigando as </w:t>
      </w:r>
      <w:r w:rsidRPr="005053A5">
        <w:rPr>
          <w:rStyle w:val="DESTAQUE"/>
        </w:rPr>
        <w:t>partes</w:t>
      </w:r>
      <w:r w:rsidRPr="005053A5">
        <w:t xml:space="preserve"> entre si, seus herdeiros e sucessores a qualquer título.</w:t>
      </w:r>
    </w:p>
    <w:p w14:paraId="0D78DF7B" w14:textId="10B8ECA0" w:rsidR="00502CCB" w:rsidRPr="005053A5" w:rsidRDefault="00502CCB" w:rsidP="00CA7735">
      <w:pPr>
        <w:pStyle w:val="MCLPargrafodoContrato"/>
      </w:pPr>
      <w:r w:rsidRPr="005053A5">
        <w:t xml:space="preserve">Qualquer alteração ou aditamento aos termos do presente </w:t>
      </w:r>
      <w:r w:rsidRPr="005053A5">
        <w:rPr>
          <w:rStyle w:val="DESTAQUE"/>
        </w:rPr>
        <w:t>contrato</w:t>
      </w:r>
      <w:r w:rsidR="005A420C" w:rsidRPr="005053A5">
        <w:rPr>
          <w:rStyle w:val="DESTAQUE"/>
        </w:rPr>
        <w:t>,</w:t>
      </w:r>
      <w:r w:rsidRPr="005053A5">
        <w:t xml:space="preserve"> somente obrigará as </w:t>
      </w:r>
      <w:r w:rsidRPr="005053A5">
        <w:rPr>
          <w:rStyle w:val="DESTAQUE"/>
        </w:rPr>
        <w:t>partes</w:t>
      </w:r>
      <w:r w:rsidR="005A420C" w:rsidRPr="005053A5">
        <w:t>,</w:t>
      </w:r>
      <w:r w:rsidRPr="005053A5">
        <w:t xml:space="preserve"> se feito por escrito e assinado conjuntamente pelas partes.</w:t>
      </w:r>
    </w:p>
    <w:p w14:paraId="48D84675" w14:textId="77777777" w:rsidR="00502CCB" w:rsidRPr="005053A5" w:rsidRDefault="00502CCB" w:rsidP="00CA7735">
      <w:pPr>
        <w:pStyle w:val="MCLPargrafodoContrato"/>
      </w:pPr>
      <w:r w:rsidRPr="005053A5">
        <w:t xml:space="preserve">Na hipótese de inaplicabilidade de alguma das cláusulas deste </w:t>
      </w:r>
      <w:r w:rsidRPr="005053A5">
        <w:rPr>
          <w:rStyle w:val="DESTAQUE"/>
        </w:rPr>
        <w:t>contrato</w:t>
      </w:r>
      <w:r w:rsidRPr="005053A5">
        <w:t xml:space="preserve">, assim declarada judicialmente, não restarão prejudicadas a validade e a regular aplicação das demais, que continuarão obrigando as </w:t>
      </w:r>
      <w:r w:rsidRPr="005053A5">
        <w:rPr>
          <w:rStyle w:val="DESTAQUE"/>
        </w:rPr>
        <w:t>partes</w:t>
      </w:r>
      <w:r w:rsidRPr="005053A5">
        <w:t xml:space="preserve"> e seus herdeiros e sucessores, a qualquer título.</w:t>
      </w:r>
    </w:p>
    <w:p w14:paraId="161F9712" w14:textId="77777777" w:rsidR="00D56E00" w:rsidRPr="0088073A" w:rsidRDefault="00D56E00" w:rsidP="00D56E00">
      <w:pPr>
        <w:pStyle w:val="MCLSeodoContrato"/>
        <w:rPr>
          <w:highlight w:val="yellow"/>
        </w:rPr>
      </w:pPr>
      <w:commentRangeStart w:id="83"/>
      <w:r w:rsidRPr="0088073A">
        <w:rPr>
          <w:highlight w:val="yellow"/>
        </w:rPr>
        <w:t>DA RATIFICAÇÃO</w:t>
      </w:r>
      <w:commentRangeEnd w:id="83"/>
      <w:r>
        <w:rPr>
          <w:rStyle w:val="Refdecomentrio"/>
          <w:b w:val="0"/>
          <w:bCs w:val="0"/>
          <w:iCs w:val="0"/>
          <w:caps w:val="0"/>
          <w:lang w:val="en-US"/>
        </w:rPr>
        <w:commentReference w:id="83"/>
      </w:r>
    </w:p>
    <w:p w14:paraId="54F33BEB" w14:textId="77777777" w:rsidR="00D56E00" w:rsidRPr="0088073A" w:rsidRDefault="00D56E00" w:rsidP="00D56E00">
      <w:pPr>
        <w:pStyle w:val="MCLClusuladoContrato"/>
        <w:rPr>
          <w:highlight w:val="yellow"/>
        </w:rPr>
      </w:pPr>
      <w:r w:rsidRPr="0088073A">
        <w:rPr>
          <w:highlight w:val="yellow"/>
        </w:rPr>
        <w:t>As partes ratificam os demais termos, condições e cláusulas constantes do contrato anteriormente firmado, e de suas alterações posteriores, e pelo presente, não modificados, ficando este fazendo parte integrante e complementar daqueles, a fim de que, juntos produzam um só efeito.</w:t>
      </w:r>
    </w:p>
    <w:p w14:paraId="7F3F67B9" w14:textId="384014A2" w:rsidR="00CB3171" w:rsidRPr="005053A5" w:rsidRDefault="00397DCF" w:rsidP="00C61D96">
      <w:pPr>
        <w:pStyle w:val="MCLSeodoContrato"/>
        <w:numPr>
          <w:ilvl w:val="0"/>
          <w:numId w:val="0"/>
        </w:numPr>
        <w:outlineLvl w:val="0"/>
      </w:pPr>
      <w:r w:rsidRPr="005053A5">
        <w:t xml:space="preserve">do </w:t>
      </w:r>
      <w:r w:rsidR="00CC01D7" w:rsidRPr="005053A5">
        <w:t>Foro</w:t>
      </w:r>
    </w:p>
    <w:p w14:paraId="3E7B2828" w14:textId="79734A13" w:rsidR="006E472E" w:rsidRPr="005053A5" w:rsidRDefault="006E472E" w:rsidP="005D58D6">
      <w:pPr>
        <w:pStyle w:val="MCLClusuladoContrato"/>
      </w:pPr>
      <w:r w:rsidRPr="005053A5">
        <w:t xml:space="preserve">As Partes elegem o Foro </w:t>
      </w:r>
      <w:r w:rsidR="007B57BA" w:rsidRPr="005053A5">
        <w:t xml:space="preserve">Regional </w:t>
      </w:r>
      <w:r w:rsidR="00EC5BE7" w:rsidRPr="005053A5">
        <w:t xml:space="preserve">de </w:t>
      </w:r>
      <w:r w:rsidR="00F43137" w:rsidRPr="005053A5">
        <w:t>OSASCO</w:t>
      </w:r>
      <w:r w:rsidR="00EC5BE7" w:rsidRPr="005053A5">
        <w:t xml:space="preserve">, </w:t>
      </w:r>
      <w:r w:rsidRPr="005053A5">
        <w:t xml:space="preserve">Comarca </w:t>
      </w:r>
      <w:r w:rsidR="00F43137" w:rsidRPr="005053A5">
        <w:t>de Osasco -</w:t>
      </w:r>
      <w:r w:rsidRPr="005053A5">
        <w:t xml:space="preserve"> Estado de São Paulo, para dirimir qualquer dúvida ou julgar qualquer litígio oriundo deste </w:t>
      </w:r>
      <w:r w:rsidR="00A2258B" w:rsidRPr="005053A5">
        <w:rPr>
          <w:rStyle w:val="DESTAQUE"/>
        </w:rPr>
        <w:t>CONTRATO</w:t>
      </w:r>
      <w:r w:rsidRPr="005053A5">
        <w:t>, com renúncia a qualquer outro, por mais privilegiado que seja ou venha a ser.</w:t>
      </w:r>
    </w:p>
    <w:p w14:paraId="15C05B6E" w14:textId="2987EADB" w:rsidR="00CB3171" w:rsidRPr="005053A5" w:rsidRDefault="00CB3171" w:rsidP="00BF58D4">
      <w:pPr>
        <w:rPr>
          <w:lang w:val="pt-BR"/>
        </w:rPr>
      </w:pPr>
      <w:r w:rsidRPr="005053A5">
        <w:rPr>
          <w:lang w:val="pt-BR"/>
        </w:rPr>
        <w:t xml:space="preserve">E, por estarem justas e contratadas, </w:t>
      </w:r>
      <w:r w:rsidR="00FA3C93" w:rsidRPr="005053A5">
        <w:rPr>
          <w:lang w:val="pt-BR"/>
        </w:rPr>
        <w:t xml:space="preserve">obrigam-se por si, seus herdeiros e sucessores, ao fiel cumprimento de todas as suas cláusulas e condições, pelo que </w:t>
      </w:r>
      <w:r w:rsidRPr="005053A5">
        <w:rPr>
          <w:lang w:val="pt-BR"/>
        </w:rPr>
        <w:t>as partes assi</w:t>
      </w:r>
      <w:r w:rsidR="00FA3C93" w:rsidRPr="005053A5">
        <w:rPr>
          <w:lang w:val="pt-BR"/>
        </w:rPr>
        <w:t xml:space="preserve">nam o presente instrumento em </w:t>
      </w:r>
      <w:r w:rsidR="00F0135D" w:rsidRPr="005053A5">
        <w:rPr>
          <w:highlight w:val="yellow"/>
          <w:lang w:val="pt-BR"/>
        </w:rPr>
        <w:t>03</w:t>
      </w:r>
      <w:r w:rsidRPr="005053A5">
        <w:rPr>
          <w:highlight w:val="yellow"/>
          <w:lang w:val="pt-BR"/>
        </w:rPr>
        <w:t xml:space="preserve"> (</w:t>
      </w:r>
      <w:r w:rsidR="00F0135D" w:rsidRPr="005053A5">
        <w:rPr>
          <w:highlight w:val="yellow"/>
          <w:lang w:val="pt-BR"/>
        </w:rPr>
        <w:t>três</w:t>
      </w:r>
      <w:r w:rsidRPr="005053A5">
        <w:rPr>
          <w:highlight w:val="yellow"/>
          <w:lang w:val="pt-BR"/>
        </w:rPr>
        <w:t>)</w:t>
      </w:r>
      <w:r w:rsidRPr="005053A5">
        <w:rPr>
          <w:lang w:val="pt-BR"/>
        </w:rPr>
        <w:t xml:space="preserve"> vias de igual teor e </w:t>
      </w:r>
      <w:r w:rsidR="00FA3C93" w:rsidRPr="005053A5">
        <w:rPr>
          <w:lang w:val="pt-BR"/>
        </w:rPr>
        <w:t xml:space="preserve">forma, </w:t>
      </w:r>
      <w:r w:rsidRPr="005053A5">
        <w:rPr>
          <w:lang w:val="pt-BR"/>
        </w:rPr>
        <w:t>para o mesmo efeito, na presença das testemunhas abaixo qualificadas.</w:t>
      </w:r>
    </w:p>
    <w:p w14:paraId="17A96301" w14:textId="78DD83DB" w:rsidR="00993B16" w:rsidRPr="005053A5" w:rsidRDefault="0016217B" w:rsidP="00BF58D4">
      <w:pPr>
        <w:jc w:val="right"/>
        <w:rPr>
          <w:lang w:val="pt-BR"/>
        </w:rPr>
      </w:pPr>
      <w:r w:rsidRPr="005053A5">
        <w:rPr>
          <w:highlight w:val="yellow"/>
          <w:lang w:val="pt-BR"/>
        </w:rPr>
        <w:t>&lt;CIDADE&gt;</w:t>
      </w:r>
      <w:r w:rsidR="007B57BA" w:rsidRPr="005053A5">
        <w:rPr>
          <w:highlight w:val="yellow"/>
          <w:lang w:val="pt-BR"/>
        </w:rPr>
        <w:t>/</w:t>
      </w:r>
      <w:r w:rsidRPr="005053A5">
        <w:rPr>
          <w:highlight w:val="yellow"/>
          <w:lang w:val="pt-BR"/>
        </w:rPr>
        <w:t>&lt;UF&gt;</w:t>
      </w:r>
      <w:r w:rsidR="007B57BA" w:rsidRPr="005053A5">
        <w:rPr>
          <w:highlight w:val="yellow"/>
          <w:lang w:val="pt-BR"/>
        </w:rPr>
        <w:t xml:space="preserve">, </w:t>
      </w:r>
      <w:r w:rsidR="00A61426" w:rsidRPr="005053A5">
        <w:rPr>
          <w:i/>
          <w:highlight w:val="green"/>
          <w:lang w:val="pt-BR"/>
        </w:rPr>
        <w:fldChar w:fldCharType="begin"/>
      </w:r>
      <w:r w:rsidR="00A61426" w:rsidRPr="005053A5">
        <w:rPr>
          <w:i/>
          <w:highlight w:val="green"/>
          <w:lang w:val="pt-BR"/>
        </w:rPr>
        <w:instrText xml:space="preserve"> DOCPROPERTY "DATA_CONTRATO"  </w:instrText>
      </w:r>
      <w:r w:rsidR="008A652B" w:rsidRPr="005053A5">
        <w:rPr>
          <w:i/>
          <w:highlight w:val="green"/>
          <w:lang w:val="pt-BR"/>
        </w:rPr>
        <w:instrText xml:space="preserve">\@ "dd' de 'MMMM' de 'yyyy" </w:instrText>
      </w:r>
      <w:r w:rsidR="00A61426" w:rsidRPr="005053A5">
        <w:rPr>
          <w:i/>
          <w:highlight w:val="green"/>
          <w:lang w:val="pt-BR"/>
        </w:rPr>
        <w:instrText xml:space="preserve">\* MERGEFORMAT </w:instrText>
      </w:r>
      <w:r w:rsidR="00A61426" w:rsidRPr="005053A5">
        <w:rPr>
          <w:i/>
          <w:highlight w:val="green"/>
          <w:lang w:val="pt-BR"/>
        </w:rPr>
        <w:fldChar w:fldCharType="separate"/>
      </w:r>
      <w:r w:rsidR="00AD3488">
        <w:rPr>
          <w:i/>
          <w:highlight w:val="green"/>
          <w:lang w:val="pt-BR"/>
        </w:rPr>
        <w:t>01 de janeiro de 2018</w:t>
      </w:r>
      <w:r w:rsidR="00A61426" w:rsidRPr="005053A5">
        <w:rPr>
          <w:highlight w:val="green"/>
          <w:lang w:val="pt-BR"/>
        </w:rPr>
        <w:fldChar w:fldCharType="end"/>
      </w:r>
    </w:p>
    <w:p w14:paraId="174AE32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5259"/>
      </w:tblGrid>
      <w:tr w:rsidR="005D58D6" w:rsidRPr="00C33AD9" w14:paraId="738E33EC" w14:textId="77777777" w:rsidTr="00D50231">
        <w:trPr>
          <w:cantSplit/>
          <w:trHeight w:val="907"/>
          <w:jc w:val="center"/>
        </w:trPr>
        <w:tc>
          <w:tcPr>
            <w:tcW w:w="9458" w:type="dxa"/>
            <w:gridSpan w:val="2"/>
            <w:tcBorders>
              <w:bottom w:val="single" w:sz="8" w:space="0" w:color="auto"/>
            </w:tcBorders>
          </w:tcPr>
          <w:p w14:paraId="1056F8A9" w14:textId="77777777" w:rsidR="00993B16" w:rsidRPr="005053A5" w:rsidRDefault="00993B16" w:rsidP="00BF58D4">
            <w:pPr>
              <w:spacing w:after="0" w:line="240" w:lineRule="auto"/>
              <w:rPr>
                <w:lang w:val="pt-BR"/>
              </w:rPr>
            </w:pPr>
          </w:p>
        </w:tc>
      </w:tr>
      <w:tr w:rsidR="005D58D6" w:rsidRPr="00C33AD9" w14:paraId="6BE0A850" w14:textId="77777777" w:rsidTr="00D50231">
        <w:trPr>
          <w:cantSplit/>
          <w:trHeight w:hRule="exact" w:val="283"/>
          <w:jc w:val="center"/>
        </w:trPr>
        <w:tc>
          <w:tcPr>
            <w:tcW w:w="9458" w:type="dxa"/>
            <w:gridSpan w:val="2"/>
            <w:tcBorders>
              <w:top w:val="single" w:sz="8" w:space="0" w:color="auto"/>
            </w:tcBorders>
          </w:tcPr>
          <w:p w14:paraId="316ADE58" w14:textId="71FF6F09" w:rsidR="00993B16" w:rsidRPr="005053A5" w:rsidRDefault="00B664B1" w:rsidP="00BF58D4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LOCADORA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highlight w:val="green"/>
                <w:lang w:val="pt-BR"/>
              </w:rPr>
              <w:t>CHRONOS-RENT SERVIÇOS ADMINISTRATIVOS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BF58D4" w:rsidRPr="005053A5">
              <w:rPr>
                <w:b/>
                <w:lang w:val="pt-BR"/>
              </w:rPr>
              <w:t xml:space="preserve"> </w:t>
            </w:r>
            <w:r w:rsidR="00993B16" w:rsidRPr="005053A5">
              <w:rPr>
                <w:b/>
                <w:lang w:val="pt-BR"/>
              </w:rPr>
              <w:t>(LOCADORA)</w:t>
            </w:r>
          </w:p>
        </w:tc>
      </w:tr>
      <w:tr w:rsidR="005D58D6" w:rsidRPr="005053A5" w14:paraId="4CBDCE1B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4A5F6CE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197" w:type="dxa"/>
          </w:tcPr>
          <w:p w14:paraId="0DFA0C7D" w14:textId="76EA1CD6" w:rsidR="00993B16" w:rsidRPr="005053A5" w:rsidRDefault="00B664B1" w:rsidP="00BF58D4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074E02C2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2898D294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197" w:type="dxa"/>
          </w:tcPr>
          <w:p w14:paraId="09D33968" w14:textId="44BD3136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5D58D6" w:rsidRPr="005053A5" w14:paraId="579F8F0E" w14:textId="77777777" w:rsidTr="00D50231">
        <w:trPr>
          <w:cantSplit/>
          <w:trHeight w:hRule="exact" w:val="227"/>
          <w:jc w:val="center"/>
        </w:trPr>
        <w:tc>
          <w:tcPr>
            <w:tcW w:w="4261" w:type="dxa"/>
          </w:tcPr>
          <w:p w14:paraId="56CC73E3" w14:textId="77777777" w:rsidR="00993B16" w:rsidRPr="005053A5" w:rsidRDefault="00993B16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197" w:type="dxa"/>
          </w:tcPr>
          <w:p w14:paraId="7C86BA21" w14:textId="4235804E" w:rsidR="00993B16" w:rsidRPr="005053A5" w:rsidRDefault="00B664B1" w:rsidP="00B664B1">
            <w:pPr>
              <w:spacing w:after="0" w:line="240" w:lineRule="auto"/>
              <w:rPr>
                <w:b/>
                <w:sz w:val="18"/>
                <w:highlight w:val="green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DE8786C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21C7E7D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1F3FEAB9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5053A5" w14:paraId="4F78EE48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A2D85F5" w14:textId="13880BB0" w:rsidR="00993B16" w:rsidRPr="005053A5" w:rsidRDefault="00D50231" w:rsidP="00D50231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</w:t>
            </w:r>
            <w:r w:rsidR="00993B16" w:rsidRPr="005053A5">
              <w:rPr>
                <w:b/>
              </w:rPr>
              <w:t>(LOCATÁRIA)</w:t>
            </w:r>
          </w:p>
        </w:tc>
      </w:tr>
      <w:tr w:rsidR="00D50231" w:rsidRPr="005053A5" w14:paraId="3C7E668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D5A17A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344B0152" w14:textId="3E7AF06A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&lt;LOCATARIA_REP1_NOME&gt;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E19802E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8311F2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6F857655" w14:textId="1AEF3B15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C231217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635754BA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lastRenderedPageBreak/>
              <w:t>CPF:</w:t>
            </w:r>
          </w:p>
        </w:tc>
        <w:tc>
          <w:tcPr>
            <w:tcW w:w="5258" w:type="dxa"/>
          </w:tcPr>
          <w:p w14:paraId="285A52B1" w14:textId="16BCFF55" w:rsidR="00D50231" w:rsidRPr="005053A5" w:rsidRDefault="00D50231" w:rsidP="00BF58D4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78B9BFF1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404FB97E" w14:textId="77777777" w:rsidTr="00D50231">
        <w:trPr>
          <w:cantSplit/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7E7742E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0E3E35D4" w14:textId="77777777" w:rsidTr="00D50231">
        <w:trPr>
          <w:cantSplit/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4D8BFB8D" w14:textId="5F5727F1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1F3DBDC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03A3C52F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3CD05445" w14:textId="0FF88346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&lt;LOCATARIA_REP2_NOME&gt;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281BFC0F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1EA52AB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4163AE21" w14:textId="26550124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EEC520" w14:textId="77777777" w:rsidTr="00D50231">
        <w:trPr>
          <w:cantSplit/>
          <w:trHeight w:hRule="exact" w:val="227"/>
          <w:jc w:val="center"/>
        </w:trPr>
        <w:tc>
          <w:tcPr>
            <w:tcW w:w="4312" w:type="dxa"/>
          </w:tcPr>
          <w:p w14:paraId="54A19DA5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5729A6BF" w14:textId="3CFB7503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2A0D515D" w14:textId="77777777" w:rsidR="00D50231" w:rsidRPr="005053A5" w:rsidRDefault="00D50231" w:rsidP="00D50231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D50231" w:rsidRPr="005053A5" w14:paraId="35F769CC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BF7369F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4A8E4CBA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6FA2907F" w14:textId="3A67B1C5" w:rsidR="00D50231" w:rsidRPr="005053A5" w:rsidRDefault="00D50231" w:rsidP="009D2B39">
            <w:pPr>
              <w:spacing w:after="0" w:line="240" w:lineRule="auto"/>
              <w:jc w:val="center"/>
              <w:rPr>
                <w:b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LOCATARIA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highlight w:val="green"/>
                <w:lang w:val="pt-BR"/>
              </w:rPr>
              <w:t>&lt;LOCATARIA RAZÃO SOCIAL&gt;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Pr="005053A5">
              <w:rPr>
                <w:b/>
              </w:rPr>
              <w:t xml:space="preserve"> (LOCATÁRIA)</w:t>
            </w:r>
          </w:p>
        </w:tc>
      </w:tr>
      <w:tr w:rsidR="00D50231" w:rsidRPr="005053A5" w14:paraId="64795DDE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50224752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4E170721" w14:textId="3CD15685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&lt;LOCATARIA REP3 NOME COMPLETO&gt;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2300CD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1F130888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383B1F0D" w14:textId="4BF02DE8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4FFB5178" w14:textId="77777777" w:rsidTr="009D2B39">
        <w:trPr>
          <w:trHeight w:hRule="exact" w:val="227"/>
          <w:jc w:val="center"/>
        </w:trPr>
        <w:tc>
          <w:tcPr>
            <w:tcW w:w="4312" w:type="dxa"/>
          </w:tcPr>
          <w:p w14:paraId="0CE29277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6B199879" w14:textId="133913EF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LOCATARIA_REP3_CPF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00F853D" w14:textId="77777777" w:rsidR="00D50231" w:rsidRPr="005053A5" w:rsidRDefault="00D50231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5258"/>
      </w:tblGrid>
      <w:tr w:rsidR="005D58D6" w:rsidRPr="005053A5" w14:paraId="74C49D36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521E703C" w14:textId="77777777" w:rsidR="00993B16" w:rsidRPr="005053A5" w:rsidRDefault="00993B16" w:rsidP="00BF58D4">
            <w:pPr>
              <w:spacing w:after="0" w:line="240" w:lineRule="auto"/>
            </w:pPr>
          </w:p>
        </w:tc>
      </w:tr>
      <w:tr w:rsidR="005D58D6" w:rsidRPr="00C33AD9" w14:paraId="0D1A8385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5D024A4" w14:textId="1788F640" w:rsidR="00993B16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ANUENTE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highlight w:val="green"/>
                <w:lang w:val="pt-BR"/>
              </w:rPr>
              <w:t>ALPHABESSAS EMPREENDIMENTOS IMOBILIÁRIOS LTDA.</w:t>
            </w:r>
            <w:r w:rsidRPr="005053A5">
              <w:rPr>
                <w:b/>
                <w:highlight w:val="green"/>
                <w:lang w:val="pt-BR"/>
              </w:rPr>
              <w:fldChar w:fldCharType="end"/>
            </w:r>
            <w:r w:rsidR="00993B16" w:rsidRPr="005053A5">
              <w:rPr>
                <w:b/>
                <w:lang w:val="pt-BR"/>
              </w:rPr>
              <w:t xml:space="preserve"> (ANUENTE)</w:t>
            </w:r>
          </w:p>
        </w:tc>
      </w:tr>
      <w:tr w:rsidR="00D50231" w:rsidRPr="005053A5" w14:paraId="5857205E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4D3433EC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  <w:szCs w:val="18"/>
              </w:rPr>
            </w:pPr>
            <w:r w:rsidRPr="005053A5">
              <w:rPr>
                <w:sz w:val="16"/>
              </w:rPr>
              <w:t>Representante Legal:</w:t>
            </w:r>
          </w:p>
        </w:tc>
        <w:tc>
          <w:tcPr>
            <w:tcW w:w="5258" w:type="dxa"/>
          </w:tcPr>
          <w:p w14:paraId="66B8BDD2" w14:textId="655322FF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LOCADORA_REP_NOME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Milton Claudio Bessa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736CA004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1819263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8" w:type="dxa"/>
          </w:tcPr>
          <w:p w14:paraId="02D9AA73" w14:textId="606279D9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6.763.221-X SSP/SP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333FC367" w14:textId="77777777" w:rsidTr="00D50231">
        <w:trPr>
          <w:trHeight w:hRule="exact" w:val="227"/>
          <w:jc w:val="center"/>
        </w:trPr>
        <w:tc>
          <w:tcPr>
            <w:tcW w:w="4312" w:type="dxa"/>
          </w:tcPr>
          <w:p w14:paraId="2943BA09" w14:textId="77777777" w:rsidR="00D50231" w:rsidRPr="005053A5" w:rsidRDefault="00D50231" w:rsidP="00BF58D4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8" w:type="dxa"/>
          </w:tcPr>
          <w:p w14:paraId="2644AA23" w14:textId="61D95583" w:rsidR="00D50231" w:rsidRPr="005053A5" w:rsidRDefault="00D50231" w:rsidP="00BF58D4">
            <w:pPr>
              <w:spacing w:after="0" w:line="240" w:lineRule="auto"/>
              <w:rPr>
                <w:b/>
                <w:sz w:val="18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LOCADORA_REP_CPF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584.777.218-15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5879C243" w14:textId="77777777" w:rsidR="00993B16" w:rsidRPr="005053A5" w:rsidRDefault="00993B16" w:rsidP="00BF58D4">
      <w:pPr>
        <w:spacing w:after="0" w:line="240" w:lineRule="auto"/>
        <w:rPr>
          <w:sz w:val="12"/>
          <w:szCs w:val="12"/>
          <w:lang w:val="pt-BR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9B278E" w:rsidRPr="005053A5" w14:paraId="02D4C2A0" w14:textId="77777777" w:rsidTr="00D50231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0E4832E2" w14:textId="77777777" w:rsidR="009B278E" w:rsidRPr="005053A5" w:rsidRDefault="009B278E" w:rsidP="00AC62D6">
            <w:pPr>
              <w:spacing w:after="0" w:line="240" w:lineRule="auto"/>
            </w:pPr>
          </w:p>
        </w:tc>
      </w:tr>
      <w:tr w:rsidR="009B278E" w:rsidRPr="005053A5" w14:paraId="729EF9CD" w14:textId="77777777" w:rsidTr="00D50231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373B2248" w14:textId="7CDB1F3F" w:rsidR="009B278E" w:rsidRPr="005053A5" w:rsidRDefault="00D50231" w:rsidP="00D50231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FIADOR1_NOME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highlight w:val="green"/>
                <w:lang w:val="pt-BR"/>
              </w:rPr>
              <w:t>&lt;FIADOR1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="009B278E"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21ED1126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434EC05C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3F3651CE" w14:textId="3658E330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6727486B" w14:textId="77777777" w:rsidTr="00D50231">
        <w:trPr>
          <w:trHeight w:hRule="exact" w:val="227"/>
          <w:jc w:val="center"/>
        </w:trPr>
        <w:tc>
          <w:tcPr>
            <w:tcW w:w="4316" w:type="dxa"/>
          </w:tcPr>
          <w:p w14:paraId="1EB792F5" w14:textId="77777777" w:rsidR="00D50231" w:rsidRPr="005053A5" w:rsidRDefault="00D50231" w:rsidP="00AC62D6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038D84AB" w14:textId="13E6E985" w:rsidR="00D50231" w:rsidRPr="005053A5" w:rsidRDefault="00D50231" w:rsidP="00D50231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FIADOR1_CPF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65B5E612" w14:textId="77777777" w:rsidR="009B278E" w:rsidRPr="005053A5" w:rsidRDefault="009B278E" w:rsidP="00BF58D4">
      <w:pPr>
        <w:spacing w:after="0" w:line="240" w:lineRule="auto"/>
        <w:rPr>
          <w:sz w:val="12"/>
          <w:szCs w:val="12"/>
        </w:rPr>
      </w:pPr>
    </w:p>
    <w:tbl>
      <w:tblPr>
        <w:tblStyle w:val="Tabelacomgrade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5254"/>
      </w:tblGrid>
      <w:tr w:rsidR="00D50231" w:rsidRPr="005053A5" w14:paraId="52D6382F" w14:textId="77777777" w:rsidTr="009D2B39">
        <w:trPr>
          <w:trHeight w:val="907"/>
          <w:jc w:val="center"/>
        </w:trPr>
        <w:tc>
          <w:tcPr>
            <w:tcW w:w="9570" w:type="dxa"/>
            <w:gridSpan w:val="2"/>
            <w:tcBorders>
              <w:bottom w:val="single" w:sz="8" w:space="0" w:color="auto"/>
            </w:tcBorders>
          </w:tcPr>
          <w:p w14:paraId="314C2FE5" w14:textId="77777777" w:rsidR="00D50231" w:rsidRPr="005053A5" w:rsidRDefault="00D50231" w:rsidP="009D2B39">
            <w:pPr>
              <w:spacing w:after="0" w:line="240" w:lineRule="auto"/>
            </w:pPr>
          </w:p>
        </w:tc>
      </w:tr>
      <w:tr w:rsidR="00D50231" w:rsidRPr="005053A5" w14:paraId="625AE5AE" w14:textId="77777777" w:rsidTr="009D2B39">
        <w:trPr>
          <w:trHeight w:hRule="exact" w:val="283"/>
          <w:jc w:val="center"/>
        </w:trPr>
        <w:tc>
          <w:tcPr>
            <w:tcW w:w="9570" w:type="dxa"/>
            <w:gridSpan w:val="2"/>
            <w:tcBorders>
              <w:top w:val="single" w:sz="8" w:space="0" w:color="auto"/>
            </w:tcBorders>
          </w:tcPr>
          <w:p w14:paraId="7F3654A9" w14:textId="3F82A851" w:rsidR="00D50231" w:rsidRPr="005053A5" w:rsidRDefault="00D50231" w:rsidP="009D2B39">
            <w:pPr>
              <w:spacing w:after="0" w:line="240" w:lineRule="auto"/>
              <w:jc w:val="center"/>
              <w:rPr>
                <w:b/>
                <w:lang w:val="pt-BR"/>
              </w:rPr>
            </w:pPr>
            <w:r w:rsidRPr="005053A5">
              <w:rPr>
                <w:b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highlight w:val="green"/>
                <w:lang w:val="pt-BR"/>
              </w:rPr>
              <w:instrText xml:space="preserve"> DOCPROPERTY FIADOR2_NOME \* MERGEFORMAT </w:instrText>
            </w:r>
            <w:r w:rsidRPr="005053A5">
              <w:rPr>
                <w:b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highlight w:val="green"/>
                <w:lang w:val="pt-BR"/>
              </w:rPr>
              <w:t>&lt;FIADOR2 NOME COMPLETO&gt;</w:t>
            </w:r>
            <w:r w:rsidRPr="005053A5">
              <w:rPr>
                <w:b/>
                <w:highlight w:val="green"/>
              </w:rPr>
              <w:fldChar w:fldCharType="end"/>
            </w:r>
            <w:r w:rsidRPr="005053A5">
              <w:rPr>
                <w:b/>
                <w:highlight w:val="yellow"/>
                <w:lang w:val="pt-BR"/>
              </w:rPr>
              <w:t xml:space="preserve"> </w:t>
            </w:r>
            <w:r w:rsidRPr="005053A5">
              <w:rPr>
                <w:b/>
                <w:lang w:val="pt-BR"/>
              </w:rPr>
              <w:t>(FIADOR)</w:t>
            </w:r>
          </w:p>
        </w:tc>
      </w:tr>
      <w:tr w:rsidR="00D50231" w:rsidRPr="005053A5" w14:paraId="73CF4999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542A4204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RG/RNE:</w:t>
            </w:r>
          </w:p>
        </w:tc>
        <w:tc>
          <w:tcPr>
            <w:tcW w:w="5254" w:type="dxa"/>
          </w:tcPr>
          <w:p w14:paraId="74336C51" w14:textId="50F2BA6E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FIADOR2_RG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&lt;99.999.999-9 ÓRGÃO EMISSOR&gt;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  <w:tr w:rsidR="00D50231" w:rsidRPr="005053A5" w14:paraId="1E480FF8" w14:textId="77777777" w:rsidTr="009D2B39">
        <w:trPr>
          <w:trHeight w:hRule="exact" w:val="227"/>
          <w:jc w:val="center"/>
        </w:trPr>
        <w:tc>
          <w:tcPr>
            <w:tcW w:w="4316" w:type="dxa"/>
          </w:tcPr>
          <w:p w14:paraId="72475B41" w14:textId="77777777" w:rsidR="00D50231" w:rsidRPr="005053A5" w:rsidRDefault="00D50231" w:rsidP="009D2B39">
            <w:pPr>
              <w:spacing w:after="0" w:line="240" w:lineRule="auto"/>
              <w:jc w:val="right"/>
              <w:rPr>
                <w:sz w:val="16"/>
              </w:rPr>
            </w:pPr>
            <w:r w:rsidRPr="005053A5">
              <w:rPr>
                <w:sz w:val="16"/>
              </w:rPr>
              <w:t>CPF:</w:t>
            </w:r>
          </w:p>
        </w:tc>
        <w:tc>
          <w:tcPr>
            <w:tcW w:w="5254" w:type="dxa"/>
          </w:tcPr>
          <w:p w14:paraId="3684C360" w14:textId="59CFD8B1" w:rsidR="00D50231" w:rsidRPr="005053A5" w:rsidRDefault="00D50231" w:rsidP="009D2B39">
            <w:pPr>
              <w:spacing w:after="0" w:line="240" w:lineRule="auto"/>
              <w:rPr>
                <w:b/>
                <w:sz w:val="18"/>
                <w:highlight w:val="yellow"/>
              </w:rPr>
            </w:pPr>
            <w:r w:rsidRPr="005053A5">
              <w:rPr>
                <w:b/>
                <w:sz w:val="18"/>
                <w:highlight w:val="green"/>
                <w:lang w:val="pt-BR"/>
              </w:rPr>
              <w:fldChar w:fldCharType="begin"/>
            </w:r>
            <w:r w:rsidRPr="005053A5">
              <w:rPr>
                <w:b/>
                <w:sz w:val="18"/>
                <w:highlight w:val="green"/>
                <w:lang w:val="pt-BR"/>
              </w:rPr>
              <w:instrText xml:space="preserve"> DOCPROPERTY FIADOR2_CPF \* MERGEFORMAT </w:instrText>
            </w:r>
            <w:r w:rsidRPr="005053A5">
              <w:rPr>
                <w:b/>
                <w:sz w:val="18"/>
                <w:highlight w:val="green"/>
                <w:lang w:val="pt-BR"/>
              </w:rPr>
              <w:fldChar w:fldCharType="separate"/>
            </w:r>
            <w:r w:rsidR="00AD3488">
              <w:rPr>
                <w:b/>
                <w:sz w:val="18"/>
                <w:highlight w:val="green"/>
                <w:lang w:val="pt-BR"/>
              </w:rPr>
              <w:t>&lt;999.999.999-99&gt;</w:t>
            </w:r>
            <w:r w:rsidRPr="005053A5">
              <w:rPr>
                <w:b/>
                <w:sz w:val="18"/>
                <w:highlight w:val="green"/>
              </w:rPr>
              <w:fldChar w:fldCharType="end"/>
            </w:r>
          </w:p>
        </w:tc>
      </w:tr>
    </w:tbl>
    <w:p w14:paraId="4D996B9E" w14:textId="77777777" w:rsidR="00D50231" w:rsidRPr="005053A5" w:rsidRDefault="00D50231" w:rsidP="00D50231">
      <w:pPr>
        <w:spacing w:after="0" w:line="240" w:lineRule="auto"/>
        <w:rPr>
          <w:sz w:val="12"/>
          <w:szCs w:val="12"/>
        </w:rPr>
      </w:pPr>
    </w:p>
    <w:p w14:paraId="4D4835ED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66499E56" w14:textId="77777777" w:rsidR="00D50231" w:rsidRPr="005053A5" w:rsidRDefault="00D50231" w:rsidP="00BF58D4">
      <w:pPr>
        <w:spacing w:after="0" w:line="240" w:lineRule="auto"/>
        <w:rPr>
          <w:sz w:val="12"/>
          <w:szCs w:val="12"/>
        </w:rPr>
      </w:pPr>
    </w:p>
    <w:p w14:paraId="704A7D72" w14:textId="2689290C" w:rsidR="00CB3171" w:rsidRPr="005053A5" w:rsidRDefault="00CB3171" w:rsidP="00BF58D4">
      <w:r w:rsidRPr="005053A5">
        <w:t>Testemunhas: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3"/>
        <w:gridCol w:w="4536"/>
      </w:tblGrid>
      <w:tr w:rsidR="00CB3171" w:rsidRPr="005053A5" w14:paraId="29351545" w14:textId="77777777" w:rsidTr="00580849">
        <w:trPr>
          <w:trHeight w:val="680"/>
          <w:jc w:val="center"/>
        </w:trPr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4BB697C" w14:textId="77777777" w:rsidR="00CB3171" w:rsidRPr="005053A5" w:rsidRDefault="00CB3171" w:rsidP="00BF58D4"/>
        </w:tc>
        <w:tc>
          <w:tcPr>
            <w:tcW w:w="283" w:type="dxa"/>
            <w:vAlign w:val="bottom"/>
          </w:tcPr>
          <w:p w14:paraId="54CAA99D" w14:textId="77777777" w:rsidR="00CB3171" w:rsidRPr="005053A5" w:rsidRDefault="00CB3171" w:rsidP="00BF58D4"/>
        </w:tc>
        <w:tc>
          <w:tcPr>
            <w:tcW w:w="4536" w:type="dxa"/>
            <w:tcBorders>
              <w:bottom w:val="single" w:sz="8" w:space="0" w:color="auto"/>
            </w:tcBorders>
            <w:vAlign w:val="bottom"/>
          </w:tcPr>
          <w:p w14:paraId="7DD9D7B4" w14:textId="77777777" w:rsidR="00CB3171" w:rsidRPr="005053A5" w:rsidRDefault="00CB3171" w:rsidP="00BF58D4"/>
        </w:tc>
      </w:tr>
      <w:tr w:rsidR="00CB3171" w:rsidRPr="005053A5" w14:paraId="7AA098DA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747DBBB9" w14:textId="1C4864BC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  <w:tc>
          <w:tcPr>
            <w:tcW w:w="283" w:type="dxa"/>
            <w:vAlign w:val="center"/>
          </w:tcPr>
          <w:p w14:paraId="1697A93D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single" w:sz="8" w:space="0" w:color="auto"/>
              <w:bottom w:val="dotted" w:sz="4" w:space="0" w:color="D9D9D9" w:themeColor="background1" w:themeShade="D9"/>
            </w:tcBorders>
            <w:vAlign w:val="center"/>
          </w:tcPr>
          <w:p w14:paraId="5344348B" w14:textId="249EB1A2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Nome:</w:t>
            </w:r>
          </w:p>
        </w:tc>
      </w:tr>
      <w:tr w:rsidR="00CB3171" w:rsidRPr="005053A5" w14:paraId="0CFEDBC7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E14D3A9" w14:textId="204D3234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  <w:tc>
          <w:tcPr>
            <w:tcW w:w="283" w:type="dxa"/>
            <w:vAlign w:val="center"/>
          </w:tcPr>
          <w:p w14:paraId="0008ECF7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17768DD" w14:textId="77115A35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RG:</w:t>
            </w:r>
          </w:p>
        </w:tc>
      </w:tr>
      <w:tr w:rsidR="00AF4DA0" w:rsidRPr="005053A5" w14:paraId="3C4C1D4B" w14:textId="77777777" w:rsidTr="00EB70CB">
        <w:trPr>
          <w:trHeight w:hRule="exact" w:val="340"/>
          <w:jc w:val="center"/>
        </w:trPr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8421B5D" w14:textId="4C8BA751" w:rsidR="00CB3171" w:rsidRPr="005053A5" w:rsidRDefault="001829B1" w:rsidP="001829B1">
            <w:pPr>
              <w:tabs>
                <w:tab w:val="right" w:pos="461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  <w:tc>
          <w:tcPr>
            <w:tcW w:w="283" w:type="dxa"/>
            <w:vAlign w:val="center"/>
          </w:tcPr>
          <w:p w14:paraId="0B208FDC" w14:textId="77777777" w:rsidR="00CB3171" w:rsidRPr="005053A5" w:rsidRDefault="00CB3171" w:rsidP="00BF58D4">
            <w:pPr>
              <w:spacing w:after="0" w:line="240" w:lineRule="auto"/>
              <w:jc w:val="left"/>
              <w:rPr>
                <w:sz w:val="16"/>
              </w:rPr>
            </w:pPr>
          </w:p>
        </w:tc>
        <w:tc>
          <w:tcPr>
            <w:tcW w:w="453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B3BB2ED" w14:textId="6FBE9298" w:rsidR="00CB3171" w:rsidRPr="005053A5" w:rsidRDefault="001829B1" w:rsidP="001829B1">
            <w:pPr>
              <w:tabs>
                <w:tab w:val="right" w:pos="460"/>
              </w:tabs>
              <w:spacing w:after="0" w:line="240" w:lineRule="auto"/>
              <w:jc w:val="left"/>
              <w:rPr>
                <w:sz w:val="16"/>
              </w:rPr>
            </w:pPr>
            <w:r w:rsidRPr="005053A5">
              <w:rPr>
                <w:sz w:val="16"/>
              </w:rPr>
              <w:tab/>
            </w:r>
            <w:r w:rsidR="00CB3171" w:rsidRPr="005053A5">
              <w:rPr>
                <w:sz w:val="16"/>
              </w:rPr>
              <w:t>CPF:</w:t>
            </w:r>
          </w:p>
        </w:tc>
      </w:tr>
    </w:tbl>
    <w:p w14:paraId="48F12130" w14:textId="77777777" w:rsidR="00993B16" w:rsidRPr="005053A5" w:rsidRDefault="00993B16" w:rsidP="00BF58D4">
      <w:pPr>
        <w:rPr>
          <w:i/>
          <w:sz w:val="18"/>
          <w:szCs w:val="12"/>
          <w:lang w:val="pt-BR"/>
        </w:rPr>
      </w:pPr>
    </w:p>
    <w:p w14:paraId="389C2C43" w14:textId="63D57B88" w:rsidR="002B0C17" w:rsidRPr="005053A5" w:rsidRDefault="00C90D2D" w:rsidP="00D50231">
      <w:pPr>
        <w:jc w:val="center"/>
        <w:rPr>
          <w:i/>
          <w:sz w:val="18"/>
          <w:lang w:val="pt-BR"/>
        </w:rPr>
      </w:pPr>
      <w:r w:rsidRPr="005053A5">
        <w:rPr>
          <w:i/>
          <w:sz w:val="18"/>
          <w:szCs w:val="12"/>
          <w:lang w:val="pt-BR"/>
        </w:rPr>
        <w:t xml:space="preserve">(última folha do </w:t>
      </w:r>
      <w:r w:rsidRPr="005053A5">
        <w:rPr>
          <w:b/>
          <w:i/>
          <w:smallCaps/>
          <w:sz w:val="18"/>
          <w:lang w:val="pt-BR"/>
        </w:rPr>
        <w:t>Contrato de Locação de Imóvel</w:t>
      </w:r>
      <w:r w:rsidR="00993B16" w:rsidRPr="005053A5">
        <w:rPr>
          <w:b/>
          <w:i/>
          <w:smallCaps/>
          <w:sz w:val="18"/>
          <w:lang w:val="pt-BR"/>
        </w:rPr>
        <w:t xml:space="preserve"> </w:t>
      </w:r>
      <w:r w:rsidR="008E76FC" w:rsidRPr="005053A5">
        <w:rPr>
          <w:b/>
          <w:i/>
          <w:smallCaps/>
          <w:sz w:val="18"/>
          <w:lang w:val="pt-BR"/>
        </w:rPr>
        <w:t>Comercial</w: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QUOTE “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IF </w:instrText>
      </w:r>
      <w:r w:rsidR="005F7AE8" w:rsidRPr="005F7AE8">
        <w:rPr>
          <w:b/>
          <w:i/>
          <w:smallCaps/>
          <w:sz w:val="18"/>
          <w:highlight w:val="green"/>
        </w:rPr>
        <w:fldChar w:fldCharType="begin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 DOCPROPERTY "IS_OPCAO_COMPRA"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AD3488">
        <w:rPr>
          <w:b/>
          <w:i/>
          <w:smallCaps/>
          <w:sz w:val="18"/>
          <w:highlight w:val="green"/>
          <w:lang w:val="pt-BR"/>
        </w:rPr>
        <w:instrText>SIM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>="SIM" "</w:instrText>
      </w:r>
      <w:r w:rsidR="00845E95">
        <w:rPr>
          <w:b/>
          <w:i/>
          <w:smallCaps/>
          <w:sz w:val="18"/>
          <w:highlight w:val="green"/>
          <w:lang w:val="pt-BR"/>
        </w:rPr>
        <w:instrText xml:space="preserve"> 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com Opção de Compra " ""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AD3488">
        <w:rPr>
          <w:b/>
          <w:i/>
          <w:smallCaps/>
          <w:noProof/>
          <w:sz w:val="18"/>
          <w:highlight w:val="green"/>
          <w:lang w:val="pt-BR"/>
        </w:rPr>
        <w:instrText xml:space="preserve"> </w:instrText>
      </w:r>
      <w:r w:rsidR="00AD3488" w:rsidRPr="005F7AE8">
        <w:rPr>
          <w:b/>
          <w:i/>
          <w:smallCaps/>
          <w:noProof/>
          <w:sz w:val="18"/>
          <w:highlight w:val="green"/>
          <w:lang w:val="pt-BR"/>
        </w:rPr>
        <w:instrText xml:space="preserve">com Opção de Compra </w:instrTex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5F7AE8" w:rsidRPr="005F7AE8">
        <w:rPr>
          <w:b/>
          <w:i/>
          <w:smallCaps/>
          <w:sz w:val="18"/>
          <w:highlight w:val="green"/>
          <w:lang w:val="pt-BR"/>
        </w:rPr>
        <w:instrText xml:space="preserve">” \* MERGEFORMAT </w:instrText>
      </w:r>
      <w:r w:rsidR="005F7AE8" w:rsidRPr="005F7AE8">
        <w:rPr>
          <w:b/>
          <w:i/>
          <w:smallCaps/>
          <w:sz w:val="18"/>
          <w:highlight w:val="green"/>
        </w:rPr>
        <w:fldChar w:fldCharType="separate"/>
      </w:r>
      <w:r w:rsidR="00AD3488">
        <w:rPr>
          <w:b/>
          <w:i/>
          <w:smallCaps/>
          <w:noProof/>
          <w:sz w:val="18"/>
          <w:highlight w:val="green"/>
          <w:lang w:val="pt-BR"/>
        </w:rPr>
        <w:t xml:space="preserve"> </w:t>
      </w:r>
      <w:r w:rsidR="00AD3488" w:rsidRPr="005F7AE8">
        <w:rPr>
          <w:b/>
          <w:i/>
          <w:smallCaps/>
          <w:noProof/>
          <w:sz w:val="18"/>
          <w:highlight w:val="green"/>
          <w:lang w:val="pt-BR"/>
        </w:rPr>
        <w:t xml:space="preserve">com Opção de Compra </w:t>
      </w:r>
      <w:r w:rsidR="005F7AE8" w:rsidRPr="005F7AE8">
        <w:rPr>
          <w:b/>
          <w:i/>
          <w:smallCaps/>
          <w:sz w:val="18"/>
          <w:highlight w:val="green"/>
          <w:lang w:val="pt-BR"/>
        </w:rPr>
        <w:fldChar w:fldCharType="end"/>
      </w:r>
      <w:r w:rsidR="00881C52" w:rsidRPr="005053A5">
        <w:rPr>
          <w:i/>
          <w:sz w:val="18"/>
          <w:szCs w:val="12"/>
          <w:lang w:val="pt-BR"/>
        </w:rPr>
        <w:t xml:space="preserve">, celebrado em 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begin"/>
      </w:r>
      <w:r w:rsidR="00B37AC5" w:rsidRPr="005053A5">
        <w:rPr>
          <w:i/>
          <w:sz w:val="18"/>
          <w:szCs w:val="12"/>
          <w:highlight w:val="green"/>
          <w:lang w:val="pt-BR"/>
        </w:rPr>
        <w:instrText xml:space="preserve"> DOCPROPERTY "DATA_CONTRATO"  \* MERGEFORMAT </w:instrTex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separate"/>
      </w:r>
      <w:r w:rsidR="00AD3488">
        <w:rPr>
          <w:i/>
          <w:sz w:val="18"/>
          <w:szCs w:val="12"/>
          <w:highlight w:val="green"/>
          <w:lang w:val="pt-BR"/>
        </w:rPr>
        <w:t>01/01/2018</w:t>
      </w:r>
      <w:r w:rsidR="00B37AC5" w:rsidRPr="005053A5">
        <w:rPr>
          <w:i/>
          <w:sz w:val="18"/>
          <w:szCs w:val="12"/>
          <w:highlight w:val="green"/>
          <w:lang w:val="pt-BR"/>
        </w:rPr>
        <w:fldChar w:fldCharType="end"/>
      </w:r>
      <w:r w:rsidRPr="005053A5">
        <w:rPr>
          <w:i/>
          <w:sz w:val="18"/>
          <w:szCs w:val="12"/>
          <w:lang w:val="pt-BR"/>
        </w:rPr>
        <w:t>)</w:t>
      </w:r>
    </w:p>
    <w:sectPr w:rsidR="002B0C17" w:rsidRPr="005053A5" w:rsidSect="004C6C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134" w:right="1021" w:bottom="1304" w:left="1021" w:header="1072" w:footer="100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cus Bessa" w:date="2017-11-26T01:05:00Z" w:initials="MVB">
    <w:p w14:paraId="1F9B8D21" w14:textId="21D65912" w:rsidR="00C33AD9" w:rsidRPr="00CD4506" w:rsidRDefault="00C33AD9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CF22DDD" w14:textId="762976F7" w:rsidR="00C33AD9" w:rsidRPr="00CD4506" w:rsidRDefault="00C33AD9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71099747" w14:textId="0FF647B4" w:rsidR="00C33AD9" w:rsidRPr="00643BAD" w:rsidRDefault="00C33AD9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colocadas como propriedades a fim de se evitar erros de digitação.</w:t>
      </w:r>
    </w:p>
    <w:p w14:paraId="17FD709D" w14:textId="170E003F" w:rsidR="00C33AD9" w:rsidRPr="00643BAD" w:rsidRDefault="00C33AD9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1" w:author="Marcus Bessa" w:date="2017-11-26T01:05:00Z" w:initials="MVB">
    <w:p w14:paraId="19AEF39A" w14:textId="77777777" w:rsidR="00C33AD9" w:rsidRPr="00CD4506" w:rsidRDefault="00C33AD9" w:rsidP="00FC107C">
      <w:pPr>
        <w:pStyle w:val="Textodecomentrio"/>
        <w:rPr>
          <w:b/>
          <w:color w:val="0432FF"/>
          <w:lang w:val="pt-BR"/>
        </w:rPr>
      </w:pPr>
      <w:r w:rsidRPr="00643BAD">
        <w:rPr>
          <w:rStyle w:val="Refdecomentrio"/>
          <w:b/>
          <w:color w:val="0432FF"/>
        </w:rPr>
        <w:annotationRef/>
      </w:r>
      <w:r w:rsidRPr="00CD4506">
        <w:rPr>
          <w:b/>
          <w:color w:val="0432FF"/>
          <w:lang w:val="pt-BR"/>
        </w:rPr>
        <w:t>LEGENDA</w:t>
      </w:r>
    </w:p>
    <w:p w14:paraId="67C42BCA" w14:textId="77777777" w:rsidR="00C33AD9" w:rsidRPr="00CD4506" w:rsidRDefault="00C33AD9" w:rsidP="00FC107C">
      <w:pPr>
        <w:pStyle w:val="Textodecomentrio"/>
        <w:rPr>
          <w:lang w:val="pt-BR"/>
        </w:rPr>
      </w:pPr>
      <w:r w:rsidRPr="00CD4506">
        <w:rPr>
          <w:highlight w:val="cyan"/>
          <w:lang w:val="pt-BR"/>
        </w:rPr>
        <w:t>TEXTO OPTATIVO</w:t>
      </w:r>
      <w:r>
        <w:rPr>
          <w:lang w:val="pt-BR"/>
        </w:rPr>
        <w:t xml:space="preserve"> dependendo do que foi negociado.</w:t>
      </w:r>
    </w:p>
    <w:p w14:paraId="6BD0E435" w14:textId="77777777" w:rsidR="00C33AD9" w:rsidRPr="00643BAD" w:rsidRDefault="00C33AD9" w:rsidP="00FC107C">
      <w:pPr>
        <w:pStyle w:val="Textodecomentrio"/>
        <w:rPr>
          <w:lang w:val="pt-BR"/>
        </w:rPr>
      </w:pPr>
      <w:r w:rsidRPr="00643BAD">
        <w:rPr>
          <w:highlight w:val="green"/>
          <w:lang w:val="pt-BR"/>
        </w:rPr>
        <w:t>PROPRIEDADE DO ARQUIVO</w:t>
      </w:r>
      <w:r>
        <w:rPr>
          <w:lang w:val="pt-BR"/>
        </w:rPr>
        <w:t xml:space="preserve"> valores que aparecem em mais de uma parte do documento são colocadas como propriedades a fim de se evitar erros de digitação.</w:t>
      </w:r>
    </w:p>
    <w:p w14:paraId="47CFC0CF" w14:textId="77777777" w:rsidR="00C33AD9" w:rsidRPr="00643BAD" w:rsidRDefault="00C33AD9" w:rsidP="00FC107C">
      <w:pPr>
        <w:pStyle w:val="Textodecomentrio"/>
        <w:rPr>
          <w:lang w:val="pt-BR"/>
        </w:rPr>
      </w:pPr>
      <w:r w:rsidRPr="00643BAD">
        <w:rPr>
          <w:highlight w:val="yellow"/>
          <w:lang w:val="pt-BR"/>
        </w:rPr>
        <w:t>TEXTO A SER AJUSTADO</w:t>
      </w:r>
      <w:r>
        <w:rPr>
          <w:lang w:val="pt-BR"/>
        </w:rPr>
        <w:t xml:space="preserve"> valores que aparecem uma única vez no documento</w:t>
      </w:r>
    </w:p>
  </w:comment>
  <w:comment w:id="2" w:author="Marcus Bessa" w:date="2017-09-14T10:58:00Z" w:initials="MVB">
    <w:p w14:paraId="588E325D" w14:textId="77777777" w:rsidR="00C33AD9" w:rsidRPr="000539EA" w:rsidRDefault="00C33AD9" w:rsidP="00663399">
      <w:pPr>
        <w:pStyle w:val="NormalWeb"/>
        <w:ind w:firstLine="525"/>
        <w:rPr>
          <w:rFonts w:ascii="Arial" w:hAnsi="Arial" w:cs="Arial"/>
          <w:b/>
          <w:noProof/>
          <w:color w:val="0432FF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00616F95" w14:textId="1887F74F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 xml:space="preserve">Art. 22. 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 xml:space="preserve">LOCADOR </w:t>
      </w:r>
      <w:r w:rsidRPr="000539EA">
        <w:rPr>
          <w:rFonts w:ascii="Arial" w:hAnsi="Arial" w:cs="Arial"/>
          <w:color w:val="C00000"/>
          <w:sz w:val="20"/>
          <w:szCs w:val="20"/>
        </w:rPr>
        <w:t>é obrigado a:</w:t>
      </w:r>
    </w:p>
    <w:p w14:paraId="08C4A51C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IV - responder pelos vícios ou defeitos anteriores à locação;</w:t>
      </w:r>
    </w:p>
    <w:p w14:paraId="4D93A8C0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VIII - pagar os impostos e taxas, e ainda o prêmio de seguro complementar contra fogo, que incidam ou venham a incidir sobre o imóvel,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salvo disposição expressa em contrário no contrato;</w:t>
      </w:r>
    </w:p>
    <w:p w14:paraId="6F799676" w14:textId="4741662D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 xml:space="preserve">X - pagar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despesa</w:t>
      </w:r>
      <w:r w:rsidRPr="000539EA">
        <w:rPr>
          <w:rFonts w:ascii="Arial" w:hAnsi="Arial" w:cs="Arial"/>
          <w:b/>
          <w:noProof/>
          <w:color w:val="C00000"/>
          <w:sz w:val="20"/>
          <w:szCs w:val="20"/>
        </w:rPr>
        <w:t>s extraordinárias de condomínio</w:t>
      </w:r>
      <w:r w:rsidRPr="000539EA">
        <w:rPr>
          <w:rFonts w:ascii="Arial" w:hAnsi="Arial" w:cs="Arial"/>
          <w:noProof/>
          <w:color w:val="C00000"/>
          <w:sz w:val="20"/>
          <w:szCs w:val="20"/>
        </w:rPr>
        <w:t xml:space="preserve">, sendo </w:t>
      </w:r>
      <w:r w:rsidRPr="000539EA">
        <w:rPr>
          <w:rFonts w:ascii="Arial" w:hAnsi="Arial" w:cs="Arial"/>
          <w:color w:val="C00000"/>
          <w:sz w:val="20"/>
          <w:szCs w:val="20"/>
        </w:rPr>
        <w:t>aquelas que NÃO se refiram aos gastos rotineiros de manutenção do edifício, especialmente:</w:t>
      </w:r>
    </w:p>
    <w:p w14:paraId="268E1039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a) obras de reformas ou acréscimos que interessem à estrutura integral do imóvel;</w:t>
      </w:r>
    </w:p>
    <w:p w14:paraId="33112F27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b) pintura das fachadas, empenas, poços de aeração e iluminação, bem como das esquadrias externas;</w:t>
      </w:r>
    </w:p>
    <w:p w14:paraId="354AB9D8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c) obras destinadas a repor as condições de habitabilidade do edifício;</w:t>
      </w:r>
    </w:p>
    <w:p w14:paraId="0EC862AC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d) indenizações trabalhistas e previdenciárias pela dispensa de empregados, ocorridas em data anterior ao início da locação;</w:t>
      </w:r>
    </w:p>
    <w:p w14:paraId="387E13BC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e) instalação de equipamento de segurança e de incêndio, de telefonia, de intercomunicação, de esporte e de lazer;</w:t>
      </w:r>
    </w:p>
    <w:p w14:paraId="57C7F66D" w14:textId="77777777" w:rsidR="00C33AD9" w:rsidRPr="000539EA" w:rsidRDefault="00C33AD9" w:rsidP="0066339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color w:val="C00000"/>
          <w:sz w:val="20"/>
          <w:szCs w:val="20"/>
        </w:rPr>
        <w:t>f) despesas de decoração e paisagismo nas partes de uso comum;</w:t>
      </w:r>
    </w:p>
    <w:p w14:paraId="3434892E" w14:textId="78D5BD0C" w:rsidR="00C33AD9" w:rsidRPr="000539EA" w:rsidRDefault="00C33AD9" w:rsidP="00987DA4">
      <w:pPr>
        <w:pStyle w:val="NormalWeb"/>
        <w:ind w:left="180" w:firstLine="525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color w:val="C00000"/>
          <w:sz w:val="20"/>
          <w:szCs w:val="20"/>
        </w:rPr>
        <w:t>g) constituição de fundo de reserva.</w:t>
      </w:r>
    </w:p>
  </w:comment>
  <w:comment w:id="3" w:author="Marcus Bessa" w:date="2017-09-14T11:09:00Z" w:initials="MVB">
    <w:p w14:paraId="0BBDFC18" w14:textId="77777777" w:rsidR="00C33AD9" w:rsidRPr="00663399" w:rsidRDefault="00C33AD9" w:rsidP="009B1836">
      <w:pPr>
        <w:pStyle w:val="NormalWeb"/>
        <w:ind w:firstLine="525"/>
        <w:rPr>
          <w:rFonts w:ascii="Arial" w:hAnsi="Arial" w:cs="Arial"/>
          <w:b/>
          <w:noProof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noProof/>
          <w:color w:val="0432FF"/>
          <w:sz w:val="20"/>
          <w:szCs w:val="20"/>
        </w:rPr>
        <w:t>Lei 8245/91</w:t>
      </w:r>
    </w:p>
    <w:p w14:paraId="54F93425" w14:textId="0FF6D7B5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Art. 23.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O </w:t>
      </w:r>
      <w:r w:rsidRPr="000539EA">
        <w:rPr>
          <w:rFonts w:ascii="Arial" w:hAnsi="Arial" w:cs="Arial"/>
          <w:b/>
          <w:noProof/>
          <w:color w:val="C00000"/>
          <w:szCs w:val="20"/>
          <w:lang w:val="pt-BR" w:eastAsia="pt-BR"/>
        </w:rPr>
        <w:t xml:space="preserve">LOCATÁRIO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é obrigado a:</w:t>
      </w:r>
    </w:p>
    <w:p w14:paraId="77525F88" w14:textId="58321113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pagar pontualmente o aluguel e os encargos da locação, legal ou contratualmente exigíveis, no prazo estipulado ...;</w:t>
      </w:r>
    </w:p>
    <w:p w14:paraId="2E27DA6B" w14:textId="7F5ECE0D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servir</w:t>
      </w:r>
      <w:r w:rsidRPr="000539EA">
        <w:rPr>
          <w:rFonts w:ascii="Arial" w:hAnsi="Arial" w:cs="Arial"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se do imóvel para o uso convencionado ou presumido, compatível com a natureza deste e com o fim a que se destina, devendo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tratá</w:t>
      </w:r>
      <w:r w:rsidRPr="000539EA">
        <w:rPr>
          <w:rFonts w:ascii="Arial" w:hAnsi="Arial" w:cs="Arial"/>
          <w:b/>
          <w:i/>
          <w:iCs/>
          <w:color w:val="C00000"/>
          <w:szCs w:val="20"/>
          <w:lang w:val="pt-BR" w:eastAsia="pt-BR"/>
        </w:rPr>
        <w:t>-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lo com o mesmo cuidado como se fosse seu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985581E" w14:textId="051A889A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restituir o imóvel, finda a locação,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no estado em que o recebeu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salvo as deteriorações decorrentes do seu uso normal;</w:t>
      </w:r>
    </w:p>
    <w:p w14:paraId="05087470" w14:textId="77777777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IV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levar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imediatamente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ao conhecimento do locador o surgimento de qualquer dano ou defeito cuja reparação a este incumba, bem como as eventuais turbações de terceiros;</w:t>
      </w:r>
    </w:p>
    <w:p w14:paraId="3067AB67" w14:textId="77777777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 - realizar a imediata reparação dos danos verificados no imóvel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ou nas suas instalações, provocadas por si, seus dependentes, familiares, visitantes ou prepostos;</w:t>
      </w:r>
    </w:p>
    <w:p w14:paraId="14276989" w14:textId="77777777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 - não modificar a forma interna ou externa do imóvel sem o consentimento prévio e por escrito do locador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7085B73" w14:textId="77777777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VII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entregar imediatamente ao locador os documentos de cobrança de tributos e encargos condominiais, bem como qualquer intimação, multa ou exigência de autoridade pública, ainda que dirigida a ele, locatário;</w:t>
      </w:r>
    </w:p>
    <w:p w14:paraId="26A92AD6" w14:textId="77777777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VIII - pagar as despesas de telefone e de consumo de força, luz e gás, água e esgoto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2DD2856" w14:textId="77777777" w:rsidR="00C33AD9" w:rsidRPr="000539EA" w:rsidRDefault="00C33AD9" w:rsidP="004259FC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IX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permitir a vistoria do imóvel pelo locador ou por seu mandatário, mediante combinação prévia de dia e hora, bem como admitir que seja o mesmo visitado e examinado por terceiros, na hipótese prevista no art. 27;</w:t>
      </w:r>
    </w:p>
    <w:p w14:paraId="1B5E9833" w14:textId="5124BC04" w:rsidR="00C33AD9" w:rsidRPr="000539EA" w:rsidRDefault="00C33AD9" w:rsidP="001F2F45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X -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cumprir integralmente a convenção de condomínio e os regulamentos internos;</w:t>
      </w:r>
    </w:p>
  </w:comment>
  <w:comment w:id="5" w:author="Marcus Bessa" w:date="2017-03-25T16:48:00Z" w:initials="MVB">
    <w:p w14:paraId="45790584" w14:textId="703109EE" w:rsidR="00C33AD9" w:rsidRPr="00DF5029" w:rsidRDefault="00C33AD9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F5029">
        <w:rPr>
          <w:rStyle w:val="Refdecomentrio"/>
          <w:b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DO ESTADO DE PERIGO</w:t>
      </w:r>
    </w:p>
    <w:p w14:paraId="06BB633D" w14:textId="4ED583E0" w:rsidR="00C33AD9" w:rsidRPr="000539EA" w:rsidRDefault="00C33AD9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156.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Configura-se o estado de perigo quando alguém, premido da necessidade de salvar-se, ou a pessoa de sua família, de grave dano conhecido pela outra parte, assume obrigação excessivamente onerosa.</w:t>
      </w:r>
    </w:p>
    <w:p w14:paraId="0E68B7FE" w14:textId="7C33E1AF" w:rsidR="00C33AD9" w:rsidRPr="000539EA" w:rsidRDefault="00C33AD9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bookmarkStart w:id="6" w:name="art156p"/>
      <w:bookmarkEnd w:id="6"/>
      <w:r>
        <w:rPr>
          <w:rFonts w:ascii="Arial" w:hAnsi="Arial" w:cs="Arial"/>
          <w:b/>
          <w:color w:val="C00000"/>
          <w:sz w:val="20"/>
          <w:szCs w:val="20"/>
        </w:rPr>
        <w:t>Cláusula</w:t>
      </w:r>
      <w:r w:rsidRPr="000539EA">
        <w:rPr>
          <w:rFonts w:ascii="Arial" w:hAnsi="Arial" w:cs="Arial"/>
          <w:b/>
          <w:color w:val="C00000"/>
          <w:sz w:val="20"/>
          <w:szCs w:val="20"/>
        </w:rPr>
        <w:t xml:space="preserve"> único.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Tratando-se de pessoa não pertencente à família do declarante, o juiz decidirá segundo as circunstâncias.</w:t>
      </w:r>
    </w:p>
  </w:comment>
  <w:comment w:id="7" w:author="Marcus Bessa" w:date="2017-03-25T16:49:00Z" w:initials="MVB">
    <w:p w14:paraId="334F7FDF" w14:textId="21531578" w:rsidR="00C33AD9" w:rsidRPr="00DF5029" w:rsidRDefault="00C33AD9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sz w:val="20"/>
          <w:szCs w:val="20"/>
        </w:rPr>
        <w:t>DA LESÃO</w:t>
      </w:r>
      <w:r w:rsidRPr="000539EA">
        <w:rPr>
          <w:rStyle w:val="Refdecomentrio"/>
          <w:b/>
          <w:color w:val="0432FF"/>
        </w:rPr>
        <w:annotationRef/>
      </w:r>
    </w:p>
    <w:p w14:paraId="6B7D228C" w14:textId="0BE9636F" w:rsidR="00C33AD9" w:rsidRPr="000539EA" w:rsidRDefault="00C33AD9" w:rsidP="00DF5029">
      <w:pPr>
        <w:pStyle w:val="NormalWeb"/>
        <w:shd w:val="clear" w:color="auto" w:fill="FFFFFF"/>
        <w:ind w:firstLine="567"/>
        <w:jc w:val="both"/>
        <w:rPr>
          <w:rFonts w:ascii="Arial" w:hAnsi="Arial" w:cs="Arial"/>
          <w:color w:val="C00000"/>
          <w:sz w:val="20"/>
          <w:szCs w:val="20"/>
        </w:rPr>
      </w:pPr>
      <w:r w:rsidRPr="000539EA">
        <w:rPr>
          <w:rFonts w:ascii="Arial" w:hAnsi="Arial" w:cs="Arial"/>
          <w:b/>
          <w:color w:val="C00000"/>
          <w:sz w:val="20"/>
          <w:szCs w:val="20"/>
        </w:rPr>
        <w:t>Art. 157.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Ocorre a lesão quando uma pessoa, sob premente necessidade, ou por inexperiência, se obriga a prestação manifestamente desproporcional ao valor da prestação oposta.</w:t>
      </w:r>
    </w:p>
    <w:p w14:paraId="3AA34BFF" w14:textId="77777777" w:rsidR="00C33AD9" w:rsidRPr="000539EA" w:rsidRDefault="00C33AD9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8" w:name="art157§1"/>
      <w:bookmarkEnd w:id="8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1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Aprecia-se a desproporção das prestações segundo os valores vigentes ao tempo em que foi celebrado o negócio jurídico.</w:t>
      </w:r>
    </w:p>
    <w:p w14:paraId="26EBCA97" w14:textId="3F7D5029" w:rsidR="00C33AD9" w:rsidRPr="000539EA" w:rsidRDefault="00C33AD9" w:rsidP="00DF5029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Arial" w:hAnsi="Arial" w:cs="Arial"/>
          <w:color w:val="C00000"/>
          <w:szCs w:val="20"/>
          <w:lang w:val="pt-BR" w:eastAsia="pt-BR"/>
        </w:rPr>
      </w:pPr>
      <w:bookmarkStart w:id="9" w:name="art157§2"/>
      <w:bookmarkEnd w:id="9"/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§ 2</w:t>
      </w:r>
      <w:r w:rsidRPr="000539EA">
        <w:rPr>
          <w:rFonts w:ascii="Arial" w:hAnsi="Arial" w:cs="Arial"/>
          <w:b/>
          <w:color w:val="C00000"/>
          <w:szCs w:val="20"/>
          <w:u w:val="single"/>
          <w:vertAlign w:val="superscript"/>
          <w:lang w:val="pt-BR" w:eastAsia="pt-BR"/>
        </w:rPr>
        <w:t>o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 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Não se decretará a anulação do negócio, se for oferecido suplemento suficiente, ou se a parte favorecida concordar com a redução do proveito.</w:t>
      </w:r>
    </w:p>
  </w:comment>
  <w:comment w:id="16" w:author="Marcus Bessa" w:date="2017-09-14T15:01:00Z" w:initials="MVB">
    <w:p w14:paraId="548456AB" w14:textId="62737D37" w:rsidR="00C33AD9" w:rsidRDefault="00C33AD9" w:rsidP="00AE3CD7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Cs w:val="20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Cs w:val="20"/>
          <w:shd w:val="clear" w:color="auto" w:fill="FFFFFF"/>
          <w:lang w:val="pt-BR" w:eastAsia="pt-BR"/>
        </w:rPr>
        <w:t>Lei 9069/95 – Plano Real</w:t>
      </w:r>
    </w:p>
    <w:p w14:paraId="64315B31" w14:textId="73FDBF3A" w:rsidR="00C33AD9" w:rsidRPr="000539EA" w:rsidRDefault="00C33AD9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Art. 28.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Nos contratos celebrados ou convertidos em REAL com cláusula de correção monetária por índices de preço ou por índice que reflita a variação ponderada dos custos dos insumos utilizados, a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periodicidade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de aplicação dessas cláusulas será </w:t>
      </w: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anual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>.</w:t>
      </w:r>
    </w:p>
    <w:p w14:paraId="4C33E021" w14:textId="77777777" w:rsidR="00C33AD9" w:rsidRPr="000539EA" w:rsidRDefault="00C33AD9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1º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É nula de pleno direito e não surtirá nenhum efeito cláusula de correção monetária cuja periodicidade seja inferior a um ano.</w:t>
      </w:r>
    </w:p>
    <w:p w14:paraId="471A4D2B" w14:textId="77777777" w:rsidR="00C33AD9" w:rsidRPr="000539EA" w:rsidRDefault="00C33AD9" w:rsidP="00AE3CD7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Cs w:val="20"/>
          <w:shd w:val="clear" w:color="auto" w:fill="FFFFFF"/>
          <w:lang w:val="pt-BR" w:eastAsia="pt-BR"/>
        </w:rPr>
        <w:t>§ 3º</w:t>
      </w:r>
      <w:r w:rsidRPr="000539EA">
        <w:rPr>
          <w:rFonts w:ascii="Arial" w:eastAsia="Times New Roman" w:hAnsi="Arial" w:cs="Arial"/>
          <w:color w:val="C00000"/>
          <w:szCs w:val="20"/>
          <w:shd w:val="clear" w:color="auto" w:fill="FFFFFF"/>
          <w:lang w:val="pt-BR" w:eastAsia="pt-BR"/>
        </w:rPr>
        <w:t xml:space="preserve"> A periodicidade de que trata o caput deste artigo será contada a partir:</w:t>
      </w:r>
    </w:p>
    <w:p w14:paraId="1246CCCA" w14:textId="77777777" w:rsidR="00C33AD9" w:rsidRPr="000539EA" w:rsidRDefault="00C33AD9" w:rsidP="00AE3CD7">
      <w:pPr>
        <w:pStyle w:val="NormalWeb"/>
        <w:jc w:val="both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III - </w:t>
      </w:r>
      <w:r w:rsidRPr="000539EA">
        <w:rPr>
          <w:rFonts w:ascii="Arial" w:hAnsi="Arial" w:cs="Arial"/>
          <w:color w:val="C00000"/>
        </w:rPr>
        <w:t>da contratação, no caso de obrigações contraídas após 1º de julho de 1994; e</w:t>
      </w:r>
    </w:p>
    <w:p w14:paraId="4EA9C3A1" w14:textId="24C2FEC7" w:rsidR="00C33AD9" w:rsidRPr="00AE3CD7" w:rsidRDefault="00C33AD9" w:rsidP="00AE3CD7">
      <w:pPr>
        <w:pStyle w:val="NormalWeb"/>
        <w:jc w:val="both"/>
        <w:rPr>
          <w:rFonts w:ascii="Times" w:hAnsi="Times"/>
          <w:color w:val="0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 xml:space="preserve">IV - </w:t>
      </w:r>
      <w:r w:rsidRPr="000539EA">
        <w:rPr>
          <w:rFonts w:ascii="Arial" w:hAnsi="Arial" w:cs="Arial"/>
          <w:color w:val="C00000"/>
        </w:rPr>
        <w:t>do último reajuste no caso de contratos de locação residencial.</w:t>
      </w:r>
    </w:p>
  </w:comment>
  <w:comment w:id="19" w:author="Marcus Bessa" w:date="2017-09-14T15:12:00Z" w:initials="MVB">
    <w:p w14:paraId="71086332" w14:textId="77777777" w:rsidR="00C33AD9" w:rsidRPr="004259FC" w:rsidRDefault="00C33AD9" w:rsidP="00B952FE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Style w:val="Refdecomentrio"/>
          <w:color w:val="0432FF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69D2561E" w14:textId="77777777" w:rsidR="00C33AD9" w:rsidRPr="000539EA" w:rsidRDefault="00C33AD9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22.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locador é obrigado a:</w:t>
      </w:r>
    </w:p>
    <w:p w14:paraId="453EBEE6" w14:textId="77777777" w:rsidR="00C33AD9" w:rsidRPr="000539EA" w:rsidRDefault="00C33AD9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VIII -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pagar os impostos e taxas, e ainda o prêmio de seguro complementar contra fogo, que incidam ou venham a incidir sobre o imóvel,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disposição expressa em contrário no contrato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  <w:p w14:paraId="132E5D04" w14:textId="77777777" w:rsidR="00C33AD9" w:rsidRPr="000539EA" w:rsidRDefault="00C33AD9" w:rsidP="00B952F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</w:t>
      </w: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LOCATÁRIO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é obrigado a:</w:t>
      </w:r>
    </w:p>
    <w:p w14:paraId="17B8C1FA" w14:textId="38F1A0F1" w:rsidR="00C33AD9" w:rsidRPr="000539EA" w:rsidRDefault="00C33AD9" w:rsidP="0013011F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XII - pagar as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despesas ordinárias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de condomínio (necessárias à administração), especialmente:</w:t>
      </w:r>
    </w:p>
    <w:p w14:paraId="25F657C8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a) salários, encargos trabalhistas, contribuições previdenciárias e sociais dos empregados do condomínio;</w:t>
      </w:r>
    </w:p>
    <w:p w14:paraId="769263D4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b) consumo de água e esgoto, gás, luz e força das áreas de uso comum;</w:t>
      </w:r>
    </w:p>
    <w:p w14:paraId="690CA37D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c)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limpeza, conservação e pintura das instalações e dependências de uso 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24E8ECC5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d)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hidráulicos, elétricos, mecânicos e de segurança, de uso comum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16D00CCC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e)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das instalações e equipamentos de uso comum destinados à prática de esportes e lazer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4687AFAC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f)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manutenção e conservação de elevadores, porteiro eletrônico e antenas coletivas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;</w:t>
      </w:r>
    </w:p>
    <w:p w14:paraId="5E6B30D9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g) pequenos reparos nas dependências e instalações elétricas e hidráulicas de uso comum;</w:t>
      </w:r>
    </w:p>
    <w:p w14:paraId="513DED17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h) rateios de saldo devedor, salvo se referentes a período anterior ao início da locação;</w:t>
      </w:r>
    </w:p>
    <w:p w14:paraId="4FBD79A6" w14:textId="77777777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Arial" w:hAnsi="Arial" w:cs="Arial"/>
          <w:color w:val="C00000"/>
          <w:szCs w:val="20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i)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reposição do fundo de reserva, total ou parcialmente utilizado no custeio ou complementação das despesas referidas nas alíneas anteriores, salvo se referentes a período anterior ao início da locação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32F0BD88" w14:textId="15191EB2" w:rsidR="00C33AD9" w:rsidRPr="000539EA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2º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O locatário fica obrigado ao pagamento das despesas referidas </w:t>
      </w:r>
      <w:r>
        <w:rPr>
          <w:rFonts w:ascii="Arial" w:hAnsi="Arial" w:cs="Arial"/>
          <w:color w:val="C00000"/>
          <w:szCs w:val="20"/>
          <w:lang w:val="pt-BR" w:eastAsia="pt-BR"/>
        </w:rPr>
        <w:t>na cláusula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 anterior, desde que comprovadas a previsão orçamentária e o rateio mensal, podendo exigir a qualquer tempo a comprovação das mesmas.</w:t>
      </w:r>
    </w:p>
    <w:p w14:paraId="78A00A38" w14:textId="2086CCEF" w:rsidR="00C33AD9" w:rsidRPr="00B952FE" w:rsidRDefault="00C33AD9" w:rsidP="00B952FE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0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 xml:space="preserve">3º 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 xml:space="preserve">No edifício constituído por unidades imobiliárias autônomas, </w:t>
      </w:r>
      <w:r w:rsidRPr="000539EA">
        <w:rPr>
          <w:rFonts w:ascii="Arial" w:hAnsi="Arial" w:cs="Arial"/>
          <w:b/>
          <w:color w:val="C00000"/>
          <w:szCs w:val="20"/>
          <w:lang w:val="pt-BR" w:eastAsia="pt-BR"/>
        </w:rPr>
        <w:t>de propriedade da mesma pessoa</w:t>
      </w:r>
      <w:r w:rsidRPr="000539EA">
        <w:rPr>
          <w:rFonts w:ascii="Arial" w:hAnsi="Arial" w:cs="Arial"/>
          <w:color w:val="C00000"/>
          <w:szCs w:val="20"/>
          <w:lang w:val="pt-BR" w:eastAsia="pt-BR"/>
        </w:rPr>
        <w:t>, os locatários ficam obrigados ao pagamento das despesas referidas no § 1º deste artigo, desde que comprovadas.</w:t>
      </w:r>
    </w:p>
  </w:comment>
  <w:comment w:id="23" w:author="Marcus Bessa" w:date="2017-04-11T14:06:00Z" w:initials="MVB">
    <w:p w14:paraId="15FBC4A1" w14:textId="12C3F21A" w:rsidR="00C33AD9" w:rsidRDefault="00C33AD9" w:rsidP="00D66193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716F76FF" w14:textId="76B30484" w:rsidR="00C33AD9" w:rsidRPr="000539EA" w:rsidRDefault="00C33AD9" w:rsidP="00D66193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4" w:author="Marcus Bessa" w:date="2017-04-11T14:13:00Z" w:initials="MVB">
    <w:p w14:paraId="2A37D298" w14:textId="7745E89B" w:rsidR="00C33AD9" w:rsidRDefault="00C33AD9" w:rsidP="003E12D5">
      <w:pPr>
        <w:pStyle w:val="NormalWeb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  <w:r w:rsidRPr="000539EA">
        <w:rPr>
          <w:rFonts w:ascii="PMingLiU" w:eastAsia="PMingLiU" w:hAnsi="PMingLiU" w:cs="PMingLiU"/>
          <w:b/>
          <w:bCs/>
          <w:color w:val="0432FF"/>
        </w:rPr>
        <w:br/>
      </w:r>
      <w:r w:rsidRPr="000539EA">
        <w:rPr>
          <w:rFonts w:ascii="Arial" w:hAnsi="Arial" w:cs="Arial"/>
          <w:b/>
          <w:bCs/>
          <w:color w:val="0432FF"/>
        </w:rPr>
        <w:t>Dos Juros Legais</w:t>
      </w:r>
    </w:p>
    <w:p w14:paraId="3A96E7C3" w14:textId="77777777" w:rsidR="00C33AD9" w:rsidRPr="000539EA" w:rsidRDefault="00C33AD9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5" w:name="art406"/>
      <w:bookmarkEnd w:id="25"/>
      <w:r w:rsidRPr="000539EA">
        <w:rPr>
          <w:rFonts w:ascii="Arial" w:hAnsi="Arial" w:cs="Arial"/>
          <w:b/>
          <w:color w:val="C00000"/>
        </w:rPr>
        <w:t>Art. 406.</w:t>
      </w:r>
      <w:r w:rsidRPr="000539EA">
        <w:rPr>
          <w:rFonts w:ascii="Arial" w:hAnsi="Arial" w:cs="Arial"/>
          <w:color w:val="C00000"/>
        </w:rPr>
        <w:t xml:space="preserve"> Quando os juros moratórios não forem convencionados, ou o forem sem taxa estipulada, ou quando provierem de determinação da lei, serão fixados segundo a taxa que estiver em vigor para a mora do pagamento de impostos devidos à Fazenda Nacional.</w:t>
      </w:r>
    </w:p>
    <w:p w14:paraId="1012A921" w14:textId="78F3FB75" w:rsidR="00C33AD9" w:rsidRPr="000539EA" w:rsidRDefault="00C33AD9" w:rsidP="003E12D5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26" w:name="art407"/>
      <w:bookmarkEnd w:id="26"/>
      <w:r w:rsidRPr="000539EA">
        <w:rPr>
          <w:rFonts w:ascii="Arial" w:hAnsi="Arial" w:cs="Arial"/>
          <w:b/>
          <w:color w:val="C00000"/>
        </w:rPr>
        <w:t>Art. 407.</w:t>
      </w:r>
      <w:r w:rsidRPr="000539EA">
        <w:rPr>
          <w:rFonts w:ascii="Arial" w:hAnsi="Arial" w:cs="Arial"/>
          <w:color w:val="C00000"/>
        </w:rPr>
        <w:t xml:space="preserve"> Ainda que se não alegue prejuízo, é obrigado o devedor aos juros da mora que se contarão assim às dívidas em dinheiro, como às prestações de outra natureza, uma vez que lhes esteja fixado o valor pecuniário por sentença judicial, arbitramento, ou acordo entre as partes.</w:t>
      </w:r>
    </w:p>
  </w:comment>
  <w:comment w:id="27" w:author="Marcus Bessa" w:date="2017-04-11T14:14:00Z" w:initials="MVB">
    <w:p w14:paraId="42A95E05" w14:textId="7B0F02BF" w:rsidR="00C33AD9" w:rsidRPr="003E12D5" w:rsidRDefault="00C33AD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hyperlink r:id="rId1" w:history="1">
        <w:r w:rsidRPr="0087777C">
          <w:rPr>
            <w:rStyle w:val="Hyperlink"/>
            <w:lang w:val="pt-BR"/>
          </w:rPr>
          <w:t>http://idg.receita.fazenda.gov.br/orientacao/tributaria/pagamentos-e-parcelamentos/taxa-de-juros-selic</w:t>
        </w:r>
      </w:hyperlink>
    </w:p>
  </w:comment>
  <w:comment w:id="29" w:author="Marcus Bessa" w:date="2017-09-14T15:28:00Z" w:initials="MVB">
    <w:p w14:paraId="4AFE0F34" w14:textId="63C41235" w:rsidR="00C33AD9" w:rsidRPr="00F6460E" w:rsidRDefault="00C33AD9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lang w:val="pt-BR"/>
        </w:rPr>
        <w:t>CÓDIGO CIVIL BRASILEIRO</w:t>
      </w:r>
    </w:p>
    <w:p w14:paraId="0EA60740" w14:textId="77777777" w:rsidR="00C33AD9" w:rsidRPr="000539EA" w:rsidRDefault="00C33AD9" w:rsidP="00752666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Art. 784.  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São títulos executivos extrajudiciais:</w:t>
      </w:r>
    </w:p>
    <w:p w14:paraId="4E2D7600" w14:textId="77777777" w:rsidR="00C33AD9" w:rsidRPr="000539EA" w:rsidRDefault="00C33AD9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o documento particular assinado pelo devedor e por 2 (duas) testemunhas;</w:t>
      </w:r>
    </w:p>
    <w:p w14:paraId="171B75B4" w14:textId="77777777" w:rsidR="00C33AD9" w:rsidRPr="000539EA" w:rsidRDefault="00C33AD9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V - o contrato garantido por hipoteca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, penhor, anticrese ou outro direito real de garantia e aquele garantido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por caução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;</w:t>
      </w:r>
    </w:p>
    <w:p w14:paraId="5201BA08" w14:textId="4D618DDD" w:rsidR="00C33AD9" w:rsidRPr="000539EA" w:rsidRDefault="00C33AD9" w:rsidP="00F6460E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 xml:space="preserve">VIII - 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 xml:space="preserve">o crédito, documentalmente comprovado, decorrente de </w:t>
      </w:r>
      <w:r w:rsidRPr="000539EA">
        <w:rPr>
          <w:rFonts w:ascii="Arial" w:eastAsia="Times New Roman" w:hAnsi="Arial" w:cs="Arial"/>
          <w:b/>
          <w:color w:val="C00000"/>
          <w:sz w:val="24"/>
          <w:lang w:val="pt-BR" w:eastAsia="pt-BR"/>
        </w:rPr>
        <w:t>aluguel de imóvel</w:t>
      </w:r>
      <w:r w:rsidRPr="000539EA">
        <w:rPr>
          <w:rFonts w:ascii="Arial" w:eastAsia="Times New Roman" w:hAnsi="Arial" w:cs="Arial"/>
          <w:color w:val="C00000"/>
          <w:sz w:val="24"/>
          <w:lang w:val="pt-BR" w:eastAsia="pt-BR"/>
        </w:rPr>
        <w:t>, bem como de encargos acessórios, tais como taxas e despesas de condomínio;</w:t>
      </w:r>
    </w:p>
  </w:comment>
  <w:comment w:id="30" w:author="Marcus Bessa" w:date="2017-03-25T19:11:00Z" w:initials="MVB">
    <w:p w14:paraId="328C3B51" w14:textId="2FE3066D" w:rsidR="00C33AD9" w:rsidRDefault="00C33AD9" w:rsidP="008C755A">
      <w:pPr>
        <w:pStyle w:val="NormalWeb"/>
        <w:shd w:val="clear" w:color="auto" w:fill="FFFFFF"/>
        <w:ind w:firstLine="567"/>
        <w:rPr>
          <w:rFonts w:ascii="Arial" w:hAnsi="Arial" w:cs="Arial"/>
          <w:b/>
          <w:color w:val="000000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</w:rPr>
        <w:t>CÓDIGO CIVIL BRASILEIRO</w:t>
      </w:r>
    </w:p>
    <w:p w14:paraId="4C487113" w14:textId="48CC58B5" w:rsidR="00C33AD9" w:rsidRPr="000539EA" w:rsidRDefault="00C33AD9" w:rsidP="008C755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0539EA">
        <w:rPr>
          <w:rFonts w:ascii="Arial" w:hAnsi="Arial" w:cs="Arial"/>
          <w:b/>
          <w:color w:val="C00000"/>
        </w:rPr>
        <w:t>Art. 322.</w:t>
      </w:r>
      <w:r w:rsidRPr="000539EA">
        <w:rPr>
          <w:rFonts w:ascii="Arial" w:hAnsi="Arial" w:cs="Arial"/>
          <w:color w:val="C00000"/>
        </w:rPr>
        <w:t xml:space="preserve"> Quando o pagamento for em quotas periódicas, a quitação da última estabelece, até prova em contrário, a presunção de estarem solvidas as anteriores.</w:t>
      </w:r>
    </w:p>
  </w:comment>
  <w:comment w:id="34" w:author="Marcus Bessa" w:date="2017-09-14T20:19:00Z" w:initials="MVB">
    <w:p w14:paraId="728EE41E" w14:textId="16661736" w:rsidR="00C33AD9" w:rsidRPr="00B34C2A" w:rsidRDefault="00C33AD9" w:rsidP="00B34C2A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0539EA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7506711" w14:textId="6ED25725" w:rsidR="00C33AD9" w:rsidRPr="000539EA" w:rsidRDefault="00C33AD9" w:rsidP="00B34C2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0539EA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0539EA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322A806B" w14:textId="718835D7" w:rsidR="00C33AD9" w:rsidRPr="000539EA" w:rsidRDefault="00C33AD9" w:rsidP="00B34C2A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0539EA">
        <w:rPr>
          <w:rFonts w:ascii="Arial" w:hAnsi="Arial" w:cs="Arial"/>
          <w:color w:val="C00000"/>
          <w:szCs w:val="20"/>
          <w:lang w:val="pt-BR" w:eastAsia="pt-BR"/>
        </w:rPr>
        <w:t>III - restituir o imóvel, finda a locação, no estado em que o recebeu, salvo as deteriorações decorrentes do seu uso normal;</w:t>
      </w:r>
    </w:p>
  </w:comment>
  <w:comment w:id="37" w:author="Marcus Bessa" w:date="2017-09-14T20:21:00Z" w:initials="MVB">
    <w:p w14:paraId="295702A3" w14:textId="77777777" w:rsidR="00C33AD9" w:rsidRPr="001C6593" w:rsidRDefault="00C33AD9" w:rsidP="001E14D9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0539EA">
        <w:rPr>
          <w:rFonts w:ascii="Arial" w:hAnsi="Arial" w:cs="Arial"/>
          <w:b/>
          <w:color w:val="0432FF"/>
          <w:lang w:val="pt-BR"/>
        </w:rPr>
        <w:t>Lei 8245/91</w:t>
      </w:r>
    </w:p>
    <w:p w14:paraId="0A0CF106" w14:textId="77777777" w:rsidR="00C33AD9" w:rsidRPr="000539EA" w:rsidRDefault="00C33AD9" w:rsidP="001E14D9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0539EA">
        <w:rPr>
          <w:rFonts w:ascii="Arial" w:hAnsi="Arial" w:cs="Arial"/>
          <w:b/>
          <w:color w:val="C00000"/>
        </w:rPr>
        <w:t>Art. 35.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</w:t>
      </w:r>
      <w:r w:rsidRPr="000539EA">
        <w:rPr>
          <w:rFonts w:ascii="Arial" w:hAnsi="Arial" w:cs="Arial"/>
          <w:b/>
          <w:i/>
          <w:color w:val="C00000"/>
          <w:sz w:val="20"/>
          <w:szCs w:val="20"/>
          <w:u w:val="single"/>
        </w:rPr>
        <w:t>Salvo expressa disposição contratual em contrário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necessárias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 introduzidas pelo locatário,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ainda que não autorizadas pelo locador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bem como as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benfeitorias úteis</w:t>
      </w:r>
      <w:r w:rsidRPr="000539EA">
        <w:rPr>
          <w:rFonts w:ascii="Arial" w:hAnsi="Arial" w:cs="Arial"/>
          <w:color w:val="C00000"/>
          <w:sz w:val="20"/>
          <w:szCs w:val="20"/>
        </w:rPr>
        <w:t xml:space="preserve">, </w:t>
      </w:r>
      <w:r w:rsidRPr="000539EA">
        <w:rPr>
          <w:rFonts w:ascii="Arial" w:hAnsi="Arial" w:cs="Arial"/>
          <w:b/>
          <w:color w:val="C00000"/>
          <w:sz w:val="20"/>
          <w:szCs w:val="20"/>
        </w:rPr>
        <w:t>desde que autorizadas</w:t>
      </w:r>
      <w:r w:rsidRPr="000539EA">
        <w:rPr>
          <w:rFonts w:ascii="Arial" w:hAnsi="Arial" w:cs="Arial"/>
          <w:color w:val="C00000"/>
          <w:sz w:val="20"/>
          <w:szCs w:val="20"/>
        </w:rPr>
        <w:t>, serão indenizáveis e permitem o exercício do direito de retenção.</w:t>
      </w:r>
    </w:p>
    <w:p w14:paraId="2915D2EB" w14:textId="2D87236F" w:rsidR="00C33AD9" w:rsidRPr="000539EA" w:rsidRDefault="00C33AD9" w:rsidP="001E14D9">
      <w:pPr>
        <w:pStyle w:val="Textodecomentrio"/>
        <w:rPr>
          <w:color w:val="C00000"/>
          <w:lang w:val="pt-BR"/>
        </w:rPr>
      </w:pP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Art. 36.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As </w:t>
      </w:r>
      <w:r w:rsidRPr="000539EA">
        <w:rPr>
          <w:rFonts w:ascii="Arial" w:hAnsi="Arial" w:cs="Arial"/>
          <w:b/>
          <w:color w:val="C00000"/>
          <w:sz w:val="20"/>
          <w:szCs w:val="20"/>
          <w:lang w:val="pt-BR"/>
        </w:rPr>
        <w:t>benfeitorias voluptuárias</w:t>
      </w:r>
      <w:r w:rsidRPr="000539EA">
        <w:rPr>
          <w:rFonts w:ascii="Arial" w:hAnsi="Arial" w:cs="Arial"/>
          <w:color w:val="C00000"/>
          <w:sz w:val="20"/>
          <w:szCs w:val="20"/>
          <w:lang w:val="pt-BR"/>
        </w:rPr>
        <w:t xml:space="preserve"> NÃO serão indenizáveis, podendo ser levantadas pelo locatário, finda a locação, desde que sua retirada não afete a estrutura e a substância do imóvel.</w:t>
      </w:r>
    </w:p>
  </w:comment>
  <w:comment w:id="40" w:author="Marcus Bessa" w:date="2017-09-14T11:34:00Z" w:initials="MVB">
    <w:p w14:paraId="6B7294DF" w14:textId="6D0F1AB8" w:rsidR="00C33AD9" w:rsidRPr="00572634" w:rsidRDefault="00C33AD9">
      <w:pPr>
        <w:pStyle w:val="Textodecomentrio"/>
        <w:rPr>
          <w:rFonts w:ascii="Arial" w:hAnsi="Arial" w:cs="Arial"/>
          <w:b/>
          <w:color w:val="0432FF"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15AE5140" w14:textId="77777777" w:rsidR="00C33AD9" w:rsidRPr="00572634" w:rsidRDefault="00C33AD9" w:rsidP="00677B4F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746AAB0" w14:textId="66D6D464" w:rsidR="00C33AD9" w:rsidRPr="00677B4F" w:rsidRDefault="00C33AD9" w:rsidP="00677B4F">
      <w:pPr>
        <w:spacing w:after="0" w:line="240" w:lineRule="auto"/>
        <w:jc w:val="left"/>
        <w:rPr>
          <w:rFonts w:ascii="Arial" w:eastAsia="Times New Roman" w:hAnsi="Arial" w:cs="Arial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III - restituir o imóvel, finda a locação, no estado em que o recebeu, </w:t>
      </w: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salvo as deteriorações decorrentes do seu uso normal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;</w:t>
      </w:r>
    </w:p>
  </w:comment>
  <w:comment w:id="42" w:author="Marcus Bessa" w:date="2017-09-14T20:51:00Z" w:initials="MVB">
    <w:p w14:paraId="265BD7C0" w14:textId="77777777" w:rsidR="00C33AD9" w:rsidRPr="001C6593" w:rsidRDefault="00C33AD9" w:rsidP="00224A73">
      <w:pPr>
        <w:pStyle w:val="Textodecomentrio"/>
        <w:rPr>
          <w:rFonts w:ascii="Arial" w:hAnsi="Arial" w:cs="Arial"/>
          <w:b/>
          <w:lang w:val="pt-BR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Lei 8245/91</w:t>
      </w:r>
    </w:p>
    <w:p w14:paraId="71E4A384" w14:textId="2C70A60F" w:rsidR="00C33AD9" w:rsidRPr="00572634" w:rsidRDefault="00C33AD9" w:rsidP="00224A73">
      <w:pPr>
        <w:pStyle w:val="Textodecomentrio"/>
        <w:rPr>
          <w:color w:val="C00000"/>
          <w:lang w:val="pt-BR"/>
        </w:rPr>
      </w:pPr>
      <w:r w:rsidRPr="00572634">
        <w:rPr>
          <w:rFonts w:ascii="Arial" w:hAnsi="Arial" w:cs="Arial"/>
          <w:b/>
          <w:color w:val="C00000"/>
          <w:lang w:val="pt-BR"/>
        </w:rPr>
        <w:t>Art. 35.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  <w:lang w:val="pt-BR"/>
        </w:rPr>
        <w:t>Salvo expressa disposição contratual em contrário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necessárias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 introduzidas pelo locatário,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ainda que não autorizadas pelo locador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bem como as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benfeitorias úteis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 xml:space="preserve">, </w:t>
      </w:r>
      <w:r w:rsidRPr="00572634">
        <w:rPr>
          <w:rFonts w:ascii="Arial" w:hAnsi="Arial" w:cs="Arial"/>
          <w:b/>
          <w:color w:val="C00000"/>
          <w:sz w:val="20"/>
          <w:szCs w:val="20"/>
          <w:lang w:val="pt-BR"/>
        </w:rPr>
        <w:t>desde que autorizadas</w:t>
      </w:r>
      <w:r w:rsidRPr="00572634">
        <w:rPr>
          <w:rFonts w:ascii="Arial" w:hAnsi="Arial" w:cs="Arial"/>
          <w:color w:val="C00000"/>
          <w:sz w:val="20"/>
          <w:szCs w:val="20"/>
          <w:lang w:val="pt-BR"/>
        </w:rPr>
        <w:t>, serão indenizáveis e permitem o exercício do direito de retenção.</w:t>
      </w:r>
    </w:p>
  </w:comment>
  <w:comment w:id="46" w:author="Marcus Bessa" w:date="2017-03-25T18:36:00Z" w:initials="MVB">
    <w:p w14:paraId="40420348" w14:textId="6D078B39" w:rsidR="00C33AD9" w:rsidRDefault="00C33AD9" w:rsidP="00145D4E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hd w:val="clear" w:color="auto" w:fill="FFFFFF"/>
        </w:rPr>
        <w:t>Lei 8245/91</w:t>
      </w:r>
    </w:p>
    <w:p w14:paraId="11CD078A" w14:textId="3F84C70F" w:rsidR="00C33AD9" w:rsidRPr="00572634" w:rsidRDefault="00C33AD9" w:rsidP="00145D4E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 locatário poderá denunciar a locação por prazo indeterminado mediante aviso por escrito ao locador, com antecedência mínima de trinta dias.</w:t>
      </w:r>
    </w:p>
    <w:p w14:paraId="15C05B91" w14:textId="1EC01A10" w:rsidR="00C33AD9" w:rsidRPr="00572634" w:rsidRDefault="00C33AD9" w:rsidP="00EC299D">
      <w:pPr>
        <w:spacing w:before="100" w:beforeAutospacing="1" w:after="100" w:afterAutospacing="1" w:line="240" w:lineRule="auto"/>
        <w:ind w:firstLine="525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>
        <w:rPr>
          <w:rFonts w:ascii="Arial" w:hAnsi="Arial" w:cs="Arial"/>
          <w:b/>
          <w:color w:val="C00000"/>
          <w:szCs w:val="20"/>
          <w:lang w:val="pt-BR" w:eastAsia="pt-BR"/>
        </w:rPr>
        <w:t>Cláusula</w:t>
      </w: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 xml:space="preserve"> único.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47" w:author="Marcus Bessa" w:date="2017-09-14T12:32:00Z" w:initials="MVB">
    <w:p w14:paraId="3A83E3CA" w14:textId="2FEE5E5A" w:rsidR="00C33AD9" w:rsidRPr="00D46170" w:rsidRDefault="00C33AD9" w:rsidP="00C65071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lang w:val="pt-BR" w:eastAsia="pt-BR"/>
        </w:rPr>
        <w:t>Código do Processo Civil</w:t>
      </w:r>
    </w:p>
    <w:p w14:paraId="07EF7D0B" w14:textId="70C68895" w:rsidR="00C33AD9" w:rsidRPr="00572634" w:rsidRDefault="00C33AD9" w:rsidP="00C65071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lang w:val="pt-BR" w:eastAsia="pt-BR"/>
        </w:rPr>
        <w:t>Art. 373.  O ônus da prova incumbe:</w:t>
      </w:r>
    </w:p>
    <w:p w14:paraId="512D4EB4" w14:textId="77777777" w:rsidR="00C33AD9" w:rsidRPr="00572634" w:rsidRDefault="00C33AD9" w:rsidP="00D46170">
      <w:pPr>
        <w:pStyle w:val="artigo"/>
        <w:ind w:firstLine="525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 xml:space="preserve"> A distribuição diversa do ônus da prova também </w:t>
      </w:r>
      <w:r w:rsidRPr="00572634">
        <w:rPr>
          <w:rFonts w:ascii="Arial" w:hAnsi="Arial" w:cs="Arial"/>
          <w:b/>
          <w:color w:val="C00000"/>
        </w:rPr>
        <w:t>pode ocorrer por convenção das partes</w:t>
      </w:r>
      <w:r w:rsidRPr="00572634">
        <w:rPr>
          <w:rFonts w:ascii="Arial" w:hAnsi="Arial" w:cs="Arial"/>
          <w:color w:val="C00000"/>
        </w:rPr>
        <w:t>, salvo quando:</w:t>
      </w:r>
    </w:p>
    <w:p w14:paraId="52313D89" w14:textId="77777777" w:rsidR="00C33AD9" w:rsidRPr="00572634" w:rsidRDefault="00C33AD9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8" w:name="art373§3i"/>
      <w:bookmarkEnd w:id="48"/>
      <w:r w:rsidRPr="00572634">
        <w:rPr>
          <w:rFonts w:ascii="Arial" w:hAnsi="Arial" w:cs="Arial"/>
          <w:color w:val="C00000"/>
        </w:rPr>
        <w:t>I - recair sobre direito indisponível da parte;</w:t>
      </w:r>
    </w:p>
    <w:p w14:paraId="46128B0F" w14:textId="77777777" w:rsidR="00C33AD9" w:rsidRPr="00572634" w:rsidRDefault="00C33AD9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49" w:name="art373§3ii"/>
      <w:bookmarkEnd w:id="49"/>
      <w:r w:rsidRPr="00572634">
        <w:rPr>
          <w:rFonts w:ascii="Arial" w:hAnsi="Arial" w:cs="Arial"/>
          <w:color w:val="C00000"/>
        </w:rPr>
        <w:t>II - tornar excessivamente difícil a uma parte o exercício do direito.</w:t>
      </w:r>
    </w:p>
    <w:p w14:paraId="55772CC0" w14:textId="39A67C5A" w:rsidR="00C33AD9" w:rsidRPr="00572634" w:rsidRDefault="00C33AD9" w:rsidP="00D46170">
      <w:pPr>
        <w:pStyle w:val="artigo"/>
        <w:ind w:firstLine="525"/>
        <w:rPr>
          <w:rFonts w:ascii="Arial" w:hAnsi="Arial" w:cs="Arial"/>
          <w:color w:val="C00000"/>
        </w:rPr>
      </w:pPr>
      <w:bookmarkStart w:id="50" w:name="art373§4"/>
      <w:bookmarkEnd w:id="50"/>
      <w:r w:rsidRPr="00572634">
        <w:rPr>
          <w:rFonts w:ascii="Arial" w:hAnsi="Arial" w:cs="Arial"/>
          <w:color w:val="C00000"/>
        </w:rPr>
        <w:t>§ 4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A convenção de que trata o § 3</w:t>
      </w:r>
      <w:r w:rsidRPr="00572634">
        <w:rPr>
          <w:rFonts w:ascii="Arial" w:hAnsi="Arial" w:cs="Arial"/>
          <w:color w:val="C00000"/>
          <w:u w:val="single"/>
          <w:vertAlign w:val="superscript"/>
        </w:rPr>
        <w:t>o</w:t>
      </w:r>
      <w:r w:rsidRPr="00572634">
        <w:rPr>
          <w:rFonts w:ascii="Arial" w:hAnsi="Arial" w:cs="Arial"/>
          <w:color w:val="C00000"/>
        </w:rPr>
        <w:t> pode ser celebrada antes ou durante o processo.</w:t>
      </w:r>
    </w:p>
  </w:comment>
  <w:comment w:id="51" w:author="Marcus Bessa" w:date="2017-09-14T10:55:00Z" w:initials="MVB">
    <w:p w14:paraId="452A5D2D" w14:textId="10E3F5F2" w:rsidR="00C33AD9" w:rsidRPr="00663399" w:rsidRDefault="00C33AD9" w:rsidP="00905FCC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8878D7">
        <w:rPr>
          <w:rFonts w:ascii="Arial" w:hAnsi="Arial" w:cs="Arial"/>
          <w:b/>
          <w:color w:val="0432FF"/>
          <w:szCs w:val="20"/>
          <w:lang w:val="pt-BR"/>
        </w:rPr>
        <w:t>Lei 8245/91</w:t>
      </w:r>
    </w:p>
    <w:p w14:paraId="6A717214" w14:textId="054571E6" w:rsidR="00C33AD9" w:rsidRPr="00905FCC" w:rsidRDefault="00C33AD9" w:rsidP="00905FC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39. 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Salvo disposição contratual em contrário, qualquer das garantias da locação se estende até a efetiva devolução do imóvel, ainda que prorrogada a locação por prazo indeterminado, por força desta Lei.</w:t>
      </w:r>
    </w:p>
  </w:comment>
  <w:comment w:id="52" w:author="Marcus Bessa" w:date="2017-09-14T10:41:00Z" w:initials="MVB">
    <w:p w14:paraId="0A462038" w14:textId="498189E0" w:rsidR="00C33AD9" w:rsidRDefault="00C33AD9" w:rsidP="00BF7238">
      <w:pPr>
        <w:pStyle w:val="NormalWeb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572634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6D375FA4" w14:textId="3F4EB4F9" w:rsidR="00C33AD9" w:rsidRPr="00572634" w:rsidRDefault="00C33AD9" w:rsidP="00BF7238">
      <w:pPr>
        <w:pStyle w:val="NormalWeb"/>
        <w:rPr>
          <w:rFonts w:ascii="Times" w:hAnsi="Times"/>
          <w:color w:val="C00000"/>
          <w:sz w:val="27"/>
          <w:szCs w:val="27"/>
        </w:rPr>
      </w:pPr>
      <w:r w:rsidRPr="00572634">
        <w:rPr>
          <w:rFonts w:ascii="Arial" w:hAnsi="Arial" w:cs="Arial"/>
          <w:b/>
          <w:color w:val="C00000"/>
          <w:sz w:val="20"/>
          <w:szCs w:val="20"/>
        </w:rPr>
        <w:t>Art. 38.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A caução poderá ser em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bens móveis</w:t>
      </w:r>
      <w:r w:rsidRPr="00572634">
        <w:rPr>
          <w:rFonts w:ascii="Arial" w:hAnsi="Arial" w:cs="Arial"/>
          <w:color w:val="C00000"/>
          <w:sz w:val="20"/>
          <w:szCs w:val="20"/>
        </w:rPr>
        <w:t xml:space="preserve"> ou </w:t>
      </w:r>
      <w:r w:rsidRPr="00572634">
        <w:rPr>
          <w:rFonts w:ascii="Arial" w:hAnsi="Arial" w:cs="Arial"/>
          <w:b/>
          <w:i/>
          <w:color w:val="C00000"/>
          <w:sz w:val="20"/>
          <w:szCs w:val="20"/>
          <w:u w:val="single"/>
        </w:rPr>
        <w:t>imóveis</w:t>
      </w:r>
      <w:r w:rsidRPr="00572634">
        <w:rPr>
          <w:rFonts w:ascii="Arial" w:hAnsi="Arial" w:cs="Arial"/>
          <w:color w:val="C00000"/>
          <w:sz w:val="20"/>
          <w:szCs w:val="20"/>
        </w:rPr>
        <w:t>.</w:t>
      </w:r>
    </w:p>
    <w:p w14:paraId="005D12E3" w14:textId="77777777" w:rsidR="00C33AD9" w:rsidRPr="00572634" w:rsidRDefault="00C33AD9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1º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móveis deverá ser registrada em cartório de títulos e documentos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; a em </w:t>
      </w:r>
      <w:r w:rsidRPr="00572634">
        <w:rPr>
          <w:rFonts w:ascii="Arial" w:hAnsi="Arial" w:cs="Arial"/>
          <w:i/>
          <w:color w:val="C00000"/>
          <w:szCs w:val="20"/>
          <w:u w:val="single"/>
          <w:lang w:val="pt-BR" w:eastAsia="pt-BR"/>
        </w:rPr>
        <w:t>bens imóveis deverá ser averbada à margem da respectiva matrícula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>.</w:t>
      </w:r>
    </w:p>
    <w:p w14:paraId="2CB9A6F4" w14:textId="7B691B38" w:rsidR="00C33AD9" w:rsidRPr="00572634" w:rsidRDefault="00C33AD9" w:rsidP="00BF7238">
      <w:pPr>
        <w:spacing w:before="100" w:beforeAutospacing="1" w:after="100" w:afterAutospacing="1" w:line="240" w:lineRule="auto"/>
        <w:jc w:val="left"/>
        <w:rPr>
          <w:rFonts w:ascii="Times" w:hAnsi="Times" w:cs="Times New Roman"/>
          <w:color w:val="C00000"/>
          <w:sz w:val="27"/>
          <w:szCs w:val="27"/>
          <w:lang w:val="pt-BR" w:eastAsia="pt-BR"/>
        </w:rPr>
      </w:pPr>
      <w:r w:rsidRPr="00572634">
        <w:rPr>
          <w:rFonts w:ascii="Arial" w:hAnsi="Arial" w:cs="Arial"/>
          <w:b/>
          <w:color w:val="C00000"/>
          <w:szCs w:val="20"/>
          <w:lang w:val="pt-BR" w:eastAsia="pt-BR"/>
        </w:rPr>
        <w:t>§ 2º</w:t>
      </w:r>
      <w:r w:rsidRPr="00572634">
        <w:rPr>
          <w:rFonts w:ascii="Arial" w:hAnsi="Arial" w:cs="Arial"/>
          <w:color w:val="C00000"/>
          <w:szCs w:val="20"/>
          <w:lang w:val="pt-BR" w:eastAsia="pt-BR"/>
        </w:rPr>
        <w:t xml:space="preserve"> A caução em dinheiro, que não poderá exceder o equivalente a três meses de aluguel, será depositada em caderneta de poupança, autorizada, pelo Poder Público e por ele regulamentada, revertendo em benefício do locatário todas as vantagens dela decorrentes por ocasião do levantamento da soma respectiva.</w:t>
      </w:r>
    </w:p>
  </w:comment>
  <w:comment w:id="53" w:author="Marcus Bessa" w:date="2017-09-14T10:47:00Z" w:initials="MVB">
    <w:p w14:paraId="0B471D94" w14:textId="1B9C391B" w:rsidR="00C33AD9" w:rsidRPr="00572634" w:rsidRDefault="00C33AD9" w:rsidP="006E6D48">
      <w:pPr>
        <w:pStyle w:val="Textodecomentrio"/>
        <w:rPr>
          <w:rFonts w:ascii="Arial" w:hAnsi="Arial" w:cs="Arial"/>
          <w:b/>
          <w:color w:val="C00000"/>
          <w:lang w:val="pt-BR"/>
        </w:rPr>
      </w:pPr>
      <w:r w:rsidRPr="006E6D48">
        <w:rPr>
          <w:rStyle w:val="Refdecomentrio"/>
          <w:rFonts w:ascii="Arial" w:hAnsi="Arial" w:cs="Arial"/>
          <w:b/>
          <w:sz w:val="24"/>
          <w:szCs w:val="24"/>
        </w:rPr>
        <w:annotationRef/>
      </w:r>
      <w:r w:rsidRPr="00572634">
        <w:rPr>
          <w:rFonts w:ascii="Arial" w:hAnsi="Arial" w:cs="Arial"/>
          <w:b/>
          <w:color w:val="0432FF"/>
          <w:lang w:val="pt-BR"/>
        </w:rPr>
        <w:t>SBPE – Sistema Brasileiro de Poupança e Empréstimos – Resolução 09 de 13/08/79</w:t>
      </w:r>
      <w:r w:rsidRPr="00572634">
        <w:rPr>
          <w:rFonts w:ascii="Arial" w:hAnsi="Arial" w:cs="Arial"/>
          <w:color w:val="0432FF"/>
          <w:lang w:val="pt-BR"/>
        </w:rPr>
        <w:t xml:space="preserve">: </w:t>
      </w:r>
      <w:r w:rsidRPr="00572634">
        <w:rPr>
          <w:rFonts w:ascii="Arial" w:eastAsia="Times New Roman" w:hAnsi="Arial" w:cs="Arial"/>
          <w:color w:val="C00000"/>
          <w:shd w:val="clear" w:color="auto" w:fill="FFFFFF"/>
          <w:lang w:val="pt-BR" w:eastAsia="pt-BR"/>
        </w:rPr>
        <w:t>Regulamenta o depósito, nas entidades do Sistema Brasileiro de Poupança e Empréstimo, de valores oferecidos em garantia de contrato de locação.</w:t>
      </w:r>
    </w:p>
    <w:p w14:paraId="6B82422C" w14:textId="5043880B" w:rsidR="00C33AD9" w:rsidRPr="006E6D48" w:rsidRDefault="00C33AD9" w:rsidP="006E6D4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1.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As entidades do Sistema Brasileiro de Poupança e Empréstimo – SBPE poderão receber em depósito, em garantia de contrato de locação, quantia equivalente a até 3 (três) meses do aluguel convencionado.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2.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terá o prazo de duração da locação.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lang w:val="pt-BR" w:eastAsia="pt-BR"/>
        </w:rPr>
        <w:br/>
      </w:r>
      <w:r w:rsidRPr="00572634">
        <w:rPr>
          <w:rFonts w:ascii="Helvetica" w:eastAsia="Times New Roman" w:hAnsi="Helvetica" w:cs="Times New Roman"/>
          <w:b/>
          <w:color w:val="C00000"/>
          <w:sz w:val="23"/>
          <w:szCs w:val="23"/>
          <w:shd w:val="clear" w:color="auto" w:fill="FFFFFF"/>
          <w:lang w:val="pt-BR" w:eastAsia="pt-BR"/>
        </w:rPr>
        <w:t xml:space="preserve">3. </w:t>
      </w:r>
      <w:r w:rsidRPr="00572634">
        <w:rPr>
          <w:rFonts w:ascii="Helvetica" w:eastAsia="Times New Roman" w:hAnsi="Helvetica" w:cs="Times New Roman"/>
          <w:color w:val="C00000"/>
          <w:sz w:val="23"/>
          <w:szCs w:val="23"/>
          <w:shd w:val="clear" w:color="auto" w:fill="FFFFFF"/>
          <w:lang w:val="pt-BR" w:eastAsia="pt-BR"/>
        </w:rPr>
        <w:t>O depósito será aberto em conta conjunta, não solidária, em nome do locador e do locatário.</w:t>
      </w:r>
    </w:p>
  </w:comment>
  <w:comment w:id="55" w:author="Marcus Bessa" w:date="2017-03-25T19:45:00Z" w:initials="MVB">
    <w:p w14:paraId="6ECBC820" w14:textId="6032616F" w:rsidR="00C33AD9" w:rsidRPr="00572634" w:rsidRDefault="00C33AD9" w:rsidP="00D52D08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3C579417" w14:textId="1AC95BC7" w:rsidR="00C33AD9" w:rsidRPr="00D52D08" w:rsidRDefault="00C33AD9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818.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Pelo contrato de fiança, uma pessoa garante satisfazer ao credor uma obrigação assumida pelo devedor, caso este não a cumpra.</w:t>
      </w:r>
    </w:p>
  </w:comment>
  <w:comment w:id="56" w:author="Marcus Bessa" w:date="2017-03-25T19:47:00Z" w:initials="MVB">
    <w:p w14:paraId="50872C2E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53B59A6C" w14:textId="3C4532D1" w:rsidR="00C33AD9" w:rsidRPr="00D52D08" w:rsidRDefault="00C33AD9" w:rsidP="00D52D0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835.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poderá exonerar-se da fiança que tiver assinado sem limitação de tempo, sempre que lhe convier, ficando obrigado por todos os efeitos da fiança, durante sessenta dias após a notificação do credor.</w:t>
      </w:r>
    </w:p>
  </w:comment>
  <w:comment w:id="57" w:author="Marcus Bessa" w:date="2017-03-25T19:48:00Z" w:initials="MVB">
    <w:p w14:paraId="6CB6C5F0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5BB4A60" w14:textId="46C57DC0" w:rsidR="00C33AD9" w:rsidRPr="00D52D08" w:rsidRDefault="00C33AD9" w:rsidP="00D52D08">
      <w:pPr>
        <w:pStyle w:val="NormalWeb"/>
        <w:shd w:val="clear" w:color="auto" w:fill="FFFFFF"/>
        <w:ind w:firstLine="567"/>
        <w:rPr>
          <w:rFonts w:ascii="Arial" w:hAnsi="Arial" w:cs="Arial"/>
          <w:color w:val="000000"/>
        </w:rPr>
      </w:pPr>
      <w:r w:rsidRPr="00572634">
        <w:rPr>
          <w:rFonts w:ascii="Arial" w:hAnsi="Arial" w:cs="Arial"/>
          <w:b/>
          <w:color w:val="C00000"/>
        </w:rPr>
        <w:t>Art. 836.</w:t>
      </w:r>
      <w:r w:rsidRPr="00572634">
        <w:rPr>
          <w:rFonts w:ascii="Arial" w:hAnsi="Arial" w:cs="Arial"/>
          <w:color w:val="C00000"/>
        </w:rPr>
        <w:t xml:space="preserve"> A obrigação do fiador passa aos herdeiros; mas a responsabilidade da fiança se limita ao tempo decorrido até a morte do fiador, e não pode ultrapassar as forças da herança.</w:t>
      </w:r>
    </w:p>
  </w:comment>
  <w:comment w:id="58" w:author="Marcus Bessa" w:date="2017-03-25T19:49:00Z" w:initials="MVB">
    <w:p w14:paraId="3AD4713D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C48B832" w14:textId="014A6194" w:rsidR="00C33AD9" w:rsidRPr="007F595F" w:rsidRDefault="00C33AD9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demandado pelo pagamento da dívida tem direito a exigir, até a contestação da lide, que sejam primeiro executados os bens do devedor.</w:t>
      </w:r>
    </w:p>
  </w:comment>
  <w:comment w:id="59" w:author="Marcus Bessa" w:date="2017-03-25T19:49:00Z" w:initials="MVB">
    <w:p w14:paraId="0308FE1E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6FD7A5F2" w14:textId="28238169" w:rsidR="00C33AD9" w:rsidRPr="00572634" w:rsidRDefault="00C33AD9" w:rsidP="007F595F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837.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fiador pode opor ao credor as exceções que lhe forem pessoais, e as extintivas da obrigação que competem ao devedor principal, se não provierem simplesmente de incapacidade pessoal, salvo o caso do mútuo feito a pessoa menor.</w:t>
      </w:r>
    </w:p>
  </w:comment>
  <w:comment w:id="60" w:author="Marcus Bessa" w:date="2017-03-25T19:51:00Z" w:initials="MVB">
    <w:p w14:paraId="0B0966EB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72935DA" w14:textId="77777777" w:rsidR="00C33AD9" w:rsidRPr="00572634" w:rsidRDefault="00C33AD9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2303A84A" w14:textId="77777777" w:rsidR="00C33AD9" w:rsidRPr="00572634" w:rsidRDefault="00C33AD9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1" w:name="art838i"/>
      <w:bookmarkEnd w:id="61"/>
      <w:r w:rsidRPr="00572634">
        <w:rPr>
          <w:rFonts w:ascii="Arial" w:hAnsi="Arial" w:cs="Arial"/>
          <w:color w:val="C00000"/>
        </w:rPr>
        <w:t>I - se, sem consentimento seu, o credor conceder moratória ao devedor;</w:t>
      </w:r>
    </w:p>
    <w:p w14:paraId="5E5BEC48" w14:textId="77777777" w:rsidR="00C33AD9" w:rsidRPr="00572634" w:rsidRDefault="00C33AD9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2" w:name="art838ii"/>
      <w:bookmarkEnd w:id="62"/>
      <w:r w:rsidRPr="00572634">
        <w:rPr>
          <w:rFonts w:ascii="Arial" w:hAnsi="Arial" w:cs="Arial"/>
          <w:color w:val="C00000"/>
        </w:rPr>
        <w:t>II - se, por fato do credor, for impossível a sub-rogação nos seus direitos e preferências;</w:t>
      </w:r>
    </w:p>
    <w:p w14:paraId="0521FEC0" w14:textId="0009C148" w:rsidR="00C33AD9" w:rsidRPr="00572634" w:rsidRDefault="00C33AD9" w:rsidP="00D73A7A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bookmarkStart w:id="63" w:name="art838iii"/>
      <w:bookmarkEnd w:id="63"/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64" w:author="Marcus Bessa" w:date="2017-03-25T19:50:00Z" w:initials="MVB">
    <w:p w14:paraId="02BE0AB0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1888B6C0" w14:textId="311DA897" w:rsidR="00C33AD9" w:rsidRPr="00572634" w:rsidRDefault="00C33AD9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839.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Se for invocado o benefício da excussão e o devedor, retardando-se a execução, cair em insolvência, ficará exonerado o fiador que o invocou, se provar que os bens por ele indicados eram, ao tempo da penhora, suficientes para a solução da dívida afiançada.</w:t>
      </w:r>
    </w:p>
  </w:comment>
  <w:comment w:id="66" w:author="Marcus Bessa" w:date="2017-03-25T19:53:00Z" w:initials="MVB">
    <w:p w14:paraId="4FACA6B8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0CDFD96B" w14:textId="180A4576" w:rsidR="00C33AD9" w:rsidRPr="00D73A7A" w:rsidRDefault="00C33AD9" w:rsidP="00D73A7A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822.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Não sendo limitada, a fiança compreenderá todos os acessórios da dívida principal, inclusive as despesas judiciais, desde a citação do fiador.</w:t>
      </w:r>
    </w:p>
  </w:comment>
  <w:comment w:id="67" w:author="Marcus Bessa" w:date="2017-03-25T21:59:00Z" w:initials="MVB">
    <w:p w14:paraId="2D84B28C" w14:textId="77777777" w:rsidR="00C33AD9" w:rsidRPr="008647BD" w:rsidRDefault="00C33AD9" w:rsidP="008647BD">
      <w:pPr>
        <w:spacing w:after="0" w:line="240" w:lineRule="auto"/>
        <w:jc w:val="left"/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Código Civil Brasileiro</w:t>
      </w:r>
    </w:p>
    <w:p w14:paraId="4EA132D4" w14:textId="77777777" w:rsidR="00C33AD9" w:rsidRPr="00572634" w:rsidRDefault="00C33AD9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b/>
          <w:color w:val="C00000"/>
        </w:rPr>
        <w:t>Art. 838.</w:t>
      </w:r>
      <w:r w:rsidRPr="00572634">
        <w:rPr>
          <w:rFonts w:ascii="Arial" w:hAnsi="Arial" w:cs="Arial"/>
          <w:color w:val="C00000"/>
        </w:rPr>
        <w:t xml:space="preserve"> O fiador, ainda que solidário, ficará desobrigado:</w:t>
      </w:r>
    </w:p>
    <w:p w14:paraId="1927BCF2" w14:textId="77777777" w:rsidR="00C33AD9" w:rsidRPr="00572634" w:rsidRDefault="00C33AD9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 - se, sem consentimento seu, o credor conceder moratória ao devedor;</w:t>
      </w:r>
    </w:p>
    <w:p w14:paraId="24883FCC" w14:textId="77777777" w:rsidR="00C33AD9" w:rsidRPr="00572634" w:rsidRDefault="00C33AD9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 - se, por fato do credor, for impossível a sub-rogação nos seus direitos e preferências;</w:t>
      </w:r>
    </w:p>
    <w:p w14:paraId="12995054" w14:textId="2CFA6FA4" w:rsidR="00C33AD9" w:rsidRPr="00572634" w:rsidRDefault="00C33AD9" w:rsidP="00200062">
      <w:pPr>
        <w:pStyle w:val="NormalWeb"/>
        <w:shd w:val="clear" w:color="auto" w:fill="FFFFFF"/>
        <w:ind w:firstLine="567"/>
        <w:rPr>
          <w:rFonts w:ascii="Arial" w:hAnsi="Arial" w:cs="Arial"/>
          <w:color w:val="C00000"/>
        </w:rPr>
      </w:pPr>
      <w:r w:rsidRPr="00572634">
        <w:rPr>
          <w:rFonts w:ascii="Arial" w:hAnsi="Arial" w:cs="Arial"/>
          <w:color w:val="C00000"/>
        </w:rPr>
        <w:t>III - se o credor, em pagamento da dívida, aceitar amigavelmente do devedor objeto diverso do que este era obrigado a lhe dar, ainda que depois venha a perdê-lo por evicção.</w:t>
      </w:r>
    </w:p>
  </w:comment>
  <w:comment w:id="70" w:author="Marcus Bessa" w:date="2017-09-14T10:37:00Z" w:initials="MVB">
    <w:p w14:paraId="48B7841A" w14:textId="77777777" w:rsidR="00C33AD9" w:rsidRDefault="00C33AD9" w:rsidP="00E8470C">
      <w:pPr>
        <w:spacing w:after="0" w:line="240" w:lineRule="auto"/>
        <w:jc w:val="left"/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572634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8009/90</w:t>
      </w:r>
    </w:p>
    <w:p w14:paraId="4353B1A3" w14:textId="77777777" w:rsidR="00C33AD9" w:rsidRPr="00572634" w:rsidRDefault="00C33AD9" w:rsidP="00E8470C">
      <w:pPr>
        <w:spacing w:after="0" w:line="240" w:lineRule="auto"/>
        <w:jc w:val="left"/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 xml:space="preserve">Art. 1º 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O imóvel residencial próprio do casal, ou da entidade familiar, é impenhorável e não responderá por qualquer tipo de dívida civil, comercial, fiscal, previdenciária ou de outra natureza, contraída pelos cônjuges ou pelos pais ou filhos que sejam seus proprietários e nele residam, salvo nas hipóteses previstas nesta lei.</w:t>
      </w:r>
    </w:p>
    <w:p w14:paraId="1A183178" w14:textId="77777777" w:rsidR="00C33AD9" w:rsidRPr="00572634" w:rsidRDefault="00C33AD9" w:rsidP="00F26B1C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3º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A impenhorabilidade é oponível em qualquer processo de execução civil, fiscal, previdenciária, trabalhista ou de outra natureza, salvo se movido:</w:t>
      </w:r>
    </w:p>
    <w:p w14:paraId="08DF42F4" w14:textId="6C042894" w:rsidR="00C33AD9" w:rsidRPr="00F26B1C" w:rsidRDefault="00C33AD9" w:rsidP="00E8470C">
      <w:pPr>
        <w:spacing w:after="0" w:line="240" w:lineRule="auto"/>
        <w:jc w:val="left"/>
        <w:rPr>
          <w:rFonts w:eastAsia="Times New Roman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hd w:val="clear" w:color="auto" w:fill="FFFFFF"/>
          <w:lang w:val="pt-BR"/>
        </w:rPr>
        <w:t>VII - por obrigação decorrente de fiança concedida em contrato de locação. </w:t>
      </w:r>
      <w:r w:rsidRPr="00572634">
        <w:rPr>
          <w:rStyle w:val="nfase"/>
          <w:rFonts w:ascii="Arial" w:eastAsia="Times New Roman" w:hAnsi="Arial" w:cs="Arial"/>
          <w:i w:val="0"/>
          <w:iCs w:val="0"/>
          <w:color w:val="C00000"/>
          <w:shd w:val="clear" w:color="auto" w:fill="FFFFFF"/>
          <w:lang w:val="pt-BR"/>
        </w:rPr>
        <w:t>        </w:t>
      </w:r>
      <w:hyperlink r:id="rId2" w:anchor="art3vii" w:history="1">
        <w:r w:rsidRPr="00E24454">
          <w:rPr>
            <w:rStyle w:val="Hyperlink"/>
            <w:rFonts w:ascii="Arial" w:eastAsia="Times New Roman" w:hAnsi="Arial" w:cs="Arial"/>
            <w:shd w:val="clear" w:color="auto" w:fill="FFFFFF"/>
            <w:lang w:val="pt-BR"/>
          </w:rPr>
          <w:t>(Incluído pela Lei nº 8.245, de 1991)</w:t>
        </w:r>
      </w:hyperlink>
    </w:p>
    <w:p w14:paraId="7CD28C08" w14:textId="77777777" w:rsidR="00C33AD9" w:rsidRDefault="00C33AD9" w:rsidP="002F4F22">
      <w:pPr>
        <w:pStyle w:val="p1"/>
        <w:rPr>
          <w:b/>
        </w:rPr>
      </w:pPr>
    </w:p>
    <w:p w14:paraId="29486296" w14:textId="77777777" w:rsidR="00C33AD9" w:rsidRPr="00572634" w:rsidRDefault="00C33AD9" w:rsidP="002F4F22">
      <w:pPr>
        <w:pStyle w:val="p1"/>
        <w:rPr>
          <w:b/>
          <w:color w:val="0432FF"/>
        </w:rPr>
      </w:pPr>
      <w:r w:rsidRPr="00572634">
        <w:rPr>
          <w:b/>
          <w:color w:val="0432FF"/>
        </w:rPr>
        <w:t>Súmula 549 do STJ:</w:t>
      </w:r>
    </w:p>
    <w:p w14:paraId="29ADB18F" w14:textId="2C741242" w:rsidR="00C33AD9" w:rsidRPr="00572634" w:rsidRDefault="00C33AD9" w:rsidP="002F4F22">
      <w:pPr>
        <w:pStyle w:val="p1"/>
        <w:rPr>
          <w:color w:val="C00000"/>
        </w:rPr>
      </w:pPr>
      <w:r w:rsidRPr="00572634">
        <w:rPr>
          <w:color w:val="C00000"/>
        </w:rPr>
        <w:t>É válida a penhora de bem de família pertencente a fiador de contrato de locação.</w:t>
      </w:r>
    </w:p>
    <w:p w14:paraId="030FFA88" w14:textId="0D9844B3" w:rsidR="00C33AD9" w:rsidRDefault="00C33AD9" w:rsidP="002F4F22">
      <w:pPr>
        <w:pStyle w:val="p1"/>
      </w:pPr>
      <w:r w:rsidRPr="00572634">
        <w:rPr>
          <w:color w:val="C00000"/>
        </w:rPr>
        <w:t>(2ª Seção. Aprovada em 14/10/2015, DJe 19/10/2015)</w:t>
      </w:r>
    </w:p>
  </w:comment>
  <w:comment w:id="72" w:author="Marcus Bessa" w:date="2017-03-25T20:25:00Z" w:initials="MVB">
    <w:p w14:paraId="145F0C53" w14:textId="796D1C7D" w:rsidR="00C33AD9" w:rsidRPr="00572634" w:rsidRDefault="00C33AD9" w:rsidP="00D87EF3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572634">
        <w:rPr>
          <w:rStyle w:val="Refdecomentrio"/>
          <w:color w:val="0432FF"/>
        </w:rPr>
        <w:annotationRef/>
      </w:r>
      <w:r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1A135D07" w14:textId="1D68839A" w:rsidR="00C33AD9" w:rsidRPr="00572634" w:rsidRDefault="00C33AD9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572634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23.</w:t>
      </w: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 xml:space="preserve"> O locatário é obrigado a:</w:t>
      </w:r>
    </w:p>
    <w:p w14:paraId="762239B3" w14:textId="04EF0770" w:rsidR="00C33AD9" w:rsidRPr="00D87EF3" w:rsidRDefault="00C33AD9" w:rsidP="00D87EF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572634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XI - pagar o prêmio do seguro de fiança;</w:t>
      </w:r>
    </w:p>
  </w:comment>
  <w:comment w:id="73" w:author="Marcus Bessa" w:date="2017-03-25T20:42:00Z" w:initials="MVB">
    <w:p w14:paraId="50B46E42" w14:textId="77777777" w:rsidR="00C33AD9" w:rsidRPr="004F4274" w:rsidRDefault="00C33AD9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3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Nº 9.514, DE 20 DE NOVEMBRO DE 1997.</w:t>
        </w:r>
      </w:hyperlink>
    </w:p>
    <w:p w14:paraId="23C87C7E" w14:textId="58ACABA3" w:rsidR="00C33AD9" w:rsidRPr="004F4274" w:rsidRDefault="00C33AD9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Cs w:val="20"/>
          <w:shd w:val="clear" w:color="auto" w:fill="FFFFFF"/>
          <w:lang w:val="pt-BR" w:eastAsia="pt-BR"/>
        </w:rPr>
        <w:t>Dispõe sobre o Sistema de Financiamento Imobiliário, institui a alienação fiduciária de coisa imóvel e dá outras providências.</w:t>
      </w:r>
    </w:p>
  </w:comment>
  <w:comment w:id="74" w:author="Marcus Bessa" w:date="2017-03-25T20:43:00Z" w:initials="MVB">
    <w:p w14:paraId="049EB602" w14:textId="2C035C47" w:rsidR="00C33AD9" w:rsidRPr="004F4274" w:rsidRDefault="00C33AD9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>
        <w:rPr>
          <w:rStyle w:val="Refdecomentrio"/>
        </w:rPr>
        <w:annotationRef/>
      </w:r>
      <w:hyperlink r:id="rId4" w:history="1"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LEI N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vertAlign w:val="superscript"/>
            <w:lang w:val="pt-BR" w:eastAsia="pt-BR"/>
          </w:rPr>
          <w:t>o</w:t>
        </w:r>
        <w:r w:rsidRPr="004F4274">
          <w:rPr>
            <w:rFonts w:ascii="Arial" w:eastAsia="Times New Roman" w:hAnsi="Arial" w:cs="Arial"/>
            <w:b/>
            <w:bCs/>
            <w:color w:val="000080"/>
            <w:sz w:val="24"/>
            <w:u w:val="single"/>
            <w:shd w:val="clear" w:color="auto" w:fill="FFFFFF"/>
            <w:lang w:val="pt-BR" w:eastAsia="pt-BR"/>
          </w:rPr>
          <w:t> 10.931, DE 02 DE AGOSTO DE 2004</w:t>
        </w:r>
      </w:hyperlink>
    </w:p>
    <w:p w14:paraId="3C708AFE" w14:textId="57B9307C" w:rsidR="00C33AD9" w:rsidRPr="004F4274" w:rsidRDefault="00C33AD9" w:rsidP="004F427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pt-BR" w:eastAsia="pt-BR"/>
        </w:rPr>
      </w:pP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Dispõe sobre o patrimônio de afetação de incorporações imobiliárias, Letra de Crédito Imobiliário, Cédula de Crédito Imobiliário, Cédula de Crédito Bancário, altera o Decreto-Lei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911, de 1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de outubro de 1969, as Leis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4.591, de 16 de dezembro de 1964,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4.728, de 14 de julho de 1965, e n</w:t>
      </w:r>
      <w:r w:rsidRPr="004F4274">
        <w:rPr>
          <w:rFonts w:ascii="Arial" w:eastAsia="Times New Roman" w:hAnsi="Arial" w:cs="Arial"/>
          <w:color w:val="8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4F4274">
        <w:rPr>
          <w:rFonts w:ascii="Arial" w:eastAsia="Times New Roman" w:hAnsi="Arial" w:cs="Arial"/>
          <w:color w:val="800000"/>
          <w:sz w:val="24"/>
          <w:shd w:val="clear" w:color="auto" w:fill="FFFFFF"/>
          <w:lang w:val="pt-BR" w:eastAsia="pt-BR"/>
        </w:rPr>
        <w:t> 10.406, de 10 de janeiro de 2002, e dá outras providências.</w:t>
      </w:r>
    </w:p>
  </w:comment>
  <w:comment w:id="80" w:author="Marcus Bessa" w:date="2017-03-25T22:02:00Z" w:initials="MVB">
    <w:p w14:paraId="39165A33" w14:textId="0B00E947" w:rsidR="00C33AD9" w:rsidRPr="00D013C9" w:rsidRDefault="00C33AD9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D013C9">
        <w:rPr>
          <w:rStyle w:val="Refdecomentrio"/>
          <w:color w:val="0432FF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391D4C62" w14:textId="298F15EB" w:rsidR="00C33AD9" w:rsidRDefault="00C33AD9" w:rsidP="0092349B">
      <w:pPr>
        <w:spacing w:after="0" w:line="240" w:lineRule="auto"/>
        <w:jc w:val="left"/>
        <w:rPr>
          <w:rFonts w:ascii="Arial" w:eastAsia="Times New Roman" w:hAnsi="Arial" w:cs="Arial"/>
          <w:color w:val="0000FF"/>
          <w:sz w:val="24"/>
          <w:u w:val="single"/>
          <w:shd w:val="clear" w:color="auto" w:fill="FFFFFF"/>
          <w:lang w:val="pt-BR" w:eastAsia="pt-BR"/>
        </w:rPr>
      </w:pP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Art. 4</w:t>
      </w:r>
      <w:r w:rsidRPr="00D013C9">
        <w:rPr>
          <w:rFonts w:ascii="Arial" w:eastAsia="Times New Roman" w:hAnsi="Arial" w:cs="Arial"/>
          <w:b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b/>
          <w:color w:val="C00000"/>
          <w:sz w:val="24"/>
          <w:shd w:val="clear" w:color="auto" w:fill="FFFFFF"/>
          <w:lang w:val="pt-BR" w:eastAsia="pt-BR"/>
        </w:rPr>
        <w:t>  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Durante o prazo estipulado para a duração do contrato, não poderá o locador reaver o imóvel alugado. Com exceção ao que estipula o § 2</w:t>
      </w:r>
      <w:r w:rsidRPr="00D013C9">
        <w:rPr>
          <w:rFonts w:ascii="Arial" w:eastAsia="Times New Roman" w:hAnsi="Arial" w:cs="Arial"/>
          <w:color w:val="C00000"/>
          <w:sz w:val="24"/>
          <w:u w:val="single"/>
          <w:shd w:val="clear" w:color="auto" w:fill="FFFFFF"/>
          <w:vertAlign w:val="superscript"/>
          <w:lang w:val="pt-BR" w:eastAsia="pt-BR"/>
        </w:rPr>
        <w:t>o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 do art. 54-A, o locatário, todavia, poderá devolvê-lo, pagando a multa pactuada, proporcional ao período de cumprimento do contrato, ou, na sua falta, a que for judicialmente estipulada.     </w:t>
      </w:r>
      <w:r w:rsidRPr="0092349B">
        <w:rPr>
          <w:rFonts w:ascii="Arial" w:eastAsia="Times New Roman" w:hAnsi="Arial" w:cs="Arial"/>
          <w:color w:val="000000"/>
          <w:sz w:val="24"/>
          <w:shd w:val="clear" w:color="auto" w:fill="FFFFFF"/>
          <w:lang w:val="pt-BR" w:eastAsia="pt-BR"/>
        </w:rPr>
        <w:t> </w:t>
      </w:r>
      <w:hyperlink r:id="rId5" w:anchor="art2" w:history="1">
        <w:r w:rsidRPr="0092349B">
          <w:rPr>
            <w:rFonts w:ascii="Arial" w:eastAsia="Times New Roman" w:hAnsi="Arial" w:cs="Arial"/>
            <w:color w:val="0000FF"/>
            <w:sz w:val="24"/>
            <w:u w:val="single"/>
            <w:shd w:val="clear" w:color="auto" w:fill="FFFFFF"/>
            <w:lang w:val="pt-BR" w:eastAsia="pt-BR"/>
          </w:rPr>
          <w:t>(Redação dada pela Lei nº 12.744, de 2012)</w:t>
        </w:r>
      </w:hyperlink>
    </w:p>
    <w:p w14:paraId="2A207686" w14:textId="7E1FC1B4" w:rsidR="00C33AD9" w:rsidRPr="00C33AD9" w:rsidRDefault="00C33AD9" w:rsidP="0092349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 w:rsidRPr="00C33AD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/-- BUILD TO SUIT --\</w:t>
      </w:r>
    </w:p>
    <w:p w14:paraId="4D71D300" w14:textId="77777777" w:rsidR="00C33AD9" w:rsidRDefault="00C33AD9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C33AD9">
        <w:rPr>
          <w:rFonts w:ascii="Arial" w:hAnsi="Arial" w:cs="Arial"/>
          <w:b/>
          <w:color w:val="C00000"/>
        </w:rPr>
        <w:t>Art. 54-A.  </w:t>
      </w:r>
      <w:r w:rsidRPr="00D013C9">
        <w:rPr>
          <w:rFonts w:ascii="Arial" w:hAnsi="Arial" w:cs="Arial"/>
          <w:color w:val="C00000"/>
        </w:rPr>
        <w:t xml:space="preserve">Na locação não residencial de imóvel urbano na qual o </w:t>
      </w:r>
      <w:r w:rsidRPr="00D013C9">
        <w:rPr>
          <w:rFonts w:ascii="Arial" w:hAnsi="Arial" w:cs="Arial"/>
          <w:b/>
          <w:color w:val="C00000"/>
        </w:rPr>
        <w:t>locador procede à prévia aquisição, construção ou substancial reforma</w:t>
      </w:r>
      <w:r w:rsidRPr="00D013C9">
        <w:rPr>
          <w:rFonts w:ascii="Arial" w:hAnsi="Arial" w:cs="Arial"/>
          <w:color w:val="C00000"/>
        </w:rPr>
        <w:t xml:space="preserve">, por si mesmo ou por terceiros, do imóvel então especificado pelo pretendente à locação, </w:t>
      </w:r>
      <w:r w:rsidRPr="00D013C9">
        <w:rPr>
          <w:rFonts w:ascii="Arial" w:hAnsi="Arial" w:cs="Arial"/>
          <w:b/>
          <w:color w:val="C00000"/>
        </w:rPr>
        <w:t>a fim de que seja a este locado por prazo determinado</w:t>
      </w:r>
      <w:r w:rsidRPr="00D013C9">
        <w:rPr>
          <w:rFonts w:ascii="Arial" w:hAnsi="Arial" w:cs="Arial"/>
          <w:color w:val="C00000"/>
        </w:rPr>
        <w:t>, prevalecerão as condições livremente pactuadas no contrato respectivo e as disposições procedimentais previstas nesta Lei.      </w:t>
      </w:r>
      <w:hyperlink r:id="rId6" w:anchor="art3" w:history="1">
        <w:r>
          <w:rPr>
            <w:rStyle w:val="Hyperlink"/>
            <w:rFonts w:ascii="Arial" w:hAnsi="Arial" w:cs="Arial"/>
          </w:rPr>
          <w:t>(Incluído pela Lei nº 12.744, de 2012)</w:t>
        </w:r>
      </w:hyperlink>
    </w:p>
    <w:p w14:paraId="057576F8" w14:textId="77777777" w:rsidR="00C33AD9" w:rsidRDefault="00C33AD9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1</w:t>
      </w:r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Poderá ser convencionada a renúncia ao direito de revisão do valor dos aluguéis durante o prazo de vigência do contrato de locação.      </w:t>
      </w:r>
      <w:hyperlink r:id="rId7" w:anchor="art3" w:history="1">
        <w:r>
          <w:rPr>
            <w:rStyle w:val="Hyperlink"/>
            <w:rFonts w:ascii="Arial" w:hAnsi="Arial" w:cs="Arial"/>
          </w:rPr>
          <w:t>(Incluído pela Lei nº 12.744, de 2012)</w:t>
        </w:r>
      </w:hyperlink>
    </w:p>
    <w:p w14:paraId="4ACBB39A" w14:textId="7629C3B0" w:rsidR="00C33AD9" w:rsidRPr="00447DA9" w:rsidRDefault="00C33AD9" w:rsidP="00447DA9">
      <w:pPr>
        <w:pStyle w:val="artart"/>
        <w:shd w:val="clear" w:color="auto" w:fill="FFFFFF"/>
        <w:ind w:firstLine="525"/>
        <w:rPr>
          <w:rFonts w:ascii="Arial" w:hAnsi="Arial" w:cs="Arial"/>
          <w:color w:val="000000"/>
        </w:rPr>
      </w:pPr>
      <w:r w:rsidRPr="00D013C9">
        <w:rPr>
          <w:rFonts w:ascii="Arial" w:hAnsi="Arial" w:cs="Arial"/>
          <w:b/>
          <w:color w:val="C00000"/>
        </w:rPr>
        <w:t>§ 2</w:t>
      </w:r>
      <w:r w:rsidRPr="00D013C9">
        <w:rPr>
          <w:rFonts w:ascii="Arial" w:hAnsi="Arial" w:cs="Arial"/>
          <w:b/>
          <w:color w:val="C00000"/>
          <w:u w:val="single"/>
          <w:vertAlign w:val="superscript"/>
        </w:rPr>
        <w:t>o</w:t>
      </w:r>
      <w:r w:rsidRPr="00D013C9">
        <w:rPr>
          <w:rFonts w:ascii="Arial" w:hAnsi="Arial" w:cs="Arial"/>
          <w:b/>
          <w:color w:val="C00000"/>
        </w:rPr>
        <w:t>  </w:t>
      </w:r>
      <w:r w:rsidRPr="00D013C9">
        <w:rPr>
          <w:rFonts w:ascii="Arial" w:hAnsi="Arial" w:cs="Arial"/>
          <w:color w:val="C00000"/>
        </w:rPr>
        <w:t>Em caso de denúncia antecipada do vínculo locatício pelo locatário, compromete-se este a cumprir a multa convencionada, que não excederá, porém, a soma dos valores dos aluguéis a receber até o termo final da locação.       </w:t>
      </w:r>
      <w:hyperlink r:id="rId8" w:anchor="art3" w:history="1">
        <w:r>
          <w:rPr>
            <w:rStyle w:val="Hyperlink"/>
            <w:rFonts w:ascii="Arial" w:hAnsi="Arial" w:cs="Arial"/>
          </w:rPr>
          <w:t>(Incluído pela Lei nº 12.744, de 2012)</w:t>
        </w:r>
      </w:hyperlink>
    </w:p>
  </w:comment>
  <w:comment w:id="81" w:author="Marcus Bessa" w:date="2017-09-14T21:11:00Z" w:initials="MVB">
    <w:p w14:paraId="3D0205DC" w14:textId="63542AE6" w:rsidR="00C33AD9" w:rsidRDefault="00C33AD9" w:rsidP="00A332FF">
      <w:pPr>
        <w:pStyle w:val="NormalWeb"/>
        <w:ind w:firstLine="525"/>
        <w:rPr>
          <w:rFonts w:ascii="Arial" w:hAnsi="Arial" w:cs="Arial"/>
          <w:b/>
          <w:color w:val="000000"/>
          <w:sz w:val="20"/>
          <w:szCs w:val="20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0432FF"/>
          <w:sz w:val="20"/>
          <w:szCs w:val="20"/>
        </w:rPr>
        <w:t>Lei 8245/91</w:t>
      </w:r>
    </w:p>
    <w:p w14:paraId="140CACA7" w14:textId="11A7A430" w:rsidR="00C33AD9" w:rsidRPr="00D013C9" w:rsidRDefault="00C33AD9" w:rsidP="00A332FF">
      <w:pPr>
        <w:pStyle w:val="NormalWeb"/>
        <w:ind w:firstLine="525"/>
        <w:rPr>
          <w:rFonts w:ascii="Times" w:hAnsi="Times"/>
          <w:color w:val="C00000"/>
          <w:sz w:val="27"/>
          <w:szCs w:val="27"/>
        </w:rPr>
      </w:pPr>
      <w:r>
        <w:rPr>
          <w:rStyle w:val="Refdecomentrio"/>
        </w:rPr>
        <w:annotationRef/>
      </w:r>
      <w:r w:rsidRPr="00D013C9">
        <w:rPr>
          <w:rFonts w:ascii="Arial" w:hAnsi="Arial" w:cs="Arial"/>
          <w:b/>
          <w:color w:val="C00000"/>
          <w:sz w:val="20"/>
          <w:szCs w:val="20"/>
        </w:rPr>
        <w:t>Art. 6º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O locatário poderá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denunciar a locação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por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prazo indeterminado</w:t>
      </w:r>
      <w:r w:rsidRPr="00D013C9">
        <w:rPr>
          <w:rFonts w:ascii="Arial" w:hAnsi="Arial" w:cs="Arial"/>
          <w:color w:val="C00000"/>
          <w:sz w:val="20"/>
          <w:szCs w:val="20"/>
        </w:rPr>
        <w:t xml:space="preserve"> mediante aviso por escrito ao locador, </w:t>
      </w:r>
      <w:r w:rsidRPr="00D013C9">
        <w:rPr>
          <w:rFonts w:ascii="Arial" w:hAnsi="Arial" w:cs="Arial"/>
          <w:b/>
          <w:color w:val="C00000"/>
          <w:sz w:val="20"/>
          <w:szCs w:val="20"/>
        </w:rPr>
        <w:t>com antecedência mínima de trinta dias</w:t>
      </w:r>
      <w:r w:rsidRPr="00D013C9">
        <w:rPr>
          <w:rFonts w:ascii="Arial" w:hAnsi="Arial" w:cs="Arial"/>
          <w:color w:val="C00000"/>
          <w:sz w:val="20"/>
          <w:szCs w:val="20"/>
        </w:rPr>
        <w:t>.</w:t>
      </w:r>
    </w:p>
    <w:p w14:paraId="3FD05398" w14:textId="0BE300F6" w:rsidR="00C33AD9" w:rsidRPr="00A332FF" w:rsidRDefault="00C33AD9" w:rsidP="00A332FF">
      <w:pPr>
        <w:pStyle w:val="Textodecomentrio"/>
        <w:rPr>
          <w:lang w:val="pt-BR"/>
        </w:rPr>
      </w:pPr>
      <w:r>
        <w:rPr>
          <w:rFonts w:ascii="Arial" w:hAnsi="Arial" w:cs="Arial"/>
          <w:b/>
          <w:color w:val="C00000"/>
          <w:szCs w:val="20"/>
          <w:lang w:val="pt-BR" w:eastAsia="pt-BR"/>
        </w:rPr>
        <w:t>Cláusula</w:t>
      </w:r>
      <w:r w:rsidRPr="00D013C9">
        <w:rPr>
          <w:rFonts w:ascii="Arial" w:hAnsi="Arial" w:cs="Arial"/>
          <w:b/>
          <w:color w:val="C00000"/>
          <w:szCs w:val="20"/>
          <w:lang w:val="pt-BR" w:eastAsia="pt-BR"/>
        </w:rPr>
        <w:t xml:space="preserve"> único.</w:t>
      </w:r>
      <w:r w:rsidRPr="00D013C9">
        <w:rPr>
          <w:rFonts w:ascii="Arial" w:hAnsi="Arial" w:cs="Arial"/>
          <w:color w:val="C00000"/>
          <w:szCs w:val="20"/>
          <w:lang w:val="pt-BR" w:eastAsia="pt-BR"/>
        </w:rPr>
        <w:t xml:space="preserve"> Na ausência do aviso, o locador poderá exigir quantia correspondente a um mês de aluguel e encargos, vigentes quando da resilição.</w:t>
      </w:r>
    </w:p>
  </w:comment>
  <w:comment w:id="82" w:author="Marcus Bessa" w:date="2017-03-25T21:17:00Z" w:initials="MVB">
    <w:p w14:paraId="2EFEB543" w14:textId="5435CEC1" w:rsidR="00C33AD9" w:rsidRPr="00D013C9" w:rsidRDefault="00C33AD9" w:rsidP="00502CCB">
      <w:pPr>
        <w:spacing w:after="0" w:line="240" w:lineRule="auto"/>
        <w:jc w:val="left"/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</w:pPr>
      <w:r>
        <w:rPr>
          <w:rStyle w:val="Refdecomentrio"/>
        </w:rPr>
        <w:annotationRef/>
      </w: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>Lei 8245/91</w:t>
      </w:r>
    </w:p>
    <w:p w14:paraId="4BAEBA67" w14:textId="7C7CA0E8" w:rsidR="00C33AD9" w:rsidRPr="00D013C9" w:rsidRDefault="00C33AD9" w:rsidP="00502CCB">
      <w:pPr>
        <w:spacing w:after="0" w:line="240" w:lineRule="auto"/>
        <w:jc w:val="left"/>
        <w:rPr>
          <w:rFonts w:ascii="Times New Roman" w:eastAsia="Times New Roman" w:hAnsi="Times New Roman" w:cs="Times New Roman"/>
          <w:color w:val="C00000"/>
          <w:sz w:val="24"/>
          <w:lang w:val="pt-BR" w:eastAsia="pt-BR"/>
        </w:rPr>
      </w:pPr>
      <w:r w:rsidRPr="00D013C9">
        <w:rPr>
          <w:rFonts w:ascii="Arial" w:eastAsia="Times New Roman" w:hAnsi="Arial" w:cs="Arial"/>
          <w:b/>
          <w:color w:val="0432FF"/>
          <w:sz w:val="24"/>
          <w:shd w:val="clear" w:color="auto" w:fill="FFFFFF"/>
          <w:lang w:val="pt-BR" w:eastAsia="pt-BR"/>
        </w:rPr>
        <w:t xml:space="preserve">Art. 31. </w:t>
      </w:r>
      <w:r w:rsidRPr="00D013C9">
        <w:rPr>
          <w:rFonts w:ascii="Arial" w:eastAsia="Times New Roman" w:hAnsi="Arial" w:cs="Arial"/>
          <w:color w:val="C00000"/>
          <w:sz w:val="24"/>
          <w:shd w:val="clear" w:color="auto" w:fill="FFFFFF"/>
          <w:lang w:val="pt-BR" w:eastAsia="pt-BR"/>
        </w:rPr>
        <w:t>Em se tratando de alienação de mais de uma unidade imobiliária, o direito de preferência incidirá sobre a totalidade dos bens objeto da alienação.</w:t>
      </w:r>
    </w:p>
  </w:comment>
  <w:comment w:id="83" w:author="Marcus Bessa" w:date="2017-09-14T23:25:00Z" w:initials="MVB">
    <w:p w14:paraId="124E90EC" w14:textId="77777777" w:rsidR="00C33AD9" w:rsidRPr="000539EA" w:rsidRDefault="00C33AD9" w:rsidP="00D56E00">
      <w:pPr>
        <w:pStyle w:val="Textodecomentrio"/>
        <w:rPr>
          <w:b/>
        </w:rPr>
      </w:pPr>
      <w:r w:rsidRPr="000539EA">
        <w:rPr>
          <w:rStyle w:val="Refdecomentrio"/>
          <w:b/>
        </w:rPr>
        <w:annotationRef/>
      </w:r>
      <w:r w:rsidRPr="000539EA">
        <w:rPr>
          <w:b/>
          <w:highlight w:val="yellow"/>
        </w:rPr>
        <w:t>Usado para ADITIVOS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FD709D" w15:done="0"/>
  <w15:commentEx w15:paraId="47CFC0CF" w15:done="0"/>
  <w15:commentEx w15:paraId="3434892E" w15:done="0"/>
  <w15:commentEx w15:paraId="1B5E9833" w15:done="0"/>
  <w15:commentEx w15:paraId="0E68B7FE" w15:done="0"/>
  <w15:commentEx w15:paraId="26EBCA97" w15:done="0"/>
  <w15:commentEx w15:paraId="4EA9C3A1" w15:done="0"/>
  <w15:commentEx w15:paraId="78A00A38" w15:done="0"/>
  <w15:commentEx w15:paraId="716F76FF" w15:done="0"/>
  <w15:commentEx w15:paraId="1012A921" w15:done="0"/>
  <w15:commentEx w15:paraId="42A95E05" w15:done="0"/>
  <w15:commentEx w15:paraId="5201BA08" w15:done="0"/>
  <w15:commentEx w15:paraId="4C487113" w15:done="0"/>
  <w15:commentEx w15:paraId="322A806B" w15:done="0"/>
  <w15:commentEx w15:paraId="2915D2EB" w15:done="0"/>
  <w15:commentEx w15:paraId="7746AAB0" w15:done="0"/>
  <w15:commentEx w15:paraId="71E4A384" w15:done="0"/>
  <w15:commentEx w15:paraId="15C05B91" w15:done="0"/>
  <w15:commentEx w15:paraId="55772CC0" w15:done="0"/>
  <w15:commentEx w15:paraId="6A717214" w15:done="0"/>
  <w15:commentEx w15:paraId="2CB9A6F4" w15:done="0"/>
  <w15:commentEx w15:paraId="6B82422C" w15:done="0"/>
  <w15:commentEx w15:paraId="3C579417" w15:done="0"/>
  <w15:commentEx w15:paraId="53B59A6C" w15:done="0"/>
  <w15:commentEx w15:paraId="45BB4A60" w15:done="0"/>
  <w15:commentEx w15:paraId="6C48B832" w15:done="0"/>
  <w15:commentEx w15:paraId="6FD7A5F2" w15:done="0"/>
  <w15:commentEx w15:paraId="0521FEC0" w15:done="0"/>
  <w15:commentEx w15:paraId="1888B6C0" w15:done="0"/>
  <w15:commentEx w15:paraId="0CDFD96B" w15:done="0"/>
  <w15:commentEx w15:paraId="12995054" w15:done="0"/>
  <w15:commentEx w15:paraId="030FFA88" w15:done="0"/>
  <w15:commentEx w15:paraId="762239B3" w15:done="0"/>
  <w15:commentEx w15:paraId="23C87C7E" w15:done="0"/>
  <w15:commentEx w15:paraId="3C708AFE" w15:done="0"/>
  <w15:commentEx w15:paraId="4ACBB39A" w15:done="0"/>
  <w15:commentEx w15:paraId="3FD05398" w15:done="0"/>
  <w15:commentEx w15:paraId="4BAEBA67" w15:done="0"/>
  <w15:commentEx w15:paraId="124E90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FD709D" w16cid:durableId="1E19CAB7"/>
  <w16cid:commentId w16cid:paraId="47CFC0CF" w16cid:durableId="1E19CAB8"/>
  <w16cid:commentId w16cid:paraId="3434892E" w16cid:durableId="1E19CAB9"/>
  <w16cid:commentId w16cid:paraId="1B5E9833" w16cid:durableId="1E19CABA"/>
  <w16cid:commentId w16cid:paraId="0E68B7FE" w16cid:durableId="1E19CABB"/>
  <w16cid:commentId w16cid:paraId="26EBCA97" w16cid:durableId="1E19CABC"/>
  <w16cid:commentId w16cid:paraId="4EA9C3A1" w16cid:durableId="1E19CABD"/>
  <w16cid:commentId w16cid:paraId="78A00A38" w16cid:durableId="1E19CABE"/>
  <w16cid:commentId w16cid:paraId="716F76FF" w16cid:durableId="1E19CABF"/>
  <w16cid:commentId w16cid:paraId="1012A921" w16cid:durableId="1E19CAC0"/>
  <w16cid:commentId w16cid:paraId="42A95E05" w16cid:durableId="1E19CAC1"/>
  <w16cid:commentId w16cid:paraId="5201BA08" w16cid:durableId="1E19CAC2"/>
  <w16cid:commentId w16cid:paraId="4C487113" w16cid:durableId="1E19CAC3"/>
  <w16cid:commentId w16cid:paraId="322A806B" w16cid:durableId="1E19CAC4"/>
  <w16cid:commentId w16cid:paraId="2915D2EB" w16cid:durableId="1E19CAC5"/>
  <w16cid:commentId w16cid:paraId="7746AAB0" w16cid:durableId="1E19CAC6"/>
  <w16cid:commentId w16cid:paraId="71E4A384" w16cid:durableId="1E19CAC7"/>
  <w16cid:commentId w16cid:paraId="15C05B91" w16cid:durableId="1E19CAC8"/>
  <w16cid:commentId w16cid:paraId="55772CC0" w16cid:durableId="1E19CAC9"/>
  <w16cid:commentId w16cid:paraId="6A717214" w16cid:durableId="1E19CACA"/>
  <w16cid:commentId w16cid:paraId="2CB9A6F4" w16cid:durableId="1E19CACB"/>
  <w16cid:commentId w16cid:paraId="6B82422C" w16cid:durableId="1E19CACC"/>
  <w16cid:commentId w16cid:paraId="3C579417" w16cid:durableId="1E19CACD"/>
  <w16cid:commentId w16cid:paraId="53B59A6C" w16cid:durableId="1E19CACE"/>
  <w16cid:commentId w16cid:paraId="45BB4A60" w16cid:durableId="1E19CACF"/>
  <w16cid:commentId w16cid:paraId="6C48B832" w16cid:durableId="1E19CAD0"/>
  <w16cid:commentId w16cid:paraId="6FD7A5F2" w16cid:durableId="1E19CAD1"/>
  <w16cid:commentId w16cid:paraId="0521FEC0" w16cid:durableId="1E19CAD2"/>
  <w16cid:commentId w16cid:paraId="1888B6C0" w16cid:durableId="1E19CAD3"/>
  <w16cid:commentId w16cid:paraId="0CDFD96B" w16cid:durableId="1E19CAD4"/>
  <w16cid:commentId w16cid:paraId="12995054" w16cid:durableId="1E19CAD5"/>
  <w16cid:commentId w16cid:paraId="030FFA88" w16cid:durableId="1E19CAD6"/>
  <w16cid:commentId w16cid:paraId="762239B3" w16cid:durableId="1E19CAD7"/>
  <w16cid:commentId w16cid:paraId="23C87C7E" w16cid:durableId="1E19CAD8"/>
  <w16cid:commentId w16cid:paraId="3C708AFE" w16cid:durableId="1E19CAD9"/>
  <w16cid:commentId w16cid:paraId="4ACBB39A" w16cid:durableId="1E19CADA"/>
  <w16cid:commentId w16cid:paraId="3FD05398" w16cid:durableId="1E19CADB"/>
  <w16cid:commentId w16cid:paraId="4BAEBA67" w16cid:durableId="1E19CADC"/>
  <w16cid:commentId w16cid:paraId="124E90EC" w16cid:durableId="1E19CA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8EB9" w14:textId="77777777" w:rsidR="00611BEA" w:rsidRDefault="00611BEA" w:rsidP="00C83EB5">
      <w:r>
        <w:separator/>
      </w:r>
    </w:p>
  </w:endnote>
  <w:endnote w:type="continuationSeparator" w:id="0">
    <w:p w14:paraId="78D67068" w14:textId="77777777" w:rsidR="00611BEA" w:rsidRDefault="00611BEA" w:rsidP="00C8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3C840" w14:textId="77777777" w:rsidR="00C33AD9" w:rsidRDefault="00C33A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59848" w14:textId="4472E98E" w:rsidR="00C33AD9" w:rsidRPr="00B664B1" w:rsidRDefault="00C33AD9" w:rsidP="004E7871">
    <w:pPr>
      <w:pStyle w:val="Rodap"/>
      <w:pBdr>
        <w:top w:val="single" w:sz="4" w:space="1" w:color="auto"/>
      </w:pBdr>
      <w:tabs>
        <w:tab w:val="clear" w:pos="4320"/>
        <w:tab w:val="clear" w:pos="8640"/>
        <w:tab w:val="right" w:pos="9858"/>
      </w:tabs>
      <w:spacing w:before="120" w:line="240" w:lineRule="auto"/>
      <w:rPr>
        <w:rStyle w:val="Nmerodepgina"/>
        <w:rFonts w:ascii="Times New Roman" w:hAnsi="Times New Roman" w:cs="Times New Roman"/>
        <w:lang w:val="pt-BR"/>
      </w:rPr>
    </w:pPr>
    <w:r w:rsidRPr="00B664B1">
      <w:rPr>
        <w:rFonts w:asciiTheme="majorHAnsi" w:hAnsiTheme="majorHAnsi" w:cs="Helvetica Neue"/>
        <w:color w:val="000000"/>
        <w:szCs w:val="52"/>
        <w:lang w:val="pt-BR"/>
      </w:rPr>
      <w:t>CONTRATO DE LOCAÇÃO DE IMÓVEL COMERCIAL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QUOTE “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IF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DOCPROPERTY "IS_OPCAO_COMPRA"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>SIM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>="SIM" "</w:instrText>
    </w:r>
    <w:r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COM OPÇÃO DE COMPRA" ""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="00F97754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instrText xml:space="preserve"> </w:instrText>
    </w:r>
    <w:r w:rsidR="00F97754" w:rsidRPr="008F0E0F">
      <w:rPr>
        <w:rFonts w:asciiTheme="majorHAnsi" w:hAnsiTheme="majorHAnsi" w:cs="Helvetica Neue"/>
        <w:noProof/>
        <w:color w:val="000000"/>
        <w:szCs w:val="52"/>
        <w:highlight w:val="green"/>
        <w:lang w:val="pt-BR"/>
      </w:rPr>
      <w:instrText>COM OPÇÃO DE COMPRA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” \* MERGEFORMAT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t xml:space="preserve"> COM OPÇÃO DE COMPRA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8F0E0F">
      <w:rPr>
        <w:rFonts w:asciiTheme="majorHAnsi" w:hAnsiTheme="majorHAnsi" w:cs="Helvetica Neue"/>
        <w:color w:val="000000"/>
        <w:szCs w:val="52"/>
        <w:lang w:val="pt-BR"/>
      </w:rPr>
      <w:t xml:space="preserve">FIRMADO EM 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begin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instrText xml:space="preserve"> DOCPROPERTY DATA_CONTRATO \* MERGEFORMAT </w:instrTex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separate"/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t>01/01/2018</w:t>
    </w:r>
    <w:r w:rsidRPr="008F0E0F">
      <w:rPr>
        <w:rFonts w:asciiTheme="majorHAnsi" w:hAnsiTheme="majorHAnsi" w:cs="Helvetica Neue"/>
        <w:color w:val="000000"/>
        <w:szCs w:val="52"/>
        <w:highlight w:val="green"/>
        <w:lang w:val="pt-BR"/>
      </w:rPr>
      <w:fldChar w:fldCharType="end"/>
    </w:r>
    <w:r>
      <w:rPr>
        <w:rFonts w:asciiTheme="majorHAnsi" w:hAnsiTheme="majorHAnsi" w:cs="Helvetica Neue"/>
        <w:color w:val="000000"/>
        <w:szCs w:val="52"/>
        <w:lang w:val="pt-BR"/>
      </w:rPr>
      <w:t xml:space="preserve"> </w:t>
    </w:r>
    <w:r w:rsidRPr="00B664B1">
      <w:rPr>
        <w:lang w:val="pt-BR"/>
      </w:rPr>
      <w:tab/>
    </w:r>
    <w:r w:rsidRPr="00B664B1">
      <w:rPr>
        <w:rStyle w:val="Nmerodepgina"/>
        <w:rFonts w:ascii="Times New Roman" w:hAnsi="Times New Roman" w:cs="Times New Roman"/>
      </w:rPr>
      <w:fldChar w:fldCharType="begin"/>
    </w:r>
    <w:r w:rsidRPr="00B664B1">
      <w:rPr>
        <w:rStyle w:val="Nmerodepgina"/>
        <w:rFonts w:ascii="Times New Roman" w:hAnsi="Times New Roman" w:cs="Times New Roman"/>
        <w:lang w:val="pt-BR"/>
      </w:rPr>
      <w:instrText xml:space="preserve"> PAGE </w:instrText>
    </w:r>
    <w:r w:rsidRPr="00B664B1">
      <w:rPr>
        <w:rStyle w:val="Nmerodepgina"/>
        <w:rFonts w:ascii="Times New Roman" w:hAnsi="Times New Roman" w:cs="Times New Roman"/>
      </w:rPr>
      <w:fldChar w:fldCharType="separate"/>
    </w:r>
    <w:r>
      <w:rPr>
        <w:rStyle w:val="Nmerodepgina"/>
        <w:rFonts w:ascii="Times New Roman" w:hAnsi="Times New Roman" w:cs="Times New Roman"/>
        <w:noProof/>
        <w:lang w:val="pt-BR"/>
      </w:rPr>
      <w:t>5</w:t>
    </w:r>
    <w:r w:rsidRPr="00B664B1">
      <w:rPr>
        <w:rStyle w:val="Nmerodepgina"/>
        <w:rFonts w:ascii="Times New Roman" w:hAnsi="Times New Roman" w:cs="Times New Roman"/>
      </w:rPr>
      <w:fldChar w:fldCharType="end"/>
    </w:r>
    <w:r w:rsidRPr="00B664B1">
      <w:rPr>
        <w:rStyle w:val="Nmerodepgina"/>
        <w:rFonts w:ascii="Times New Roman" w:hAnsi="Times New Roman" w:cs="Times New Roman"/>
        <w:lang w:val="pt-BR"/>
      </w:rPr>
      <w:t xml:space="preserve"> de </w:t>
    </w:r>
    <w:r w:rsidRPr="00B664B1">
      <w:rPr>
        <w:rStyle w:val="Nmerodepgina"/>
        <w:rFonts w:ascii="Times New Roman" w:hAnsi="Times New Roman" w:cs="Times New Roman"/>
      </w:rPr>
      <w:fldChar w:fldCharType="begin"/>
    </w:r>
    <w:r w:rsidRPr="00B664B1">
      <w:rPr>
        <w:rStyle w:val="Nmerodepgina"/>
        <w:rFonts w:ascii="Times New Roman" w:hAnsi="Times New Roman" w:cs="Times New Roman"/>
        <w:lang w:val="pt-BR"/>
      </w:rPr>
      <w:instrText xml:space="preserve"> NUMPAGES </w:instrText>
    </w:r>
    <w:r w:rsidRPr="00B664B1">
      <w:rPr>
        <w:rStyle w:val="Nmerodepgina"/>
        <w:rFonts w:ascii="Times New Roman" w:hAnsi="Times New Roman" w:cs="Times New Roman"/>
      </w:rPr>
      <w:fldChar w:fldCharType="separate"/>
    </w:r>
    <w:r>
      <w:rPr>
        <w:rStyle w:val="Nmerodepgina"/>
        <w:rFonts w:ascii="Times New Roman" w:hAnsi="Times New Roman" w:cs="Times New Roman"/>
        <w:noProof/>
        <w:lang w:val="pt-BR"/>
      </w:rPr>
      <w:t>20</w:t>
    </w:r>
    <w:r w:rsidRPr="00B664B1">
      <w:rPr>
        <w:rStyle w:val="Nmerodepgina"/>
        <w:rFonts w:ascii="Times New Roman" w:hAnsi="Times New Roman" w:cs="Times New Roman"/>
      </w:rPr>
      <w:fldChar w:fldCharType="end"/>
    </w:r>
  </w:p>
  <w:tbl>
    <w:tblPr>
      <w:tblStyle w:val="Tabelacomgrade"/>
      <w:tblW w:w="9365" w:type="dxa"/>
      <w:jc w:val="center"/>
      <w:tblLook w:val="04A0" w:firstRow="1" w:lastRow="0" w:firstColumn="1" w:lastColumn="0" w:noHBand="0" w:noVBand="1"/>
    </w:tblPr>
    <w:tblGrid>
      <w:gridCol w:w="859"/>
      <w:gridCol w:w="1380"/>
      <w:gridCol w:w="1476"/>
      <w:gridCol w:w="1476"/>
      <w:gridCol w:w="1392"/>
      <w:gridCol w:w="1391"/>
      <w:gridCol w:w="1391"/>
    </w:tblGrid>
    <w:tr w:rsidR="00C33AD9" w:rsidRPr="00B664B1" w14:paraId="585FFAFB" w14:textId="44EA9FD3" w:rsidTr="00EA3E64">
      <w:trPr>
        <w:jc w:val="center"/>
      </w:trPr>
      <w:tc>
        <w:tcPr>
          <w:tcW w:w="863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0A1C387C" w14:textId="71D6C5C6" w:rsidR="00C33AD9" w:rsidRPr="00B664B1" w:rsidRDefault="00C33AD9" w:rsidP="004B1428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3"/>
              <w:szCs w:val="13"/>
              <w:lang w:val="pt-BR"/>
            </w:rPr>
          </w:pPr>
          <w:r w:rsidRPr="00B664B1">
            <w:rPr>
              <w:sz w:val="13"/>
              <w:szCs w:val="13"/>
              <w:lang w:val="pt-BR"/>
            </w:rPr>
            <w:t>Rúbricas: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7AFA77D" w14:textId="54D35E97" w:rsidR="00C33AD9" w:rsidRPr="00B664B1" w:rsidRDefault="00C33AD9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LOCADORA_REP_NOME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Milton Claudio Bessa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8B95A53" w14:textId="6E7F083C" w:rsidR="00C33AD9" w:rsidRPr="00B664B1" w:rsidRDefault="00C33AD9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&lt;LOCATARIA_</w:t>
          </w:r>
          <w:r>
            <w:rPr>
              <w:sz w:val="10"/>
              <w:szCs w:val="10"/>
              <w:highlight w:val="green"/>
              <w:lang w:val="pt-BR"/>
            </w:rPr>
            <w:t>REP1_NOME&gt;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9CAFBFD" w14:textId="38048417" w:rsidR="00C33AD9" w:rsidRPr="00B664B1" w:rsidRDefault="00C33AD9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&lt;LOCATARIA_REP2_</w:t>
          </w:r>
          <w:r>
            <w:rPr>
              <w:sz w:val="10"/>
              <w:szCs w:val="10"/>
              <w:highlight w:val="green"/>
              <w:lang w:val="pt-BR"/>
            </w:rPr>
            <w:t>NOME&gt;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B3210F2" w14:textId="27AF36B1" w:rsidR="00C33AD9" w:rsidRPr="00B664B1" w:rsidRDefault="00C33AD9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LOCATARIA_REP3_NOME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 xml:space="preserve">&lt;LOCATARIA REP3 </w:t>
          </w:r>
          <w:r>
            <w:rPr>
              <w:sz w:val="10"/>
              <w:szCs w:val="10"/>
              <w:highlight w:val="green"/>
              <w:lang w:val="pt-BR"/>
            </w:rPr>
            <w:t>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AC0ED4E" w14:textId="7E1C24F0" w:rsidR="00C33AD9" w:rsidRPr="00B664B1" w:rsidRDefault="00C33AD9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FIADOR1_NOME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 xml:space="preserve">&lt;FIADOR1 NOME </w:t>
          </w:r>
          <w:r>
            <w:rPr>
              <w:sz w:val="10"/>
              <w:szCs w:val="10"/>
              <w:highlight w:val="green"/>
              <w:lang w:val="pt-BR"/>
            </w:rPr>
            <w:t>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80235F2" w14:textId="18C21296" w:rsidR="00C33AD9" w:rsidRPr="00B664B1" w:rsidRDefault="00C33AD9" w:rsidP="00A21731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jc w:val="center"/>
            <w:rPr>
              <w:sz w:val="10"/>
              <w:szCs w:val="10"/>
              <w:lang w:val="pt-BR"/>
            </w:rPr>
          </w:pPr>
          <w:r w:rsidRPr="00B664B1">
            <w:rPr>
              <w:sz w:val="10"/>
              <w:szCs w:val="10"/>
              <w:highlight w:val="green"/>
              <w:lang w:val="pt-BR"/>
            </w:rPr>
            <w:fldChar w:fldCharType="begin"/>
          </w:r>
          <w:r w:rsidRPr="00B664B1">
            <w:rPr>
              <w:sz w:val="10"/>
              <w:szCs w:val="10"/>
              <w:highlight w:val="green"/>
              <w:lang w:val="pt-BR"/>
            </w:rPr>
            <w:instrText xml:space="preserve"> DOCPROPERTY FIADOR2_NOME \* MERGEFORMAT </w:instrTex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separate"/>
          </w:r>
          <w:r w:rsidRPr="00381927">
            <w:rPr>
              <w:bCs/>
              <w:sz w:val="10"/>
              <w:szCs w:val="10"/>
              <w:highlight w:val="green"/>
              <w:lang w:val="pt-BR"/>
            </w:rPr>
            <w:t>&lt;FIADOR2 NOME COMPLETO&gt;</w:t>
          </w:r>
          <w:r w:rsidRPr="00B664B1">
            <w:rPr>
              <w:sz w:val="10"/>
              <w:szCs w:val="10"/>
              <w:highlight w:val="green"/>
              <w:lang w:val="pt-BR"/>
            </w:rPr>
            <w:fldChar w:fldCharType="end"/>
          </w:r>
        </w:p>
      </w:tc>
    </w:tr>
    <w:tr w:rsidR="00C33AD9" w:rsidRPr="00B664B1" w14:paraId="73B0D29A" w14:textId="07DC6C05" w:rsidTr="00EA3E64">
      <w:trPr>
        <w:trHeight w:val="227"/>
        <w:jc w:val="center"/>
      </w:trPr>
      <w:tc>
        <w:tcPr>
          <w:tcW w:w="863" w:type="dxa"/>
          <w:vMerge/>
          <w:tcBorders>
            <w:left w:val="nil"/>
            <w:bottom w:val="nil"/>
            <w:right w:val="single" w:sz="4" w:space="0" w:color="auto"/>
          </w:tcBorders>
        </w:tcPr>
        <w:p w14:paraId="1AB3FCFE" w14:textId="77777777" w:rsidR="00C33AD9" w:rsidRPr="00B664B1" w:rsidRDefault="00C33AD9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05FD5E70" w14:textId="77777777" w:rsidR="00C33AD9" w:rsidRPr="00B664B1" w:rsidRDefault="00C33AD9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41CB112" w14:textId="77777777" w:rsidR="00C33AD9" w:rsidRPr="00B664B1" w:rsidRDefault="00C33AD9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BC1FD32" w14:textId="77777777" w:rsidR="00C33AD9" w:rsidRPr="00B664B1" w:rsidRDefault="00C33AD9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1C1B3218" w14:textId="77777777" w:rsidR="00C33AD9" w:rsidRPr="00B664B1" w:rsidRDefault="00C33AD9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A5D8EC5" w14:textId="77777777" w:rsidR="00C33AD9" w:rsidRPr="00B664B1" w:rsidRDefault="00C33AD9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E28ACE5" w14:textId="77777777" w:rsidR="00C33AD9" w:rsidRPr="00B664B1" w:rsidRDefault="00C33AD9" w:rsidP="009C2C22">
          <w:pPr>
            <w:pStyle w:val="Rodap"/>
            <w:tabs>
              <w:tab w:val="clear" w:pos="4320"/>
              <w:tab w:val="clear" w:pos="8640"/>
              <w:tab w:val="center" w:pos="5812"/>
              <w:tab w:val="right" w:pos="8498"/>
            </w:tabs>
            <w:spacing w:after="0" w:line="240" w:lineRule="auto"/>
            <w:rPr>
              <w:sz w:val="13"/>
              <w:szCs w:val="13"/>
              <w:lang w:val="pt-BR"/>
            </w:rPr>
          </w:pPr>
        </w:p>
      </w:tc>
    </w:tr>
  </w:tbl>
  <w:p w14:paraId="3B2FEA74" w14:textId="77777777" w:rsidR="00C33AD9" w:rsidRPr="00B664B1" w:rsidRDefault="00C33AD9" w:rsidP="009C2C22">
    <w:pPr>
      <w:spacing w:after="0" w:line="240" w:lineRule="auto"/>
      <w:rPr>
        <w:b/>
        <w:sz w:val="10"/>
        <w:szCs w:val="10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9BC77" w14:textId="77777777" w:rsidR="00C33AD9" w:rsidRDefault="00C33A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1F4E5" w14:textId="77777777" w:rsidR="00611BEA" w:rsidRDefault="00611BEA" w:rsidP="00C83EB5">
      <w:r>
        <w:separator/>
      </w:r>
    </w:p>
  </w:footnote>
  <w:footnote w:type="continuationSeparator" w:id="0">
    <w:p w14:paraId="5E1624A9" w14:textId="77777777" w:rsidR="00611BEA" w:rsidRDefault="00611BEA" w:rsidP="00C8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ABE5C" w14:textId="667CFA03" w:rsidR="00C33AD9" w:rsidRDefault="00611BEA">
    <w:pPr>
      <w:pStyle w:val="Cabealho"/>
    </w:pPr>
    <w:r>
      <w:rPr>
        <w:noProof/>
      </w:rPr>
      <w:pict w14:anchorId="6C82BD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317829" o:spid="_x0000_s2054" type="#_x0000_t136" alt="" style="position:absolute;left:0;text-align:left;margin-left:0;margin-top:0;width:555.95pt;height:138.95pt;rotation:315;z-index:-25162444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;font-weight:bold" string="MODELO"/>
          <w10:wrap anchorx="margin" anchory="margin"/>
        </v:shape>
      </w:pict>
    </w:r>
    <w:r>
      <w:rPr>
        <w:noProof/>
      </w:rPr>
      <w:pict w14:anchorId="05779D51">
        <v:shape id="_x0000_s2053" type="#_x0000_t136" alt="" style="position:absolute;left:0;text-align:left;margin-left:0;margin-top:0;width:579.15pt;height:115.8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C33AD9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3600" behindDoc="1" locked="0" layoutInCell="0" allowOverlap="1" wp14:anchorId="74EAA92B" wp14:editId="50382B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0FF76" w14:textId="77777777" w:rsidR="00C33AD9" w:rsidRDefault="00C33AD9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AA92B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0;margin-top:0;width:572.55pt;height:8.35pt;rotation:-45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" o:allowincell="f" filled="f" stroked="f">
              <v:stroke joinstyle="round"/>
              <o:lock v:ext="edit" shapetype="t"/>
              <v:textbox style="mso-fit-shape-to-text:t">
                <w:txbxContent>
                  <w:p w14:paraId="2F60FF76" w14:textId="77777777" w:rsidR="00C33AD9" w:rsidRDefault="00C33AD9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C33AD9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4A5E3EB" wp14:editId="4C3EB49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7DDD6" w14:textId="77777777" w:rsidR="00C33AD9" w:rsidRDefault="00C33AD9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5E3EB" id="Caixa de Texto 4" o:spid="_x0000_s1027" type="#_x0000_t202" style="position:absolute;left:0;text-align:left;margin-left:0;margin-top:0;width:572.2pt;height:8.35pt;rotation:-45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" o:allowincell="f" filled="f" stroked="f">
              <v:stroke joinstyle="round"/>
              <o:lock v:ext="edit" shapetype="t"/>
              <v:textbox style="mso-fit-shape-to-text:t">
                <w:txbxContent>
                  <w:p w14:paraId="48E7DDD6" w14:textId="77777777" w:rsidR="00C33AD9" w:rsidRDefault="00C33AD9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pict w14:anchorId="6415A119">
        <v:shape id="PowerPlusWaterMarkObject1" o:spid="_x0000_s2052" type="#_x0000_t136" alt="" style="position:absolute;left:0;text-align:left;margin-left:0;margin-top:0;width:572.2pt;height:114.4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64880f"/>
          <v:textpath style="font-family:&quot;Cambria&quot;;font-size:1pt;font-weight:bold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0D88" w14:textId="78313C72" w:rsidR="00C33AD9" w:rsidRDefault="00611BEA" w:rsidP="005D68A2">
    <w:pPr>
      <w:pStyle w:val="Cabealho"/>
      <w:pBdr>
        <w:bottom w:val="single" w:sz="18" w:space="1" w:color="auto"/>
      </w:pBdr>
      <w:spacing w:line="240" w:lineRule="auto"/>
      <w:jc w:val="right"/>
    </w:pPr>
    <w:r>
      <w:rPr>
        <w:noProof/>
      </w:rPr>
      <w:pict w14:anchorId="166300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317830" o:spid="_x0000_s2051" type="#_x0000_t136" alt="" style="position:absolute;left:0;text-align:left;margin-left:0;margin-top:0;width:555.95pt;height:138.95pt;rotation:315;z-index:-2516203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C33AD9">
      <w:t xml:space="preserve">Contrato: </w:t>
    </w:r>
    <w:r w:rsidR="00C33AD9" w:rsidRPr="00181711">
      <w:rPr>
        <w:highlight w:val="green"/>
      </w:rPr>
      <w:fldChar w:fldCharType="begin"/>
    </w:r>
    <w:r w:rsidR="00C33AD9" w:rsidRPr="00181711">
      <w:rPr>
        <w:highlight w:val="green"/>
      </w:rPr>
      <w:instrText xml:space="preserve"> DOCPROPERTY "CONTRATO_NUM"  \* MERGEFORMAT </w:instrText>
    </w:r>
    <w:r w:rsidR="00C33AD9" w:rsidRPr="00181711">
      <w:rPr>
        <w:highlight w:val="green"/>
      </w:rPr>
      <w:fldChar w:fldCharType="separate"/>
    </w:r>
    <w:r w:rsidR="00C33AD9">
      <w:rPr>
        <w:highlight w:val="green"/>
      </w:rPr>
      <w:t>#AAMM0000</w:t>
    </w:r>
    <w:r w:rsidR="00C33AD9" w:rsidRPr="00181711">
      <w:rPr>
        <w:highlight w:val="gree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4A35" w14:textId="352CD04D" w:rsidR="00C33AD9" w:rsidRDefault="00611BEA">
    <w:pPr>
      <w:pStyle w:val="Cabealho"/>
    </w:pPr>
    <w:r>
      <w:rPr>
        <w:noProof/>
      </w:rPr>
      <w:pict w14:anchorId="32D5A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317828" o:spid="_x0000_s2050" type="#_x0000_t136" alt="" style="position:absolute;left:0;text-align:left;margin-left:0;margin-top:0;width:555.95pt;height:138.95pt;rotation:315;z-index:-2516285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;font-weight:bold" string="MODELO"/>
          <w10:wrap anchorx="margin" anchory="margin"/>
        </v:shape>
      </w:pict>
    </w:r>
    <w:r>
      <w:rPr>
        <w:noProof/>
      </w:rPr>
      <w:pict w14:anchorId="7B713676">
        <v:shape id="_x0000_s2049" type="#_x0000_t136" alt="" style="position:absolute;left:0;text-align:left;margin-left:0;margin-top:0;width:579.15pt;height:115.8pt;rotation:315;z-index:-2516326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;font-weight:bold" string="MODELO"/>
          <w10:wrap anchorx="margin" anchory="margin"/>
        </v:shape>
      </w:pict>
    </w:r>
    <w:r w:rsidR="00C33AD9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0E111C0A" wp14:editId="63815E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71385" cy="106045"/>
              <wp:effectExtent l="0" t="2362200" r="0" b="235585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71385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8243E" w14:textId="77777777" w:rsidR="00C33AD9" w:rsidRDefault="00C33AD9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11C0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0;width:572.55pt;height:8.35pt;rotation:-45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" o:allowincell="f" filled="f" stroked="f">
              <v:stroke joinstyle="round"/>
              <o:lock v:ext="edit" shapetype="t"/>
              <v:textbox style="mso-fit-shape-to-text:t">
                <w:txbxContent>
                  <w:p w14:paraId="1D48243E" w14:textId="77777777" w:rsidR="00C33AD9" w:rsidRDefault="00C33AD9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C33AD9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6416E4D" wp14:editId="23C4BC3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266940" cy="106045"/>
              <wp:effectExtent l="0" t="2362200" r="0" b="234442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26694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1BCBB" w14:textId="77777777" w:rsidR="00C33AD9" w:rsidRDefault="00C33AD9" w:rsidP="0062715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bCs/>
                              <w:color w:val="C0C0C0"/>
                              <w:sz w:val="2"/>
                              <w:szCs w:val="2"/>
                            </w:rPr>
                            <w:t>MODELO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16E4D" id="Caixa de Texto 1" o:spid="_x0000_s1029" type="#_x0000_t202" style="position:absolute;left:0;text-align:left;margin-left:0;margin-top:0;width:572.2pt;height:8.35pt;rotation:-45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" o:allowincell="f" filled="f" stroked="f">
              <v:stroke joinstyle="round"/>
              <o:lock v:ext="edit" shapetype="t"/>
              <v:textbox style="mso-fit-shape-to-text:t">
                <w:txbxContent>
                  <w:p w14:paraId="2E11BCBB" w14:textId="77777777" w:rsidR="00C33AD9" w:rsidRDefault="00C33AD9" w:rsidP="0062715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mbria" w:eastAsia="Cambria" w:hAnsi="Cambria" w:cs="Cambria"/>
                        <w:b/>
                        <w:bCs/>
                        <w:color w:val="C0C0C0"/>
                        <w:sz w:val="2"/>
                        <w:szCs w:val="2"/>
                      </w:rPr>
                      <w:t>MODELO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A72D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C5E06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842C4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BA202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4E4C2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7E62B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31A18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7AE5A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AC4B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143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7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1316A1"/>
    <w:multiLevelType w:val="multilevel"/>
    <w:tmpl w:val="A84E32B8"/>
    <w:numStyleLink w:val="ClusulasePargrafos"/>
  </w:abstractNum>
  <w:abstractNum w:abstractNumId="12" w15:restartNumberingAfterBreak="0">
    <w:nsid w:val="04F26792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7C36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8CC2ABF"/>
    <w:multiLevelType w:val="multilevel"/>
    <w:tmpl w:val="0409001D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3BC269F"/>
    <w:multiLevelType w:val="multilevel"/>
    <w:tmpl w:val="A84E32B8"/>
    <w:styleLink w:val="ClusulasePargrafos"/>
    <w:lvl w:ilvl="0">
      <w:start w:val="1"/>
      <w:numFmt w:val="upperRoman"/>
      <w:pStyle w:val="ClusuladoContrato"/>
      <w:suff w:val="space"/>
      <w:lvlText w:val="Cláusula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decimal"/>
      <w:pStyle w:val="PargrafodoContrato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22"/>
        <w:szCs w:val="22"/>
        <w:u w:val="single"/>
      </w:rPr>
    </w:lvl>
    <w:lvl w:ilvl="2">
      <w:start w:val="1"/>
      <w:numFmt w:val="lowerLetter"/>
      <w:suff w:val="space"/>
      <w:lvlText w:val="%3)"/>
      <w:lvlJc w:val="left"/>
      <w:pPr>
        <w:ind w:left="567" w:hanging="283"/>
      </w:pPr>
      <w:rPr>
        <w:rFonts w:hint="default"/>
        <w:b/>
        <w:bCs/>
        <w:i w:val="0"/>
        <w:iCs w:val="0"/>
      </w:rPr>
    </w:lvl>
    <w:lvl w:ilvl="3">
      <w:start w:val="1"/>
      <w:numFmt w:val="lowerRoman"/>
      <w:suff w:val="space"/>
      <w:lvlText w:val="%4 -"/>
      <w:lvlJc w:val="left"/>
      <w:pPr>
        <w:ind w:left="1728" w:hanging="648"/>
      </w:pPr>
      <w:rPr>
        <w:rFonts w:hint="default"/>
        <w:b/>
        <w:bCs/>
        <w:i/>
        <w:iCs/>
      </w:rPr>
    </w:lvl>
    <w:lvl w:ilvl="4">
      <w:start w:val="1"/>
      <w:numFmt w:val="decimal"/>
      <w:suff w:val="space"/>
      <w:lvlText w:val="%4.%5)"/>
      <w:lvlJc w:val="left"/>
      <w:pPr>
        <w:ind w:left="2232" w:hanging="792"/>
      </w:pPr>
      <w:rPr>
        <w:rFonts w:hint="default"/>
        <w:b/>
        <w:bCs/>
        <w:i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7A521CF"/>
    <w:multiLevelType w:val="hybridMultilevel"/>
    <w:tmpl w:val="E5C2F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A46C3"/>
    <w:multiLevelType w:val="multilevel"/>
    <w:tmpl w:val="07127992"/>
    <w:styleLink w:val="MCLStyle"/>
    <w:lvl w:ilvl="0">
      <w:start w:val="1"/>
      <w:numFmt w:val="none"/>
      <w:pStyle w:val="MCLSeodoContrato"/>
      <w:suff w:val="nothing"/>
      <w:lvlText w:val=""/>
      <w:lvlJc w:val="center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  <w14:numForm w14:val="default"/>
      </w:rPr>
    </w:lvl>
    <w:lvl w:ilvl="1">
      <w:start w:val="1"/>
      <w:numFmt w:val="upperRoman"/>
      <w:lvlRestart w:val="0"/>
      <w:pStyle w:val="MCLClusuladoContrato"/>
      <w:suff w:val="space"/>
      <w:lvlText w:val="Cláusula %2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szCs w:val="22"/>
        <w:u w:val="single"/>
        <w:vertAlign w:val="baseline"/>
      </w:rPr>
    </w:lvl>
    <w:lvl w:ilvl="2">
      <w:start w:val="1"/>
      <w:numFmt w:val="decimal"/>
      <w:pStyle w:val="MCLPargrafodoContrato"/>
      <w:isLgl/>
      <w:suff w:val="space"/>
      <w:lvlText w:val="%2.%3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trike w:val="0"/>
        <w:dstrike w:val="0"/>
        <w:vanish w:val="0"/>
        <w:sz w:val="22"/>
        <w:u w:val="single"/>
        <w:vertAlign w:val="baseline"/>
      </w:rPr>
    </w:lvl>
    <w:lvl w:ilvl="3">
      <w:start w:val="1"/>
      <w:numFmt w:val="lowerLetter"/>
      <w:pStyle w:val="MCLItemdePargrafo"/>
      <w:suff w:val="space"/>
      <w:lvlText w:val="%4)"/>
      <w:lvlJc w:val="left"/>
      <w:pPr>
        <w:ind w:left="279" w:hanging="279"/>
      </w:pPr>
      <w:rPr>
        <w:rFonts w:hint="default"/>
        <w:b/>
        <w:bCs/>
        <w:i/>
        <w:iCs/>
      </w:rPr>
    </w:lvl>
    <w:lvl w:ilvl="4">
      <w:start w:val="1"/>
      <w:numFmt w:val="lowerRoman"/>
      <w:lvlText w:val="%5 - "/>
      <w:lvlJc w:val="left"/>
      <w:pPr>
        <w:ind w:left="1441" w:hanging="652"/>
      </w:pPr>
      <w:rPr>
        <w:rFonts w:hint="default"/>
        <w:b/>
        <w:bCs/>
        <w:i/>
        <w:iCs/>
      </w:rPr>
    </w:lvl>
    <w:lvl w:ilvl="5">
      <w:start w:val="1"/>
      <w:numFmt w:val="decimal"/>
      <w:lvlText w:val="%5.%6)"/>
      <w:lvlJc w:val="left"/>
      <w:pPr>
        <w:ind w:left="1946" w:hanging="794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2" w:hanging="1440"/>
      </w:pPr>
      <w:rPr>
        <w:rFonts w:hint="default"/>
      </w:rPr>
    </w:lvl>
  </w:abstractNum>
  <w:abstractNum w:abstractNumId="18" w15:restartNumberingAfterBreak="0">
    <w:nsid w:val="3A9E08D3"/>
    <w:multiLevelType w:val="multilevel"/>
    <w:tmpl w:val="A84E32B8"/>
    <w:numStyleLink w:val="ClusulasePargrafos"/>
  </w:abstractNum>
  <w:abstractNum w:abstractNumId="19" w15:restartNumberingAfterBreak="0">
    <w:nsid w:val="44286861"/>
    <w:multiLevelType w:val="hybridMultilevel"/>
    <w:tmpl w:val="BBC631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30A31"/>
    <w:multiLevelType w:val="multilevel"/>
    <w:tmpl w:val="A84E32B8"/>
    <w:numStyleLink w:val="ClusulasePargrafos"/>
  </w:abstractNum>
  <w:abstractNum w:abstractNumId="21" w15:restartNumberingAfterBreak="0">
    <w:nsid w:val="6A5C0C1C"/>
    <w:multiLevelType w:val="multilevel"/>
    <w:tmpl w:val="07127992"/>
    <w:numStyleLink w:val="MCLStyle"/>
  </w:abstractNum>
  <w:abstractNum w:abstractNumId="22" w15:restartNumberingAfterBreak="0">
    <w:nsid w:val="7E264868"/>
    <w:multiLevelType w:val="multilevel"/>
    <w:tmpl w:val="A84E32B8"/>
    <w:numStyleLink w:val="ClusulasePargrafos"/>
  </w:abstractNum>
  <w:abstractNum w:abstractNumId="23" w15:restartNumberingAfterBreak="0">
    <w:nsid w:val="7FA11615"/>
    <w:multiLevelType w:val="multilevel"/>
    <w:tmpl w:val="A84E32B8"/>
    <w:numStyleLink w:val="ClusulasePargrafos"/>
  </w:abstractNum>
  <w:num w:numId="1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6"/>
  </w:num>
  <w:num w:numId="5">
    <w:abstractNumId w:val="17"/>
  </w:num>
  <w:num w:numId="6">
    <w:abstractNumId w:val="15"/>
    <w:lvlOverride w:ilvl="0">
      <w:lvl w:ilvl="0">
        <w:start w:val="1"/>
        <w:numFmt w:val="upperRoman"/>
        <w:pStyle w:val="ClusuladoContrato"/>
        <w:suff w:val="space"/>
        <w:lvlText w:val="Cláusula %1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caps w:val="0"/>
          <w:strike w:val="0"/>
          <w:dstrike w:val="0"/>
          <w:vanish w:val="0"/>
          <w:sz w:val="22"/>
          <w:szCs w:val="22"/>
          <w:u w:val="single"/>
          <w:vertAlign w:val="baseline"/>
          <w14:numForm w14:val="default"/>
        </w:rPr>
      </w:lvl>
    </w:lvlOverride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  <w:lvlOverride w:ilvl="2">
      <w:lvl w:ilvl="2">
        <w:start w:val="1"/>
        <w:numFmt w:val="lowerLetter"/>
        <w:suff w:val="space"/>
        <w:lvlText w:val="%3)"/>
        <w:lvlJc w:val="left"/>
        <w:pPr>
          <w:ind w:left="567" w:hanging="283"/>
        </w:pPr>
        <w:rPr>
          <w:rFonts w:hint="default"/>
          <w:b/>
          <w:bCs/>
          <w:i w:val="0"/>
          <w:iCs w:val="0"/>
        </w:rPr>
      </w:lvl>
    </w:lvlOverride>
    <w:lvlOverride w:ilvl="3">
      <w:lvl w:ilvl="3">
        <w:start w:val="1"/>
        <w:numFmt w:val="lowerRoman"/>
        <w:suff w:val="space"/>
        <w:lvlText w:val="%4 -"/>
        <w:lvlJc w:val="left"/>
        <w:pPr>
          <w:ind w:left="1728" w:hanging="648"/>
        </w:pPr>
        <w:rPr>
          <w:rFonts w:hint="default"/>
          <w:b/>
          <w:bCs/>
          <w:i/>
          <w:iCs/>
        </w:rPr>
      </w:lvl>
    </w:lvlOverride>
    <w:lvlOverride w:ilvl="4">
      <w:lvl w:ilvl="4">
        <w:start w:val="1"/>
        <w:numFmt w:val="decimal"/>
        <w:suff w:val="space"/>
        <w:lvlText w:val="%4.%5)"/>
        <w:lvlJc w:val="left"/>
        <w:pPr>
          <w:ind w:left="2232" w:hanging="792"/>
        </w:pPr>
        <w:rPr>
          <w:rFonts w:hint="default"/>
          <w:b/>
          <w:bCs/>
          <w:i/>
          <w:iCs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5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20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26">
    <w:abstractNumId w:val="18"/>
  </w:num>
  <w:num w:numId="27">
    <w:abstractNumId w:val="15"/>
    <w:lvlOverride w:ilvl="1">
      <w:lvl w:ilvl="1">
        <w:start w:val="1"/>
        <w:numFmt w:val="decimal"/>
        <w:pStyle w:val="PargrafodoContrato"/>
        <w:isLgl/>
        <w:suff w:val="space"/>
        <w:lvlText w:val="%1.%2"/>
        <w:lvlJc w:val="left"/>
        <w:pPr>
          <w:ind w:left="0" w:firstLine="0"/>
        </w:pPr>
        <w:rPr>
          <w:rFonts w:ascii="Arial" w:hAnsi="Arial" w:hint="default"/>
          <w:b/>
          <w:bCs/>
          <w:i w:val="0"/>
          <w:iCs w:val="0"/>
          <w:sz w:val="22"/>
          <w:szCs w:val="22"/>
          <w:u w:val="single"/>
        </w:rPr>
      </w:lvl>
    </w:lvlOverride>
  </w:num>
  <w:num w:numId="28">
    <w:abstractNumId w:val="23"/>
  </w:num>
  <w:num w:numId="29">
    <w:abstractNumId w:val="21"/>
  </w:num>
  <w:num w:numId="30">
    <w:abstractNumId w:val="17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16D"/>
    <w:rsid w:val="000023FE"/>
    <w:rsid w:val="00003CAC"/>
    <w:rsid w:val="00005939"/>
    <w:rsid w:val="0001154C"/>
    <w:rsid w:val="000119D1"/>
    <w:rsid w:val="00012203"/>
    <w:rsid w:val="00013B90"/>
    <w:rsid w:val="00013CB3"/>
    <w:rsid w:val="000173A5"/>
    <w:rsid w:val="00017702"/>
    <w:rsid w:val="00017BCD"/>
    <w:rsid w:val="00017EAF"/>
    <w:rsid w:val="00020548"/>
    <w:rsid w:val="0002532E"/>
    <w:rsid w:val="00025BE4"/>
    <w:rsid w:val="00025C59"/>
    <w:rsid w:val="000262D9"/>
    <w:rsid w:val="00031BD1"/>
    <w:rsid w:val="00031E5A"/>
    <w:rsid w:val="00035F17"/>
    <w:rsid w:val="000364B4"/>
    <w:rsid w:val="00036849"/>
    <w:rsid w:val="00042C5F"/>
    <w:rsid w:val="0004319F"/>
    <w:rsid w:val="00043928"/>
    <w:rsid w:val="000478FF"/>
    <w:rsid w:val="000508BD"/>
    <w:rsid w:val="00050ABD"/>
    <w:rsid w:val="00051727"/>
    <w:rsid w:val="000539EA"/>
    <w:rsid w:val="0005429C"/>
    <w:rsid w:val="00055A43"/>
    <w:rsid w:val="00056FF2"/>
    <w:rsid w:val="00057925"/>
    <w:rsid w:val="0006026A"/>
    <w:rsid w:val="00060359"/>
    <w:rsid w:val="00060B38"/>
    <w:rsid w:val="00061119"/>
    <w:rsid w:val="00061E30"/>
    <w:rsid w:val="00062491"/>
    <w:rsid w:val="00063151"/>
    <w:rsid w:val="00064927"/>
    <w:rsid w:val="00065087"/>
    <w:rsid w:val="0006733E"/>
    <w:rsid w:val="000715BA"/>
    <w:rsid w:val="00074E14"/>
    <w:rsid w:val="000754D9"/>
    <w:rsid w:val="00076AB9"/>
    <w:rsid w:val="00081EB7"/>
    <w:rsid w:val="000821E0"/>
    <w:rsid w:val="00082279"/>
    <w:rsid w:val="000849B9"/>
    <w:rsid w:val="00084B0B"/>
    <w:rsid w:val="00085A01"/>
    <w:rsid w:val="00085DB8"/>
    <w:rsid w:val="000861C7"/>
    <w:rsid w:val="0008770A"/>
    <w:rsid w:val="00090690"/>
    <w:rsid w:val="00090B83"/>
    <w:rsid w:val="00092571"/>
    <w:rsid w:val="000931C0"/>
    <w:rsid w:val="0009320A"/>
    <w:rsid w:val="00093288"/>
    <w:rsid w:val="000951D0"/>
    <w:rsid w:val="000969C8"/>
    <w:rsid w:val="00096FBC"/>
    <w:rsid w:val="000977EF"/>
    <w:rsid w:val="000A5519"/>
    <w:rsid w:val="000A583A"/>
    <w:rsid w:val="000B03E1"/>
    <w:rsid w:val="000B6886"/>
    <w:rsid w:val="000B6D86"/>
    <w:rsid w:val="000B733B"/>
    <w:rsid w:val="000C0C7D"/>
    <w:rsid w:val="000C13F4"/>
    <w:rsid w:val="000C3A4A"/>
    <w:rsid w:val="000C442A"/>
    <w:rsid w:val="000C4FAB"/>
    <w:rsid w:val="000C6A17"/>
    <w:rsid w:val="000C6BE7"/>
    <w:rsid w:val="000C7E76"/>
    <w:rsid w:val="000D044D"/>
    <w:rsid w:val="000D223B"/>
    <w:rsid w:val="000D3227"/>
    <w:rsid w:val="000D66F8"/>
    <w:rsid w:val="000D6BD5"/>
    <w:rsid w:val="000E05FA"/>
    <w:rsid w:val="000E06B4"/>
    <w:rsid w:val="000E184F"/>
    <w:rsid w:val="000E2FF0"/>
    <w:rsid w:val="000E552B"/>
    <w:rsid w:val="000E583B"/>
    <w:rsid w:val="000F0234"/>
    <w:rsid w:val="000F11C7"/>
    <w:rsid w:val="000F43B6"/>
    <w:rsid w:val="000F5116"/>
    <w:rsid w:val="000F7DB6"/>
    <w:rsid w:val="0010031D"/>
    <w:rsid w:val="001019B1"/>
    <w:rsid w:val="0010444A"/>
    <w:rsid w:val="001067E0"/>
    <w:rsid w:val="001078AF"/>
    <w:rsid w:val="00107952"/>
    <w:rsid w:val="00107FAB"/>
    <w:rsid w:val="00110EF5"/>
    <w:rsid w:val="00112E35"/>
    <w:rsid w:val="001152EB"/>
    <w:rsid w:val="00115B3D"/>
    <w:rsid w:val="0011633F"/>
    <w:rsid w:val="00116E8E"/>
    <w:rsid w:val="00120AE9"/>
    <w:rsid w:val="00121658"/>
    <w:rsid w:val="00121BAC"/>
    <w:rsid w:val="001226BC"/>
    <w:rsid w:val="00122916"/>
    <w:rsid w:val="00123D67"/>
    <w:rsid w:val="001249DC"/>
    <w:rsid w:val="00124C8A"/>
    <w:rsid w:val="001266CA"/>
    <w:rsid w:val="00126FA8"/>
    <w:rsid w:val="0013011F"/>
    <w:rsid w:val="001355A0"/>
    <w:rsid w:val="00135E53"/>
    <w:rsid w:val="00135FAD"/>
    <w:rsid w:val="00136F09"/>
    <w:rsid w:val="00142D67"/>
    <w:rsid w:val="00143143"/>
    <w:rsid w:val="00144639"/>
    <w:rsid w:val="00145A72"/>
    <w:rsid w:val="00145D4E"/>
    <w:rsid w:val="0014616D"/>
    <w:rsid w:val="001470A0"/>
    <w:rsid w:val="001473FB"/>
    <w:rsid w:val="00150B31"/>
    <w:rsid w:val="00151146"/>
    <w:rsid w:val="0015180E"/>
    <w:rsid w:val="00152248"/>
    <w:rsid w:val="00157DC8"/>
    <w:rsid w:val="00160831"/>
    <w:rsid w:val="0016217B"/>
    <w:rsid w:val="001634BA"/>
    <w:rsid w:val="00171D1A"/>
    <w:rsid w:val="001723A2"/>
    <w:rsid w:val="00176A5F"/>
    <w:rsid w:val="001771AE"/>
    <w:rsid w:val="001777D1"/>
    <w:rsid w:val="00180930"/>
    <w:rsid w:val="0018096D"/>
    <w:rsid w:val="001814AA"/>
    <w:rsid w:val="00181711"/>
    <w:rsid w:val="001829B1"/>
    <w:rsid w:val="00183161"/>
    <w:rsid w:val="0018464A"/>
    <w:rsid w:val="00194A0C"/>
    <w:rsid w:val="001966DD"/>
    <w:rsid w:val="001A08C4"/>
    <w:rsid w:val="001A0BF0"/>
    <w:rsid w:val="001A0DD2"/>
    <w:rsid w:val="001A0DED"/>
    <w:rsid w:val="001A434E"/>
    <w:rsid w:val="001A4935"/>
    <w:rsid w:val="001A78A5"/>
    <w:rsid w:val="001A78F0"/>
    <w:rsid w:val="001A7AB6"/>
    <w:rsid w:val="001B1A7F"/>
    <w:rsid w:val="001B2C5D"/>
    <w:rsid w:val="001B3437"/>
    <w:rsid w:val="001B3916"/>
    <w:rsid w:val="001B4084"/>
    <w:rsid w:val="001B49F0"/>
    <w:rsid w:val="001B4A28"/>
    <w:rsid w:val="001B4DD4"/>
    <w:rsid w:val="001B6054"/>
    <w:rsid w:val="001B67F8"/>
    <w:rsid w:val="001B7D64"/>
    <w:rsid w:val="001C0E0B"/>
    <w:rsid w:val="001C12E1"/>
    <w:rsid w:val="001C167F"/>
    <w:rsid w:val="001C23B1"/>
    <w:rsid w:val="001C296C"/>
    <w:rsid w:val="001C3318"/>
    <w:rsid w:val="001C3623"/>
    <w:rsid w:val="001C3BF6"/>
    <w:rsid w:val="001C4D06"/>
    <w:rsid w:val="001C6593"/>
    <w:rsid w:val="001C67AE"/>
    <w:rsid w:val="001C6BE3"/>
    <w:rsid w:val="001C6C3F"/>
    <w:rsid w:val="001D00C0"/>
    <w:rsid w:val="001D0AD2"/>
    <w:rsid w:val="001D0C03"/>
    <w:rsid w:val="001D3D03"/>
    <w:rsid w:val="001D44CF"/>
    <w:rsid w:val="001D4B4B"/>
    <w:rsid w:val="001D4C9C"/>
    <w:rsid w:val="001D4E60"/>
    <w:rsid w:val="001D52AD"/>
    <w:rsid w:val="001D6CCA"/>
    <w:rsid w:val="001D7416"/>
    <w:rsid w:val="001E14D9"/>
    <w:rsid w:val="001E1C07"/>
    <w:rsid w:val="001E2818"/>
    <w:rsid w:val="001E3385"/>
    <w:rsid w:val="001E3995"/>
    <w:rsid w:val="001E5723"/>
    <w:rsid w:val="001E6FF7"/>
    <w:rsid w:val="001F005F"/>
    <w:rsid w:val="001F2F45"/>
    <w:rsid w:val="001F4683"/>
    <w:rsid w:val="001F643B"/>
    <w:rsid w:val="001F649F"/>
    <w:rsid w:val="001F6B74"/>
    <w:rsid w:val="00200062"/>
    <w:rsid w:val="002010DB"/>
    <w:rsid w:val="00201308"/>
    <w:rsid w:val="00203A3F"/>
    <w:rsid w:val="002047D2"/>
    <w:rsid w:val="002055B0"/>
    <w:rsid w:val="00207298"/>
    <w:rsid w:val="00207847"/>
    <w:rsid w:val="00213091"/>
    <w:rsid w:val="002132C4"/>
    <w:rsid w:val="002141DE"/>
    <w:rsid w:val="00214277"/>
    <w:rsid w:val="00214F33"/>
    <w:rsid w:val="0021622A"/>
    <w:rsid w:val="00216230"/>
    <w:rsid w:val="00217C21"/>
    <w:rsid w:val="00220B90"/>
    <w:rsid w:val="0022137A"/>
    <w:rsid w:val="002241CD"/>
    <w:rsid w:val="00224A73"/>
    <w:rsid w:val="00225917"/>
    <w:rsid w:val="00226B46"/>
    <w:rsid w:val="002275AE"/>
    <w:rsid w:val="00233911"/>
    <w:rsid w:val="0023426A"/>
    <w:rsid w:val="002348D2"/>
    <w:rsid w:val="0023544F"/>
    <w:rsid w:val="00236711"/>
    <w:rsid w:val="00242F2E"/>
    <w:rsid w:val="002435DF"/>
    <w:rsid w:val="00244591"/>
    <w:rsid w:val="00246848"/>
    <w:rsid w:val="0024714F"/>
    <w:rsid w:val="00251421"/>
    <w:rsid w:val="00253926"/>
    <w:rsid w:val="002539E3"/>
    <w:rsid w:val="002541B1"/>
    <w:rsid w:val="00262248"/>
    <w:rsid w:val="00265318"/>
    <w:rsid w:val="002679D2"/>
    <w:rsid w:val="00267D71"/>
    <w:rsid w:val="00270902"/>
    <w:rsid w:val="00270F52"/>
    <w:rsid w:val="00272FB2"/>
    <w:rsid w:val="00276480"/>
    <w:rsid w:val="00277AA7"/>
    <w:rsid w:val="00281855"/>
    <w:rsid w:val="00281878"/>
    <w:rsid w:val="002822F6"/>
    <w:rsid w:val="00283633"/>
    <w:rsid w:val="002878D3"/>
    <w:rsid w:val="0029103B"/>
    <w:rsid w:val="00291115"/>
    <w:rsid w:val="00291E86"/>
    <w:rsid w:val="002936DC"/>
    <w:rsid w:val="0029437E"/>
    <w:rsid w:val="002A3137"/>
    <w:rsid w:val="002A4B18"/>
    <w:rsid w:val="002A4CBE"/>
    <w:rsid w:val="002A4F8D"/>
    <w:rsid w:val="002A5FCD"/>
    <w:rsid w:val="002A67C1"/>
    <w:rsid w:val="002A6FD6"/>
    <w:rsid w:val="002A7502"/>
    <w:rsid w:val="002B0C17"/>
    <w:rsid w:val="002B1352"/>
    <w:rsid w:val="002B3407"/>
    <w:rsid w:val="002B343E"/>
    <w:rsid w:val="002B4CA6"/>
    <w:rsid w:val="002B6370"/>
    <w:rsid w:val="002B7556"/>
    <w:rsid w:val="002C3366"/>
    <w:rsid w:val="002C3A98"/>
    <w:rsid w:val="002C44E0"/>
    <w:rsid w:val="002C69DC"/>
    <w:rsid w:val="002C6A3B"/>
    <w:rsid w:val="002D004C"/>
    <w:rsid w:val="002D13E1"/>
    <w:rsid w:val="002D19D5"/>
    <w:rsid w:val="002D39C2"/>
    <w:rsid w:val="002D4664"/>
    <w:rsid w:val="002D7FBD"/>
    <w:rsid w:val="002E14EA"/>
    <w:rsid w:val="002E1E94"/>
    <w:rsid w:val="002E21FB"/>
    <w:rsid w:val="002E2747"/>
    <w:rsid w:val="002E345B"/>
    <w:rsid w:val="002E47AB"/>
    <w:rsid w:val="002E4AEE"/>
    <w:rsid w:val="002E6014"/>
    <w:rsid w:val="002F43C1"/>
    <w:rsid w:val="002F4F22"/>
    <w:rsid w:val="002F59C3"/>
    <w:rsid w:val="0030022F"/>
    <w:rsid w:val="00303AE5"/>
    <w:rsid w:val="00304536"/>
    <w:rsid w:val="00304643"/>
    <w:rsid w:val="003062EC"/>
    <w:rsid w:val="00306D49"/>
    <w:rsid w:val="003071A8"/>
    <w:rsid w:val="00307FBC"/>
    <w:rsid w:val="003151EB"/>
    <w:rsid w:val="003155A3"/>
    <w:rsid w:val="00315A12"/>
    <w:rsid w:val="0031790C"/>
    <w:rsid w:val="003179BD"/>
    <w:rsid w:val="00320656"/>
    <w:rsid w:val="00324667"/>
    <w:rsid w:val="00327209"/>
    <w:rsid w:val="003304F3"/>
    <w:rsid w:val="00331890"/>
    <w:rsid w:val="003319DF"/>
    <w:rsid w:val="00331C7E"/>
    <w:rsid w:val="0033231E"/>
    <w:rsid w:val="00332771"/>
    <w:rsid w:val="00333F5B"/>
    <w:rsid w:val="00334151"/>
    <w:rsid w:val="00335C2E"/>
    <w:rsid w:val="00336A6F"/>
    <w:rsid w:val="00337930"/>
    <w:rsid w:val="003407A6"/>
    <w:rsid w:val="00340946"/>
    <w:rsid w:val="003444F9"/>
    <w:rsid w:val="00344950"/>
    <w:rsid w:val="0034638A"/>
    <w:rsid w:val="00346E99"/>
    <w:rsid w:val="003471D0"/>
    <w:rsid w:val="00347586"/>
    <w:rsid w:val="003479C9"/>
    <w:rsid w:val="003503AF"/>
    <w:rsid w:val="00350743"/>
    <w:rsid w:val="003523C6"/>
    <w:rsid w:val="00352D23"/>
    <w:rsid w:val="00356CE3"/>
    <w:rsid w:val="003575E5"/>
    <w:rsid w:val="003608C5"/>
    <w:rsid w:val="00361A7B"/>
    <w:rsid w:val="003629E4"/>
    <w:rsid w:val="00364AA0"/>
    <w:rsid w:val="00364B23"/>
    <w:rsid w:val="00366DFD"/>
    <w:rsid w:val="00370026"/>
    <w:rsid w:val="00370212"/>
    <w:rsid w:val="00370CB3"/>
    <w:rsid w:val="00370D17"/>
    <w:rsid w:val="00371732"/>
    <w:rsid w:val="00371853"/>
    <w:rsid w:val="0037270B"/>
    <w:rsid w:val="003727B7"/>
    <w:rsid w:val="003735D9"/>
    <w:rsid w:val="0037385D"/>
    <w:rsid w:val="00373E9F"/>
    <w:rsid w:val="00376BBB"/>
    <w:rsid w:val="00377715"/>
    <w:rsid w:val="003814FA"/>
    <w:rsid w:val="00381927"/>
    <w:rsid w:val="00381EF3"/>
    <w:rsid w:val="00385CB4"/>
    <w:rsid w:val="00385E50"/>
    <w:rsid w:val="003860CD"/>
    <w:rsid w:val="00390BD9"/>
    <w:rsid w:val="00391CCC"/>
    <w:rsid w:val="00393951"/>
    <w:rsid w:val="00395678"/>
    <w:rsid w:val="003964D7"/>
    <w:rsid w:val="00397DCF"/>
    <w:rsid w:val="003A09B0"/>
    <w:rsid w:val="003A0CD0"/>
    <w:rsid w:val="003A10ED"/>
    <w:rsid w:val="003A1C35"/>
    <w:rsid w:val="003A277D"/>
    <w:rsid w:val="003A3027"/>
    <w:rsid w:val="003A416A"/>
    <w:rsid w:val="003A4F24"/>
    <w:rsid w:val="003A51D5"/>
    <w:rsid w:val="003A610A"/>
    <w:rsid w:val="003A69A5"/>
    <w:rsid w:val="003B1F4E"/>
    <w:rsid w:val="003B214B"/>
    <w:rsid w:val="003B43AB"/>
    <w:rsid w:val="003B48A4"/>
    <w:rsid w:val="003B5235"/>
    <w:rsid w:val="003B5DC5"/>
    <w:rsid w:val="003B77EA"/>
    <w:rsid w:val="003B7D30"/>
    <w:rsid w:val="003C272F"/>
    <w:rsid w:val="003C2FD6"/>
    <w:rsid w:val="003D0D7F"/>
    <w:rsid w:val="003D305D"/>
    <w:rsid w:val="003D3412"/>
    <w:rsid w:val="003D3FAE"/>
    <w:rsid w:val="003D4B0C"/>
    <w:rsid w:val="003D5E82"/>
    <w:rsid w:val="003E0940"/>
    <w:rsid w:val="003E12D5"/>
    <w:rsid w:val="003E20AA"/>
    <w:rsid w:val="003E2209"/>
    <w:rsid w:val="003E4D31"/>
    <w:rsid w:val="003E56B9"/>
    <w:rsid w:val="003E5EA5"/>
    <w:rsid w:val="003E6264"/>
    <w:rsid w:val="003E6D5F"/>
    <w:rsid w:val="003F10F7"/>
    <w:rsid w:val="003F1F07"/>
    <w:rsid w:val="003F23FF"/>
    <w:rsid w:val="003F44A8"/>
    <w:rsid w:val="003F499F"/>
    <w:rsid w:val="003F60B0"/>
    <w:rsid w:val="004006B7"/>
    <w:rsid w:val="00401B71"/>
    <w:rsid w:val="004021B9"/>
    <w:rsid w:val="00402E74"/>
    <w:rsid w:val="0040400D"/>
    <w:rsid w:val="004054BE"/>
    <w:rsid w:val="00405BF5"/>
    <w:rsid w:val="00410351"/>
    <w:rsid w:val="004111ED"/>
    <w:rsid w:val="00411CA2"/>
    <w:rsid w:val="00414008"/>
    <w:rsid w:val="00414129"/>
    <w:rsid w:val="004144E7"/>
    <w:rsid w:val="00416720"/>
    <w:rsid w:val="00416FED"/>
    <w:rsid w:val="00421B00"/>
    <w:rsid w:val="00422202"/>
    <w:rsid w:val="00422A82"/>
    <w:rsid w:val="0042404C"/>
    <w:rsid w:val="004259FC"/>
    <w:rsid w:val="00425E93"/>
    <w:rsid w:val="0042781C"/>
    <w:rsid w:val="004339D0"/>
    <w:rsid w:val="00433DB2"/>
    <w:rsid w:val="00434FF1"/>
    <w:rsid w:val="00435D0B"/>
    <w:rsid w:val="00435D0F"/>
    <w:rsid w:val="004369C0"/>
    <w:rsid w:val="0044160D"/>
    <w:rsid w:val="0044266F"/>
    <w:rsid w:val="00442A1A"/>
    <w:rsid w:val="00443E6A"/>
    <w:rsid w:val="00447B22"/>
    <w:rsid w:val="00447DA9"/>
    <w:rsid w:val="004502D2"/>
    <w:rsid w:val="00450D9B"/>
    <w:rsid w:val="00451296"/>
    <w:rsid w:val="0045656D"/>
    <w:rsid w:val="004607F4"/>
    <w:rsid w:val="00463CA1"/>
    <w:rsid w:val="004658EF"/>
    <w:rsid w:val="00466848"/>
    <w:rsid w:val="0046726F"/>
    <w:rsid w:val="004679E5"/>
    <w:rsid w:val="00470404"/>
    <w:rsid w:val="00471C48"/>
    <w:rsid w:val="004721B4"/>
    <w:rsid w:val="004724E9"/>
    <w:rsid w:val="00472DB3"/>
    <w:rsid w:val="0047348C"/>
    <w:rsid w:val="0047441A"/>
    <w:rsid w:val="00474EEB"/>
    <w:rsid w:val="0047503D"/>
    <w:rsid w:val="0047691F"/>
    <w:rsid w:val="00480009"/>
    <w:rsid w:val="00480B6D"/>
    <w:rsid w:val="00485F26"/>
    <w:rsid w:val="00485F3A"/>
    <w:rsid w:val="00486659"/>
    <w:rsid w:val="00493AEE"/>
    <w:rsid w:val="00495C4A"/>
    <w:rsid w:val="004A00DC"/>
    <w:rsid w:val="004A0771"/>
    <w:rsid w:val="004A1695"/>
    <w:rsid w:val="004A19FB"/>
    <w:rsid w:val="004A2318"/>
    <w:rsid w:val="004A5DBD"/>
    <w:rsid w:val="004A7073"/>
    <w:rsid w:val="004A7665"/>
    <w:rsid w:val="004A7913"/>
    <w:rsid w:val="004B0571"/>
    <w:rsid w:val="004B06AD"/>
    <w:rsid w:val="004B1428"/>
    <w:rsid w:val="004B2A6C"/>
    <w:rsid w:val="004B309B"/>
    <w:rsid w:val="004B575D"/>
    <w:rsid w:val="004B63E6"/>
    <w:rsid w:val="004B661D"/>
    <w:rsid w:val="004B69FB"/>
    <w:rsid w:val="004C0390"/>
    <w:rsid w:val="004C1CC3"/>
    <w:rsid w:val="004C1CFE"/>
    <w:rsid w:val="004C4115"/>
    <w:rsid w:val="004C570B"/>
    <w:rsid w:val="004C5DA8"/>
    <w:rsid w:val="004C6C20"/>
    <w:rsid w:val="004D1707"/>
    <w:rsid w:val="004D2796"/>
    <w:rsid w:val="004D3DEB"/>
    <w:rsid w:val="004E05A7"/>
    <w:rsid w:val="004E0D08"/>
    <w:rsid w:val="004E0E27"/>
    <w:rsid w:val="004E4558"/>
    <w:rsid w:val="004E51AB"/>
    <w:rsid w:val="004E7871"/>
    <w:rsid w:val="004F04A6"/>
    <w:rsid w:val="004F0CBF"/>
    <w:rsid w:val="004F4274"/>
    <w:rsid w:val="004F5917"/>
    <w:rsid w:val="004F7FA2"/>
    <w:rsid w:val="005009D7"/>
    <w:rsid w:val="00501704"/>
    <w:rsid w:val="00502CCB"/>
    <w:rsid w:val="00504152"/>
    <w:rsid w:val="00504D70"/>
    <w:rsid w:val="00505317"/>
    <w:rsid w:val="005053A5"/>
    <w:rsid w:val="005074AE"/>
    <w:rsid w:val="005078F7"/>
    <w:rsid w:val="0051068C"/>
    <w:rsid w:val="0051165A"/>
    <w:rsid w:val="00511E00"/>
    <w:rsid w:val="00511F0A"/>
    <w:rsid w:val="005140FA"/>
    <w:rsid w:val="005175C6"/>
    <w:rsid w:val="00520EF7"/>
    <w:rsid w:val="00521DB5"/>
    <w:rsid w:val="00522386"/>
    <w:rsid w:val="005258C3"/>
    <w:rsid w:val="00527120"/>
    <w:rsid w:val="00530875"/>
    <w:rsid w:val="00530D3A"/>
    <w:rsid w:val="0053140F"/>
    <w:rsid w:val="005325E6"/>
    <w:rsid w:val="005343EF"/>
    <w:rsid w:val="00535E4F"/>
    <w:rsid w:val="005366C6"/>
    <w:rsid w:val="005378F8"/>
    <w:rsid w:val="005405DF"/>
    <w:rsid w:val="00540FA7"/>
    <w:rsid w:val="005411C3"/>
    <w:rsid w:val="00541471"/>
    <w:rsid w:val="005422DD"/>
    <w:rsid w:val="00542795"/>
    <w:rsid w:val="00544140"/>
    <w:rsid w:val="0054515D"/>
    <w:rsid w:val="00545C88"/>
    <w:rsid w:val="00550995"/>
    <w:rsid w:val="00561F6D"/>
    <w:rsid w:val="00562884"/>
    <w:rsid w:val="0056342D"/>
    <w:rsid w:val="005676A1"/>
    <w:rsid w:val="00571C81"/>
    <w:rsid w:val="00572634"/>
    <w:rsid w:val="00573991"/>
    <w:rsid w:val="005755AD"/>
    <w:rsid w:val="005756F4"/>
    <w:rsid w:val="00575A93"/>
    <w:rsid w:val="00575C9E"/>
    <w:rsid w:val="00580307"/>
    <w:rsid w:val="00580849"/>
    <w:rsid w:val="00580CF5"/>
    <w:rsid w:val="0058137E"/>
    <w:rsid w:val="00581B40"/>
    <w:rsid w:val="00581B67"/>
    <w:rsid w:val="005823DD"/>
    <w:rsid w:val="00584183"/>
    <w:rsid w:val="005844BB"/>
    <w:rsid w:val="00584B93"/>
    <w:rsid w:val="005867C2"/>
    <w:rsid w:val="00591AB8"/>
    <w:rsid w:val="00592A17"/>
    <w:rsid w:val="00594B79"/>
    <w:rsid w:val="00594CE0"/>
    <w:rsid w:val="00596B27"/>
    <w:rsid w:val="005A0BAF"/>
    <w:rsid w:val="005A1C79"/>
    <w:rsid w:val="005A2BA3"/>
    <w:rsid w:val="005A420C"/>
    <w:rsid w:val="005A4493"/>
    <w:rsid w:val="005A5BD1"/>
    <w:rsid w:val="005A5D57"/>
    <w:rsid w:val="005A6376"/>
    <w:rsid w:val="005A68A5"/>
    <w:rsid w:val="005A6912"/>
    <w:rsid w:val="005A6B64"/>
    <w:rsid w:val="005A6FF3"/>
    <w:rsid w:val="005B115C"/>
    <w:rsid w:val="005C3AE7"/>
    <w:rsid w:val="005C3FC4"/>
    <w:rsid w:val="005C5247"/>
    <w:rsid w:val="005C6047"/>
    <w:rsid w:val="005C700C"/>
    <w:rsid w:val="005D081D"/>
    <w:rsid w:val="005D0AAF"/>
    <w:rsid w:val="005D10E4"/>
    <w:rsid w:val="005D5732"/>
    <w:rsid w:val="005D58D6"/>
    <w:rsid w:val="005D5EFE"/>
    <w:rsid w:val="005D68A2"/>
    <w:rsid w:val="005D7895"/>
    <w:rsid w:val="005E0EB4"/>
    <w:rsid w:val="005E0FB3"/>
    <w:rsid w:val="005E1162"/>
    <w:rsid w:val="005E1FAF"/>
    <w:rsid w:val="005E28EF"/>
    <w:rsid w:val="005E3287"/>
    <w:rsid w:val="005E481F"/>
    <w:rsid w:val="005E70BF"/>
    <w:rsid w:val="005F14C8"/>
    <w:rsid w:val="005F1739"/>
    <w:rsid w:val="005F183A"/>
    <w:rsid w:val="005F25BC"/>
    <w:rsid w:val="005F2AB4"/>
    <w:rsid w:val="005F3363"/>
    <w:rsid w:val="005F3696"/>
    <w:rsid w:val="005F3CA2"/>
    <w:rsid w:val="005F7AE8"/>
    <w:rsid w:val="00600785"/>
    <w:rsid w:val="00600D49"/>
    <w:rsid w:val="00601535"/>
    <w:rsid w:val="00602A38"/>
    <w:rsid w:val="00603839"/>
    <w:rsid w:val="00604E4B"/>
    <w:rsid w:val="00605729"/>
    <w:rsid w:val="00607525"/>
    <w:rsid w:val="006079D5"/>
    <w:rsid w:val="00611BEA"/>
    <w:rsid w:val="00612622"/>
    <w:rsid w:val="006127CB"/>
    <w:rsid w:val="00613977"/>
    <w:rsid w:val="00613B3F"/>
    <w:rsid w:val="00615570"/>
    <w:rsid w:val="00615D30"/>
    <w:rsid w:val="00620ED0"/>
    <w:rsid w:val="0062266A"/>
    <w:rsid w:val="006242F7"/>
    <w:rsid w:val="0062715B"/>
    <w:rsid w:val="006304A0"/>
    <w:rsid w:val="0063188E"/>
    <w:rsid w:val="00632614"/>
    <w:rsid w:val="0063312A"/>
    <w:rsid w:val="006338D7"/>
    <w:rsid w:val="00634008"/>
    <w:rsid w:val="00641AE0"/>
    <w:rsid w:val="00641DBD"/>
    <w:rsid w:val="0064319D"/>
    <w:rsid w:val="00643BAD"/>
    <w:rsid w:val="00644005"/>
    <w:rsid w:val="0064567E"/>
    <w:rsid w:val="006468DC"/>
    <w:rsid w:val="00647F2B"/>
    <w:rsid w:val="00656FD5"/>
    <w:rsid w:val="00657ABA"/>
    <w:rsid w:val="006621B1"/>
    <w:rsid w:val="00662D26"/>
    <w:rsid w:val="00663399"/>
    <w:rsid w:val="006646DE"/>
    <w:rsid w:val="0066570F"/>
    <w:rsid w:val="00665AD7"/>
    <w:rsid w:val="00671AD8"/>
    <w:rsid w:val="00671D83"/>
    <w:rsid w:val="00672AD0"/>
    <w:rsid w:val="00673D90"/>
    <w:rsid w:val="00674835"/>
    <w:rsid w:val="00674E60"/>
    <w:rsid w:val="00675886"/>
    <w:rsid w:val="00676CCB"/>
    <w:rsid w:val="006771E2"/>
    <w:rsid w:val="006778C5"/>
    <w:rsid w:val="00677B4F"/>
    <w:rsid w:val="006824E2"/>
    <w:rsid w:val="006826DD"/>
    <w:rsid w:val="00683755"/>
    <w:rsid w:val="00683B6A"/>
    <w:rsid w:val="006850CB"/>
    <w:rsid w:val="006875E9"/>
    <w:rsid w:val="00690CEB"/>
    <w:rsid w:val="006A6B06"/>
    <w:rsid w:val="006B0D1D"/>
    <w:rsid w:val="006B1F80"/>
    <w:rsid w:val="006B350B"/>
    <w:rsid w:val="006B3A5B"/>
    <w:rsid w:val="006B5331"/>
    <w:rsid w:val="006B5503"/>
    <w:rsid w:val="006C0663"/>
    <w:rsid w:val="006C155C"/>
    <w:rsid w:val="006C173E"/>
    <w:rsid w:val="006C5D3A"/>
    <w:rsid w:val="006C652D"/>
    <w:rsid w:val="006C6621"/>
    <w:rsid w:val="006C6DB6"/>
    <w:rsid w:val="006C75F4"/>
    <w:rsid w:val="006C797C"/>
    <w:rsid w:val="006D0ED2"/>
    <w:rsid w:val="006D11CB"/>
    <w:rsid w:val="006D145F"/>
    <w:rsid w:val="006D149E"/>
    <w:rsid w:val="006D3E4C"/>
    <w:rsid w:val="006D4C30"/>
    <w:rsid w:val="006D4DB5"/>
    <w:rsid w:val="006D67D7"/>
    <w:rsid w:val="006E14C7"/>
    <w:rsid w:val="006E458C"/>
    <w:rsid w:val="006E472E"/>
    <w:rsid w:val="006E4EC8"/>
    <w:rsid w:val="006E6D48"/>
    <w:rsid w:val="006E7535"/>
    <w:rsid w:val="006F0AFA"/>
    <w:rsid w:val="006F0C96"/>
    <w:rsid w:val="006F230F"/>
    <w:rsid w:val="006F273C"/>
    <w:rsid w:val="006F41E8"/>
    <w:rsid w:val="006F441D"/>
    <w:rsid w:val="006F7C9F"/>
    <w:rsid w:val="00700A50"/>
    <w:rsid w:val="00700EBC"/>
    <w:rsid w:val="00704790"/>
    <w:rsid w:val="00704A50"/>
    <w:rsid w:val="007067F0"/>
    <w:rsid w:val="00706D45"/>
    <w:rsid w:val="007106CE"/>
    <w:rsid w:val="00711BBA"/>
    <w:rsid w:val="00713B7B"/>
    <w:rsid w:val="00717395"/>
    <w:rsid w:val="00721480"/>
    <w:rsid w:val="007231B0"/>
    <w:rsid w:val="0072361E"/>
    <w:rsid w:val="007278DA"/>
    <w:rsid w:val="00727EE1"/>
    <w:rsid w:val="00731292"/>
    <w:rsid w:val="00733547"/>
    <w:rsid w:val="00733768"/>
    <w:rsid w:val="00734CFB"/>
    <w:rsid w:val="00736E5E"/>
    <w:rsid w:val="007409E0"/>
    <w:rsid w:val="00742328"/>
    <w:rsid w:val="00742685"/>
    <w:rsid w:val="007462B8"/>
    <w:rsid w:val="007518CE"/>
    <w:rsid w:val="0075216A"/>
    <w:rsid w:val="00752666"/>
    <w:rsid w:val="00752757"/>
    <w:rsid w:val="00752A75"/>
    <w:rsid w:val="00754C3D"/>
    <w:rsid w:val="00755B5A"/>
    <w:rsid w:val="00760472"/>
    <w:rsid w:val="0076150D"/>
    <w:rsid w:val="007621C7"/>
    <w:rsid w:val="007623E6"/>
    <w:rsid w:val="00764035"/>
    <w:rsid w:val="00764580"/>
    <w:rsid w:val="00765279"/>
    <w:rsid w:val="00766DCD"/>
    <w:rsid w:val="00767C0C"/>
    <w:rsid w:val="00771498"/>
    <w:rsid w:val="00773EA6"/>
    <w:rsid w:val="00774B26"/>
    <w:rsid w:val="0077725A"/>
    <w:rsid w:val="007833EA"/>
    <w:rsid w:val="00787DB4"/>
    <w:rsid w:val="00790EAC"/>
    <w:rsid w:val="00792D0B"/>
    <w:rsid w:val="0079300D"/>
    <w:rsid w:val="00793A66"/>
    <w:rsid w:val="00794C82"/>
    <w:rsid w:val="00796F8C"/>
    <w:rsid w:val="007A52F4"/>
    <w:rsid w:val="007A6E0C"/>
    <w:rsid w:val="007A7125"/>
    <w:rsid w:val="007A7586"/>
    <w:rsid w:val="007A7F0D"/>
    <w:rsid w:val="007B2CF7"/>
    <w:rsid w:val="007B57BA"/>
    <w:rsid w:val="007B64F9"/>
    <w:rsid w:val="007B6573"/>
    <w:rsid w:val="007B6947"/>
    <w:rsid w:val="007B706F"/>
    <w:rsid w:val="007C0F9B"/>
    <w:rsid w:val="007C1D81"/>
    <w:rsid w:val="007C1EB1"/>
    <w:rsid w:val="007D0127"/>
    <w:rsid w:val="007D0650"/>
    <w:rsid w:val="007D0A8A"/>
    <w:rsid w:val="007D0B0A"/>
    <w:rsid w:val="007D0C49"/>
    <w:rsid w:val="007D2943"/>
    <w:rsid w:val="007D3A12"/>
    <w:rsid w:val="007D45F7"/>
    <w:rsid w:val="007D4C2B"/>
    <w:rsid w:val="007D7F2F"/>
    <w:rsid w:val="007E0F2D"/>
    <w:rsid w:val="007E3383"/>
    <w:rsid w:val="007E57DE"/>
    <w:rsid w:val="007E5CC9"/>
    <w:rsid w:val="007E634F"/>
    <w:rsid w:val="007F06FE"/>
    <w:rsid w:val="007F1300"/>
    <w:rsid w:val="007F232D"/>
    <w:rsid w:val="007F3657"/>
    <w:rsid w:val="007F595F"/>
    <w:rsid w:val="007F59B9"/>
    <w:rsid w:val="007F70BC"/>
    <w:rsid w:val="008002D4"/>
    <w:rsid w:val="00801E67"/>
    <w:rsid w:val="00805AA2"/>
    <w:rsid w:val="00806C51"/>
    <w:rsid w:val="008072F1"/>
    <w:rsid w:val="0081038C"/>
    <w:rsid w:val="00810D22"/>
    <w:rsid w:val="00814811"/>
    <w:rsid w:val="0081600F"/>
    <w:rsid w:val="00816C0A"/>
    <w:rsid w:val="0081785D"/>
    <w:rsid w:val="00820120"/>
    <w:rsid w:val="0082019E"/>
    <w:rsid w:val="00822094"/>
    <w:rsid w:val="00824747"/>
    <w:rsid w:val="008249B1"/>
    <w:rsid w:val="008270E2"/>
    <w:rsid w:val="008304CF"/>
    <w:rsid w:val="00833AAF"/>
    <w:rsid w:val="00833C02"/>
    <w:rsid w:val="008429FD"/>
    <w:rsid w:val="00842C3B"/>
    <w:rsid w:val="008432AC"/>
    <w:rsid w:val="00843B1E"/>
    <w:rsid w:val="0084424E"/>
    <w:rsid w:val="00845E95"/>
    <w:rsid w:val="008467B6"/>
    <w:rsid w:val="008471C4"/>
    <w:rsid w:val="00847B5A"/>
    <w:rsid w:val="00847E9A"/>
    <w:rsid w:val="00850C9A"/>
    <w:rsid w:val="008519E0"/>
    <w:rsid w:val="00854680"/>
    <w:rsid w:val="00861819"/>
    <w:rsid w:val="008647BD"/>
    <w:rsid w:val="0086797E"/>
    <w:rsid w:val="008701EC"/>
    <w:rsid w:val="0087362D"/>
    <w:rsid w:val="00873725"/>
    <w:rsid w:val="00874E57"/>
    <w:rsid w:val="008758F5"/>
    <w:rsid w:val="00880648"/>
    <w:rsid w:val="0088073A"/>
    <w:rsid w:val="00881C52"/>
    <w:rsid w:val="00882551"/>
    <w:rsid w:val="008833DD"/>
    <w:rsid w:val="0088352D"/>
    <w:rsid w:val="0088375B"/>
    <w:rsid w:val="00883B42"/>
    <w:rsid w:val="0088419B"/>
    <w:rsid w:val="0088544F"/>
    <w:rsid w:val="008878D7"/>
    <w:rsid w:val="008920FB"/>
    <w:rsid w:val="00893913"/>
    <w:rsid w:val="00895CFC"/>
    <w:rsid w:val="008961C6"/>
    <w:rsid w:val="00896A8B"/>
    <w:rsid w:val="008975F1"/>
    <w:rsid w:val="008A072C"/>
    <w:rsid w:val="008A0BC0"/>
    <w:rsid w:val="008A401C"/>
    <w:rsid w:val="008A520F"/>
    <w:rsid w:val="008A5258"/>
    <w:rsid w:val="008A54C4"/>
    <w:rsid w:val="008A652B"/>
    <w:rsid w:val="008A6578"/>
    <w:rsid w:val="008A667C"/>
    <w:rsid w:val="008A6E62"/>
    <w:rsid w:val="008B1104"/>
    <w:rsid w:val="008B1699"/>
    <w:rsid w:val="008B1BD4"/>
    <w:rsid w:val="008B1D6C"/>
    <w:rsid w:val="008B43BE"/>
    <w:rsid w:val="008B4D93"/>
    <w:rsid w:val="008C1FC3"/>
    <w:rsid w:val="008C35AC"/>
    <w:rsid w:val="008C3EFC"/>
    <w:rsid w:val="008C4358"/>
    <w:rsid w:val="008C5513"/>
    <w:rsid w:val="008C57C7"/>
    <w:rsid w:val="008C618D"/>
    <w:rsid w:val="008C6643"/>
    <w:rsid w:val="008C6FEE"/>
    <w:rsid w:val="008C72B9"/>
    <w:rsid w:val="008C755A"/>
    <w:rsid w:val="008D219E"/>
    <w:rsid w:val="008D3EE3"/>
    <w:rsid w:val="008D4721"/>
    <w:rsid w:val="008D59FD"/>
    <w:rsid w:val="008D5B34"/>
    <w:rsid w:val="008D711F"/>
    <w:rsid w:val="008D7A66"/>
    <w:rsid w:val="008E0501"/>
    <w:rsid w:val="008E0E3C"/>
    <w:rsid w:val="008E22FA"/>
    <w:rsid w:val="008E37CE"/>
    <w:rsid w:val="008E444F"/>
    <w:rsid w:val="008E5ED6"/>
    <w:rsid w:val="008E72DB"/>
    <w:rsid w:val="008E76FC"/>
    <w:rsid w:val="008E7C80"/>
    <w:rsid w:val="008F0004"/>
    <w:rsid w:val="008F0E0F"/>
    <w:rsid w:val="008F2594"/>
    <w:rsid w:val="008F2C03"/>
    <w:rsid w:val="008F422D"/>
    <w:rsid w:val="008F540E"/>
    <w:rsid w:val="008F556C"/>
    <w:rsid w:val="008F5DAF"/>
    <w:rsid w:val="00900495"/>
    <w:rsid w:val="00900735"/>
    <w:rsid w:val="00900EAF"/>
    <w:rsid w:val="00901035"/>
    <w:rsid w:val="009048CF"/>
    <w:rsid w:val="00904F80"/>
    <w:rsid w:val="009050A4"/>
    <w:rsid w:val="00905EB7"/>
    <w:rsid w:val="00905FCC"/>
    <w:rsid w:val="0090644E"/>
    <w:rsid w:val="009070B6"/>
    <w:rsid w:val="00907302"/>
    <w:rsid w:val="009108C1"/>
    <w:rsid w:val="00910C60"/>
    <w:rsid w:val="00915B71"/>
    <w:rsid w:val="009166DF"/>
    <w:rsid w:val="00917847"/>
    <w:rsid w:val="00920084"/>
    <w:rsid w:val="00920126"/>
    <w:rsid w:val="00921E4E"/>
    <w:rsid w:val="00922683"/>
    <w:rsid w:val="00922DB0"/>
    <w:rsid w:val="0092349B"/>
    <w:rsid w:val="00923BEA"/>
    <w:rsid w:val="00925B0B"/>
    <w:rsid w:val="00926BCE"/>
    <w:rsid w:val="009273E9"/>
    <w:rsid w:val="009309E6"/>
    <w:rsid w:val="00930B80"/>
    <w:rsid w:val="00930DD1"/>
    <w:rsid w:val="009312BF"/>
    <w:rsid w:val="00932066"/>
    <w:rsid w:val="009320EC"/>
    <w:rsid w:val="009346E8"/>
    <w:rsid w:val="00934BB9"/>
    <w:rsid w:val="00934E1A"/>
    <w:rsid w:val="00936257"/>
    <w:rsid w:val="009366EF"/>
    <w:rsid w:val="00941050"/>
    <w:rsid w:val="009410C9"/>
    <w:rsid w:val="0094365A"/>
    <w:rsid w:val="00943CC9"/>
    <w:rsid w:val="0094406E"/>
    <w:rsid w:val="00944BF4"/>
    <w:rsid w:val="00944EB3"/>
    <w:rsid w:val="00945244"/>
    <w:rsid w:val="00946EC5"/>
    <w:rsid w:val="00950149"/>
    <w:rsid w:val="00953574"/>
    <w:rsid w:val="00955A49"/>
    <w:rsid w:val="00956964"/>
    <w:rsid w:val="00956F58"/>
    <w:rsid w:val="00956FC7"/>
    <w:rsid w:val="0096014D"/>
    <w:rsid w:val="00962171"/>
    <w:rsid w:val="0096581D"/>
    <w:rsid w:val="00967C29"/>
    <w:rsid w:val="0097078B"/>
    <w:rsid w:val="00970FB8"/>
    <w:rsid w:val="009713FA"/>
    <w:rsid w:val="00971A5A"/>
    <w:rsid w:val="009770F7"/>
    <w:rsid w:val="00983FE6"/>
    <w:rsid w:val="009841B4"/>
    <w:rsid w:val="00984942"/>
    <w:rsid w:val="00984D29"/>
    <w:rsid w:val="00986B71"/>
    <w:rsid w:val="00986CD2"/>
    <w:rsid w:val="00987DA4"/>
    <w:rsid w:val="0099016F"/>
    <w:rsid w:val="00990597"/>
    <w:rsid w:val="00991A6F"/>
    <w:rsid w:val="00992884"/>
    <w:rsid w:val="00993B16"/>
    <w:rsid w:val="00993D29"/>
    <w:rsid w:val="00996698"/>
    <w:rsid w:val="009A0AB5"/>
    <w:rsid w:val="009A0CB8"/>
    <w:rsid w:val="009A1EF0"/>
    <w:rsid w:val="009A2048"/>
    <w:rsid w:val="009A3E65"/>
    <w:rsid w:val="009A5B7A"/>
    <w:rsid w:val="009A5CCA"/>
    <w:rsid w:val="009A6012"/>
    <w:rsid w:val="009B06DA"/>
    <w:rsid w:val="009B10A2"/>
    <w:rsid w:val="009B11B2"/>
    <w:rsid w:val="009B1836"/>
    <w:rsid w:val="009B278E"/>
    <w:rsid w:val="009B2D5E"/>
    <w:rsid w:val="009B510D"/>
    <w:rsid w:val="009B55A8"/>
    <w:rsid w:val="009C09B5"/>
    <w:rsid w:val="009C15CE"/>
    <w:rsid w:val="009C2138"/>
    <w:rsid w:val="009C2C22"/>
    <w:rsid w:val="009C4D42"/>
    <w:rsid w:val="009C5854"/>
    <w:rsid w:val="009C6CA1"/>
    <w:rsid w:val="009D0045"/>
    <w:rsid w:val="009D2B39"/>
    <w:rsid w:val="009D2EC7"/>
    <w:rsid w:val="009D324F"/>
    <w:rsid w:val="009D72AE"/>
    <w:rsid w:val="009D7518"/>
    <w:rsid w:val="009D7552"/>
    <w:rsid w:val="009E2200"/>
    <w:rsid w:val="009E35C0"/>
    <w:rsid w:val="009E3C9B"/>
    <w:rsid w:val="009E3CA2"/>
    <w:rsid w:val="009F02D2"/>
    <w:rsid w:val="009F0389"/>
    <w:rsid w:val="009F0F6D"/>
    <w:rsid w:val="009F2BB8"/>
    <w:rsid w:val="009F37AD"/>
    <w:rsid w:val="009F7408"/>
    <w:rsid w:val="00A01CC5"/>
    <w:rsid w:val="00A038A2"/>
    <w:rsid w:val="00A04E00"/>
    <w:rsid w:val="00A053E6"/>
    <w:rsid w:val="00A05AAC"/>
    <w:rsid w:val="00A05FD5"/>
    <w:rsid w:val="00A1269E"/>
    <w:rsid w:val="00A13E00"/>
    <w:rsid w:val="00A14BB4"/>
    <w:rsid w:val="00A1500C"/>
    <w:rsid w:val="00A1649E"/>
    <w:rsid w:val="00A1759A"/>
    <w:rsid w:val="00A21731"/>
    <w:rsid w:val="00A2258B"/>
    <w:rsid w:val="00A23767"/>
    <w:rsid w:val="00A31160"/>
    <w:rsid w:val="00A31F52"/>
    <w:rsid w:val="00A332FF"/>
    <w:rsid w:val="00A341CF"/>
    <w:rsid w:val="00A347DA"/>
    <w:rsid w:val="00A40F32"/>
    <w:rsid w:val="00A410CC"/>
    <w:rsid w:val="00A4140B"/>
    <w:rsid w:val="00A47195"/>
    <w:rsid w:val="00A51361"/>
    <w:rsid w:val="00A5226A"/>
    <w:rsid w:val="00A52809"/>
    <w:rsid w:val="00A53A83"/>
    <w:rsid w:val="00A547E8"/>
    <w:rsid w:val="00A5626A"/>
    <w:rsid w:val="00A612F7"/>
    <w:rsid w:val="00A61426"/>
    <w:rsid w:val="00A63F37"/>
    <w:rsid w:val="00A64570"/>
    <w:rsid w:val="00A66FE5"/>
    <w:rsid w:val="00A7055E"/>
    <w:rsid w:val="00A71948"/>
    <w:rsid w:val="00A77778"/>
    <w:rsid w:val="00A77DC8"/>
    <w:rsid w:val="00A807D2"/>
    <w:rsid w:val="00A80A90"/>
    <w:rsid w:val="00A8308D"/>
    <w:rsid w:val="00A8636A"/>
    <w:rsid w:val="00A87BA9"/>
    <w:rsid w:val="00A91966"/>
    <w:rsid w:val="00A92A55"/>
    <w:rsid w:val="00A93798"/>
    <w:rsid w:val="00A939F7"/>
    <w:rsid w:val="00A949DA"/>
    <w:rsid w:val="00AA12BA"/>
    <w:rsid w:val="00AA18A4"/>
    <w:rsid w:val="00AA1BCA"/>
    <w:rsid w:val="00AA4A39"/>
    <w:rsid w:val="00AA5A57"/>
    <w:rsid w:val="00AA734B"/>
    <w:rsid w:val="00AB16EB"/>
    <w:rsid w:val="00AB1756"/>
    <w:rsid w:val="00AB48E7"/>
    <w:rsid w:val="00AB596B"/>
    <w:rsid w:val="00AC000A"/>
    <w:rsid w:val="00AC09A6"/>
    <w:rsid w:val="00AC18C9"/>
    <w:rsid w:val="00AC2D3B"/>
    <w:rsid w:val="00AC2F7D"/>
    <w:rsid w:val="00AC4F4E"/>
    <w:rsid w:val="00AC62D6"/>
    <w:rsid w:val="00AC66DA"/>
    <w:rsid w:val="00AD00F6"/>
    <w:rsid w:val="00AD0AB7"/>
    <w:rsid w:val="00AD25E5"/>
    <w:rsid w:val="00AD3488"/>
    <w:rsid w:val="00AD4A6B"/>
    <w:rsid w:val="00AD4EC4"/>
    <w:rsid w:val="00AD6519"/>
    <w:rsid w:val="00AD6762"/>
    <w:rsid w:val="00AD6993"/>
    <w:rsid w:val="00AD765D"/>
    <w:rsid w:val="00AE0FA4"/>
    <w:rsid w:val="00AE275C"/>
    <w:rsid w:val="00AE3CD7"/>
    <w:rsid w:val="00AE4F06"/>
    <w:rsid w:val="00AE5DAB"/>
    <w:rsid w:val="00AE5F79"/>
    <w:rsid w:val="00AE725E"/>
    <w:rsid w:val="00AE74A6"/>
    <w:rsid w:val="00AF0C31"/>
    <w:rsid w:val="00AF0EA2"/>
    <w:rsid w:val="00AF1207"/>
    <w:rsid w:val="00AF1F7B"/>
    <w:rsid w:val="00AF324C"/>
    <w:rsid w:val="00AF4326"/>
    <w:rsid w:val="00AF4DA0"/>
    <w:rsid w:val="00AF592A"/>
    <w:rsid w:val="00AF5AE3"/>
    <w:rsid w:val="00AF6BB9"/>
    <w:rsid w:val="00AF78C0"/>
    <w:rsid w:val="00AF7DAF"/>
    <w:rsid w:val="00B00295"/>
    <w:rsid w:val="00B003C4"/>
    <w:rsid w:val="00B00AC5"/>
    <w:rsid w:val="00B011F0"/>
    <w:rsid w:val="00B0190D"/>
    <w:rsid w:val="00B0282F"/>
    <w:rsid w:val="00B040C1"/>
    <w:rsid w:val="00B04805"/>
    <w:rsid w:val="00B055BE"/>
    <w:rsid w:val="00B05862"/>
    <w:rsid w:val="00B07F0E"/>
    <w:rsid w:val="00B10EEC"/>
    <w:rsid w:val="00B129DB"/>
    <w:rsid w:val="00B16FAF"/>
    <w:rsid w:val="00B178D0"/>
    <w:rsid w:val="00B20FE6"/>
    <w:rsid w:val="00B227C8"/>
    <w:rsid w:val="00B234C0"/>
    <w:rsid w:val="00B24575"/>
    <w:rsid w:val="00B262EB"/>
    <w:rsid w:val="00B26318"/>
    <w:rsid w:val="00B301AC"/>
    <w:rsid w:val="00B34C2A"/>
    <w:rsid w:val="00B37AC5"/>
    <w:rsid w:val="00B41A4B"/>
    <w:rsid w:val="00B41AB8"/>
    <w:rsid w:val="00B42205"/>
    <w:rsid w:val="00B42CAB"/>
    <w:rsid w:val="00B43422"/>
    <w:rsid w:val="00B44939"/>
    <w:rsid w:val="00B449C6"/>
    <w:rsid w:val="00B4506C"/>
    <w:rsid w:val="00B452F9"/>
    <w:rsid w:val="00B519D3"/>
    <w:rsid w:val="00B5424D"/>
    <w:rsid w:val="00B54295"/>
    <w:rsid w:val="00B54F8E"/>
    <w:rsid w:val="00B55E1E"/>
    <w:rsid w:val="00B55F97"/>
    <w:rsid w:val="00B5604E"/>
    <w:rsid w:val="00B57AE3"/>
    <w:rsid w:val="00B6002C"/>
    <w:rsid w:val="00B61F3B"/>
    <w:rsid w:val="00B64B81"/>
    <w:rsid w:val="00B66144"/>
    <w:rsid w:val="00B664B1"/>
    <w:rsid w:val="00B6727C"/>
    <w:rsid w:val="00B702B8"/>
    <w:rsid w:val="00B70B53"/>
    <w:rsid w:val="00B70D36"/>
    <w:rsid w:val="00B72FC2"/>
    <w:rsid w:val="00B740BB"/>
    <w:rsid w:val="00B7439E"/>
    <w:rsid w:val="00B746B2"/>
    <w:rsid w:val="00B74D65"/>
    <w:rsid w:val="00B752E9"/>
    <w:rsid w:val="00B802F0"/>
    <w:rsid w:val="00B8102E"/>
    <w:rsid w:val="00B82F6F"/>
    <w:rsid w:val="00B9113F"/>
    <w:rsid w:val="00B91EC8"/>
    <w:rsid w:val="00B91FF1"/>
    <w:rsid w:val="00B92986"/>
    <w:rsid w:val="00B94650"/>
    <w:rsid w:val="00B94B3E"/>
    <w:rsid w:val="00B94E49"/>
    <w:rsid w:val="00B94EA8"/>
    <w:rsid w:val="00B952FE"/>
    <w:rsid w:val="00B95CCA"/>
    <w:rsid w:val="00BA0F45"/>
    <w:rsid w:val="00BA1DE9"/>
    <w:rsid w:val="00BA1E4A"/>
    <w:rsid w:val="00BA2BA0"/>
    <w:rsid w:val="00BA38C7"/>
    <w:rsid w:val="00BA4062"/>
    <w:rsid w:val="00BA449A"/>
    <w:rsid w:val="00BA46F9"/>
    <w:rsid w:val="00BA7B14"/>
    <w:rsid w:val="00BB1E68"/>
    <w:rsid w:val="00BB301B"/>
    <w:rsid w:val="00BB3BE0"/>
    <w:rsid w:val="00BB418A"/>
    <w:rsid w:val="00BB641C"/>
    <w:rsid w:val="00BB6CF3"/>
    <w:rsid w:val="00BC07FB"/>
    <w:rsid w:val="00BC0E75"/>
    <w:rsid w:val="00BC1AEC"/>
    <w:rsid w:val="00BC236E"/>
    <w:rsid w:val="00BC2580"/>
    <w:rsid w:val="00BC2ED6"/>
    <w:rsid w:val="00BC4D47"/>
    <w:rsid w:val="00BC5227"/>
    <w:rsid w:val="00BC6D88"/>
    <w:rsid w:val="00BD07C3"/>
    <w:rsid w:val="00BD1D25"/>
    <w:rsid w:val="00BD2665"/>
    <w:rsid w:val="00BD3677"/>
    <w:rsid w:val="00BD5575"/>
    <w:rsid w:val="00BD5941"/>
    <w:rsid w:val="00BE174E"/>
    <w:rsid w:val="00BE195B"/>
    <w:rsid w:val="00BE21D5"/>
    <w:rsid w:val="00BE273F"/>
    <w:rsid w:val="00BE397F"/>
    <w:rsid w:val="00BE53F3"/>
    <w:rsid w:val="00BE6302"/>
    <w:rsid w:val="00BF0C1A"/>
    <w:rsid w:val="00BF1D15"/>
    <w:rsid w:val="00BF38C3"/>
    <w:rsid w:val="00BF58D4"/>
    <w:rsid w:val="00BF5DC6"/>
    <w:rsid w:val="00BF7238"/>
    <w:rsid w:val="00C02E80"/>
    <w:rsid w:val="00C03CD5"/>
    <w:rsid w:val="00C1043A"/>
    <w:rsid w:val="00C107B1"/>
    <w:rsid w:val="00C14564"/>
    <w:rsid w:val="00C15F15"/>
    <w:rsid w:val="00C17206"/>
    <w:rsid w:val="00C238F1"/>
    <w:rsid w:val="00C27349"/>
    <w:rsid w:val="00C30229"/>
    <w:rsid w:val="00C30430"/>
    <w:rsid w:val="00C30A88"/>
    <w:rsid w:val="00C30F69"/>
    <w:rsid w:val="00C33AD9"/>
    <w:rsid w:val="00C33C74"/>
    <w:rsid w:val="00C3527A"/>
    <w:rsid w:val="00C376B1"/>
    <w:rsid w:val="00C37ADD"/>
    <w:rsid w:val="00C41AE4"/>
    <w:rsid w:val="00C43580"/>
    <w:rsid w:val="00C447F3"/>
    <w:rsid w:val="00C4519E"/>
    <w:rsid w:val="00C4542B"/>
    <w:rsid w:val="00C458E1"/>
    <w:rsid w:val="00C52628"/>
    <w:rsid w:val="00C55818"/>
    <w:rsid w:val="00C56105"/>
    <w:rsid w:val="00C56D40"/>
    <w:rsid w:val="00C61D96"/>
    <w:rsid w:val="00C63920"/>
    <w:rsid w:val="00C6472A"/>
    <w:rsid w:val="00C64A6C"/>
    <w:rsid w:val="00C65071"/>
    <w:rsid w:val="00C6508D"/>
    <w:rsid w:val="00C65BEC"/>
    <w:rsid w:val="00C7729D"/>
    <w:rsid w:val="00C77537"/>
    <w:rsid w:val="00C77FC8"/>
    <w:rsid w:val="00C808F6"/>
    <w:rsid w:val="00C826B5"/>
    <w:rsid w:val="00C83EB5"/>
    <w:rsid w:val="00C84932"/>
    <w:rsid w:val="00C84B52"/>
    <w:rsid w:val="00C85885"/>
    <w:rsid w:val="00C87D91"/>
    <w:rsid w:val="00C902E9"/>
    <w:rsid w:val="00C90D2D"/>
    <w:rsid w:val="00C91424"/>
    <w:rsid w:val="00C92FCB"/>
    <w:rsid w:val="00C93255"/>
    <w:rsid w:val="00C9539C"/>
    <w:rsid w:val="00C968A6"/>
    <w:rsid w:val="00CA03AC"/>
    <w:rsid w:val="00CA0D8F"/>
    <w:rsid w:val="00CA248E"/>
    <w:rsid w:val="00CA39E7"/>
    <w:rsid w:val="00CA4393"/>
    <w:rsid w:val="00CA45D4"/>
    <w:rsid w:val="00CA6A63"/>
    <w:rsid w:val="00CA7735"/>
    <w:rsid w:val="00CB04EC"/>
    <w:rsid w:val="00CB0F0F"/>
    <w:rsid w:val="00CB1FD4"/>
    <w:rsid w:val="00CB3171"/>
    <w:rsid w:val="00CB31B3"/>
    <w:rsid w:val="00CC01D7"/>
    <w:rsid w:val="00CC0F44"/>
    <w:rsid w:val="00CC1F34"/>
    <w:rsid w:val="00CC4936"/>
    <w:rsid w:val="00CC5408"/>
    <w:rsid w:val="00CC62A1"/>
    <w:rsid w:val="00CC6507"/>
    <w:rsid w:val="00CC66DB"/>
    <w:rsid w:val="00CC7929"/>
    <w:rsid w:val="00CD1E0C"/>
    <w:rsid w:val="00CD4506"/>
    <w:rsid w:val="00CD4F60"/>
    <w:rsid w:val="00CD6C07"/>
    <w:rsid w:val="00CD7B93"/>
    <w:rsid w:val="00CE02AB"/>
    <w:rsid w:val="00CE06CA"/>
    <w:rsid w:val="00CE0864"/>
    <w:rsid w:val="00CE0DF6"/>
    <w:rsid w:val="00CE21C9"/>
    <w:rsid w:val="00CE2589"/>
    <w:rsid w:val="00CE37C1"/>
    <w:rsid w:val="00CE49EB"/>
    <w:rsid w:val="00CE56F2"/>
    <w:rsid w:val="00CE6BDB"/>
    <w:rsid w:val="00CE6FE3"/>
    <w:rsid w:val="00CF04B5"/>
    <w:rsid w:val="00CF0F11"/>
    <w:rsid w:val="00CF1E1C"/>
    <w:rsid w:val="00CF28AB"/>
    <w:rsid w:val="00CF2DED"/>
    <w:rsid w:val="00CF47BB"/>
    <w:rsid w:val="00CF71B9"/>
    <w:rsid w:val="00D013C9"/>
    <w:rsid w:val="00D02FE8"/>
    <w:rsid w:val="00D05C6A"/>
    <w:rsid w:val="00D05F9D"/>
    <w:rsid w:val="00D10B26"/>
    <w:rsid w:val="00D11503"/>
    <w:rsid w:val="00D1175E"/>
    <w:rsid w:val="00D11B32"/>
    <w:rsid w:val="00D11C17"/>
    <w:rsid w:val="00D1326E"/>
    <w:rsid w:val="00D138EE"/>
    <w:rsid w:val="00D143C8"/>
    <w:rsid w:val="00D1694A"/>
    <w:rsid w:val="00D20A25"/>
    <w:rsid w:val="00D22298"/>
    <w:rsid w:val="00D22409"/>
    <w:rsid w:val="00D231FB"/>
    <w:rsid w:val="00D238B2"/>
    <w:rsid w:val="00D25806"/>
    <w:rsid w:val="00D25D98"/>
    <w:rsid w:val="00D260AF"/>
    <w:rsid w:val="00D2635A"/>
    <w:rsid w:val="00D30AB6"/>
    <w:rsid w:val="00D30F65"/>
    <w:rsid w:val="00D34F59"/>
    <w:rsid w:val="00D35B29"/>
    <w:rsid w:val="00D42FAC"/>
    <w:rsid w:val="00D438AA"/>
    <w:rsid w:val="00D46170"/>
    <w:rsid w:val="00D46A14"/>
    <w:rsid w:val="00D46EB6"/>
    <w:rsid w:val="00D471C9"/>
    <w:rsid w:val="00D50231"/>
    <w:rsid w:val="00D50923"/>
    <w:rsid w:val="00D5139D"/>
    <w:rsid w:val="00D52290"/>
    <w:rsid w:val="00D52D08"/>
    <w:rsid w:val="00D5333A"/>
    <w:rsid w:val="00D55828"/>
    <w:rsid w:val="00D55F39"/>
    <w:rsid w:val="00D56AD8"/>
    <w:rsid w:val="00D56D29"/>
    <w:rsid w:val="00D56E00"/>
    <w:rsid w:val="00D57102"/>
    <w:rsid w:val="00D57185"/>
    <w:rsid w:val="00D572AA"/>
    <w:rsid w:val="00D57BCF"/>
    <w:rsid w:val="00D60654"/>
    <w:rsid w:val="00D61BFB"/>
    <w:rsid w:val="00D6220F"/>
    <w:rsid w:val="00D64187"/>
    <w:rsid w:val="00D644C7"/>
    <w:rsid w:val="00D65855"/>
    <w:rsid w:val="00D66193"/>
    <w:rsid w:val="00D66642"/>
    <w:rsid w:val="00D70DBE"/>
    <w:rsid w:val="00D73A7A"/>
    <w:rsid w:val="00D749A8"/>
    <w:rsid w:val="00D76053"/>
    <w:rsid w:val="00D77B89"/>
    <w:rsid w:val="00D825CB"/>
    <w:rsid w:val="00D8343D"/>
    <w:rsid w:val="00D8356F"/>
    <w:rsid w:val="00D83D38"/>
    <w:rsid w:val="00D849B9"/>
    <w:rsid w:val="00D8555A"/>
    <w:rsid w:val="00D85E55"/>
    <w:rsid w:val="00D862C0"/>
    <w:rsid w:val="00D87EF3"/>
    <w:rsid w:val="00D90065"/>
    <w:rsid w:val="00D90416"/>
    <w:rsid w:val="00D920F5"/>
    <w:rsid w:val="00D94427"/>
    <w:rsid w:val="00D94A8F"/>
    <w:rsid w:val="00D94E1E"/>
    <w:rsid w:val="00D95A74"/>
    <w:rsid w:val="00DA04C3"/>
    <w:rsid w:val="00DA0DAE"/>
    <w:rsid w:val="00DA5406"/>
    <w:rsid w:val="00DA5605"/>
    <w:rsid w:val="00DA5B2A"/>
    <w:rsid w:val="00DA682A"/>
    <w:rsid w:val="00DA72F5"/>
    <w:rsid w:val="00DA744A"/>
    <w:rsid w:val="00DB2E1C"/>
    <w:rsid w:val="00DB3DA9"/>
    <w:rsid w:val="00DB4788"/>
    <w:rsid w:val="00DB4D98"/>
    <w:rsid w:val="00DB6EE4"/>
    <w:rsid w:val="00DC0FDB"/>
    <w:rsid w:val="00DC24B7"/>
    <w:rsid w:val="00DC26C1"/>
    <w:rsid w:val="00DC39E3"/>
    <w:rsid w:val="00DC44D3"/>
    <w:rsid w:val="00DC4EAF"/>
    <w:rsid w:val="00DC4F29"/>
    <w:rsid w:val="00DC5D84"/>
    <w:rsid w:val="00DC713D"/>
    <w:rsid w:val="00DC7A80"/>
    <w:rsid w:val="00DC7F7F"/>
    <w:rsid w:val="00DD0511"/>
    <w:rsid w:val="00DD0EC1"/>
    <w:rsid w:val="00DD1514"/>
    <w:rsid w:val="00DD1EB2"/>
    <w:rsid w:val="00DD4D01"/>
    <w:rsid w:val="00DD79FB"/>
    <w:rsid w:val="00DE170A"/>
    <w:rsid w:val="00DE23E3"/>
    <w:rsid w:val="00DE3842"/>
    <w:rsid w:val="00DE5BFE"/>
    <w:rsid w:val="00DE62B7"/>
    <w:rsid w:val="00DE6C6B"/>
    <w:rsid w:val="00DF12AF"/>
    <w:rsid w:val="00DF3A29"/>
    <w:rsid w:val="00DF4239"/>
    <w:rsid w:val="00DF5029"/>
    <w:rsid w:val="00DF605C"/>
    <w:rsid w:val="00DF79E3"/>
    <w:rsid w:val="00E00453"/>
    <w:rsid w:val="00E02211"/>
    <w:rsid w:val="00E02321"/>
    <w:rsid w:val="00E02D79"/>
    <w:rsid w:val="00E0369E"/>
    <w:rsid w:val="00E04156"/>
    <w:rsid w:val="00E048DF"/>
    <w:rsid w:val="00E04FFB"/>
    <w:rsid w:val="00E10FD4"/>
    <w:rsid w:val="00E11102"/>
    <w:rsid w:val="00E118CE"/>
    <w:rsid w:val="00E13C7A"/>
    <w:rsid w:val="00E141B0"/>
    <w:rsid w:val="00E17BDA"/>
    <w:rsid w:val="00E211B0"/>
    <w:rsid w:val="00E24454"/>
    <w:rsid w:val="00E24913"/>
    <w:rsid w:val="00E25AA9"/>
    <w:rsid w:val="00E26551"/>
    <w:rsid w:val="00E268FE"/>
    <w:rsid w:val="00E26940"/>
    <w:rsid w:val="00E30723"/>
    <w:rsid w:val="00E30894"/>
    <w:rsid w:val="00E30AE9"/>
    <w:rsid w:val="00E33EEF"/>
    <w:rsid w:val="00E351E6"/>
    <w:rsid w:val="00E368F7"/>
    <w:rsid w:val="00E40C54"/>
    <w:rsid w:val="00E4111B"/>
    <w:rsid w:val="00E41AAF"/>
    <w:rsid w:val="00E41FA1"/>
    <w:rsid w:val="00E4307B"/>
    <w:rsid w:val="00E43D4A"/>
    <w:rsid w:val="00E4439D"/>
    <w:rsid w:val="00E45F30"/>
    <w:rsid w:val="00E46064"/>
    <w:rsid w:val="00E4663B"/>
    <w:rsid w:val="00E52675"/>
    <w:rsid w:val="00E539CD"/>
    <w:rsid w:val="00E53BDE"/>
    <w:rsid w:val="00E5448A"/>
    <w:rsid w:val="00E54F24"/>
    <w:rsid w:val="00E64C78"/>
    <w:rsid w:val="00E653AF"/>
    <w:rsid w:val="00E6590B"/>
    <w:rsid w:val="00E70C76"/>
    <w:rsid w:val="00E7161F"/>
    <w:rsid w:val="00E72787"/>
    <w:rsid w:val="00E72E07"/>
    <w:rsid w:val="00E73EA9"/>
    <w:rsid w:val="00E743D2"/>
    <w:rsid w:val="00E75A4C"/>
    <w:rsid w:val="00E75A5F"/>
    <w:rsid w:val="00E75D34"/>
    <w:rsid w:val="00E7619B"/>
    <w:rsid w:val="00E76CB3"/>
    <w:rsid w:val="00E77357"/>
    <w:rsid w:val="00E80A55"/>
    <w:rsid w:val="00E80C99"/>
    <w:rsid w:val="00E81AF3"/>
    <w:rsid w:val="00E8425A"/>
    <w:rsid w:val="00E8470C"/>
    <w:rsid w:val="00E84F9A"/>
    <w:rsid w:val="00E853D1"/>
    <w:rsid w:val="00E866E6"/>
    <w:rsid w:val="00E86B07"/>
    <w:rsid w:val="00E906D7"/>
    <w:rsid w:val="00E9168E"/>
    <w:rsid w:val="00E926B3"/>
    <w:rsid w:val="00E926E1"/>
    <w:rsid w:val="00E929B5"/>
    <w:rsid w:val="00E9388D"/>
    <w:rsid w:val="00E94B1E"/>
    <w:rsid w:val="00E957DC"/>
    <w:rsid w:val="00E9586F"/>
    <w:rsid w:val="00E96557"/>
    <w:rsid w:val="00E97D88"/>
    <w:rsid w:val="00EA00DD"/>
    <w:rsid w:val="00EA0778"/>
    <w:rsid w:val="00EA0F80"/>
    <w:rsid w:val="00EA15A7"/>
    <w:rsid w:val="00EA369D"/>
    <w:rsid w:val="00EA3E64"/>
    <w:rsid w:val="00EA5E0B"/>
    <w:rsid w:val="00EA6A19"/>
    <w:rsid w:val="00EA6ED7"/>
    <w:rsid w:val="00EA7056"/>
    <w:rsid w:val="00EB002D"/>
    <w:rsid w:val="00EB1744"/>
    <w:rsid w:val="00EB1F75"/>
    <w:rsid w:val="00EB5E36"/>
    <w:rsid w:val="00EB658E"/>
    <w:rsid w:val="00EB6CEC"/>
    <w:rsid w:val="00EB70CB"/>
    <w:rsid w:val="00EB753C"/>
    <w:rsid w:val="00EC06E5"/>
    <w:rsid w:val="00EC15CA"/>
    <w:rsid w:val="00EC299D"/>
    <w:rsid w:val="00EC3936"/>
    <w:rsid w:val="00EC445F"/>
    <w:rsid w:val="00EC52BD"/>
    <w:rsid w:val="00EC5BE7"/>
    <w:rsid w:val="00EC6EF8"/>
    <w:rsid w:val="00ED06D7"/>
    <w:rsid w:val="00ED1B58"/>
    <w:rsid w:val="00ED1ED5"/>
    <w:rsid w:val="00ED3C07"/>
    <w:rsid w:val="00ED4403"/>
    <w:rsid w:val="00ED79D5"/>
    <w:rsid w:val="00ED7EC1"/>
    <w:rsid w:val="00EE11FA"/>
    <w:rsid w:val="00EE491C"/>
    <w:rsid w:val="00EE4F68"/>
    <w:rsid w:val="00EE4FFA"/>
    <w:rsid w:val="00EE5CC4"/>
    <w:rsid w:val="00EE5DC9"/>
    <w:rsid w:val="00EE7B4B"/>
    <w:rsid w:val="00EF18A7"/>
    <w:rsid w:val="00EF1E27"/>
    <w:rsid w:val="00EF2B90"/>
    <w:rsid w:val="00EF2BA7"/>
    <w:rsid w:val="00EF2EF0"/>
    <w:rsid w:val="00EF3269"/>
    <w:rsid w:val="00EF3A64"/>
    <w:rsid w:val="00F0135D"/>
    <w:rsid w:val="00F03B21"/>
    <w:rsid w:val="00F040F7"/>
    <w:rsid w:val="00F04B1E"/>
    <w:rsid w:val="00F06E8D"/>
    <w:rsid w:val="00F06F71"/>
    <w:rsid w:val="00F10A63"/>
    <w:rsid w:val="00F120AC"/>
    <w:rsid w:val="00F12B49"/>
    <w:rsid w:val="00F179CC"/>
    <w:rsid w:val="00F17C1B"/>
    <w:rsid w:val="00F17D4F"/>
    <w:rsid w:val="00F218AC"/>
    <w:rsid w:val="00F22885"/>
    <w:rsid w:val="00F229AC"/>
    <w:rsid w:val="00F2368A"/>
    <w:rsid w:val="00F242AD"/>
    <w:rsid w:val="00F24318"/>
    <w:rsid w:val="00F259F8"/>
    <w:rsid w:val="00F260CE"/>
    <w:rsid w:val="00F265F7"/>
    <w:rsid w:val="00F26B1C"/>
    <w:rsid w:val="00F26E68"/>
    <w:rsid w:val="00F33FF2"/>
    <w:rsid w:val="00F34023"/>
    <w:rsid w:val="00F34DF3"/>
    <w:rsid w:val="00F34E90"/>
    <w:rsid w:val="00F34ED5"/>
    <w:rsid w:val="00F35EA3"/>
    <w:rsid w:val="00F3620C"/>
    <w:rsid w:val="00F36B77"/>
    <w:rsid w:val="00F370B2"/>
    <w:rsid w:val="00F4101F"/>
    <w:rsid w:val="00F42699"/>
    <w:rsid w:val="00F43137"/>
    <w:rsid w:val="00F44F6A"/>
    <w:rsid w:val="00F455C2"/>
    <w:rsid w:val="00F47068"/>
    <w:rsid w:val="00F51B18"/>
    <w:rsid w:val="00F51BAD"/>
    <w:rsid w:val="00F5240C"/>
    <w:rsid w:val="00F53A54"/>
    <w:rsid w:val="00F53E18"/>
    <w:rsid w:val="00F56BB9"/>
    <w:rsid w:val="00F57886"/>
    <w:rsid w:val="00F600FC"/>
    <w:rsid w:val="00F605CB"/>
    <w:rsid w:val="00F64521"/>
    <w:rsid w:val="00F6460E"/>
    <w:rsid w:val="00F64CCB"/>
    <w:rsid w:val="00F67F72"/>
    <w:rsid w:val="00F71AB8"/>
    <w:rsid w:val="00F72EC7"/>
    <w:rsid w:val="00F75B40"/>
    <w:rsid w:val="00F767D3"/>
    <w:rsid w:val="00F77118"/>
    <w:rsid w:val="00F77D59"/>
    <w:rsid w:val="00F77DAC"/>
    <w:rsid w:val="00F8056E"/>
    <w:rsid w:val="00F826CC"/>
    <w:rsid w:val="00F83340"/>
    <w:rsid w:val="00F85AB6"/>
    <w:rsid w:val="00F85B3E"/>
    <w:rsid w:val="00F94C93"/>
    <w:rsid w:val="00F967C7"/>
    <w:rsid w:val="00F97754"/>
    <w:rsid w:val="00FA1A3F"/>
    <w:rsid w:val="00FA2763"/>
    <w:rsid w:val="00FA3352"/>
    <w:rsid w:val="00FA3C93"/>
    <w:rsid w:val="00FA49A6"/>
    <w:rsid w:val="00FA4BAE"/>
    <w:rsid w:val="00FA5F13"/>
    <w:rsid w:val="00FA6CF4"/>
    <w:rsid w:val="00FB06D5"/>
    <w:rsid w:val="00FB0B01"/>
    <w:rsid w:val="00FB106C"/>
    <w:rsid w:val="00FB37C4"/>
    <w:rsid w:val="00FB38D7"/>
    <w:rsid w:val="00FB50A1"/>
    <w:rsid w:val="00FC06FB"/>
    <w:rsid w:val="00FC107C"/>
    <w:rsid w:val="00FC1720"/>
    <w:rsid w:val="00FC39FB"/>
    <w:rsid w:val="00FC54E2"/>
    <w:rsid w:val="00FC5C38"/>
    <w:rsid w:val="00FC605C"/>
    <w:rsid w:val="00FD2D61"/>
    <w:rsid w:val="00FD3B9F"/>
    <w:rsid w:val="00FD3FC2"/>
    <w:rsid w:val="00FD6F9F"/>
    <w:rsid w:val="00FE216C"/>
    <w:rsid w:val="00FF2D53"/>
    <w:rsid w:val="00FF448C"/>
    <w:rsid w:val="00FF48C0"/>
    <w:rsid w:val="00FF4B89"/>
    <w:rsid w:val="00FF6BAC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0B2AC2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3AD9"/>
    <w:pPr>
      <w:spacing w:after="120" w:line="288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33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  <w:rsid w:val="00C33AD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C33AD9"/>
  </w:style>
  <w:style w:type="character" w:customStyle="1" w:styleId="Ttulo1Char">
    <w:name w:val="Título 1 Char"/>
    <w:basedOn w:val="Fontepargpadro"/>
    <w:link w:val="Ttulo1"/>
    <w:uiPriority w:val="9"/>
    <w:rsid w:val="00C33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AD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AD9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33AD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3AD9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C33AD9"/>
    <w:pPr>
      <w:tabs>
        <w:tab w:val="center" w:pos="4320"/>
        <w:tab w:val="right" w:pos="8640"/>
      </w:tabs>
    </w:pPr>
    <w:rPr>
      <w:b/>
    </w:rPr>
  </w:style>
  <w:style w:type="character" w:customStyle="1" w:styleId="RodapChar">
    <w:name w:val="Rodapé Char"/>
    <w:basedOn w:val="Fontepargpadro"/>
    <w:link w:val="Rodap"/>
    <w:uiPriority w:val="99"/>
    <w:rsid w:val="00C33AD9"/>
    <w:rPr>
      <w:b/>
      <w:sz w:val="20"/>
    </w:rPr>
  </w:style>
  <w:style w:type="character" w:styleId="Nmerodepgina">
    <w:name w:val="page number"/>
    <w:basedOn w:val="Fontepargpadro"/>
    <w:uiPriority w:val="99"/>
    <w:semiHidden/>
    <w:unhideWhenUsed/>
    <w:rsid w:val="00C33AD9"/>
  </w:style>
  <w:style w:type="paragraph" w:customStyle="1" w:styleId="TtulodoContrato">
    <w:name w:val="Título do Contrato"/>
    <w:basedOn w:val="Ttulo"/>
    <w:next w:val="Normal"/>
    <w:qFormat/>
    <w:rsid w:val="00C33AD9"/>
    <w:pPr>
      <w:pBdr>
        <w:bottom w:val="none" w:sz="0" w:space="0" w:color="auto"/>
      </w:pBdr>
      <w:jc w:val="center"/>
    </w:pPr>
    <w:rPr>
      <w:b/>
      <w:color w:val="auto"/>
      <w:sz w:val="36"/>
    </w:rPr>
  </w:style>
  <w:style w:type="paragraph" w:customStyle="1" w:styleId="MCLSeodoContrato">
    <w:name w:val="MCL Seção do Contrato"/>
    <w:basedOn w:val="PargrafodaLista"/>
    <w:next w:val="MCLClusuladoContrato"/>
    <w:autoRedefine/>
    <w:qFormat/>
    <w:rsid w:val="00C33AD9"/>
    <w:pPr>
      <w:keepNext/>
      <w:numPr>
        <w:numId w:val="29"/>
      </w:numPr>
      <w:spacing w:before="240" w:after="60" w:line="240" w:lineRule="auto"/>
      <w:jc w:val="center"/>
    </w:pPr>
    <w:rPr>
      <w:b/>
      <w:bCs/>
      <w:iCs/>
      <w:caps/>
      <w:sz w:val="24"/>
      <w:szCs w:val="2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33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33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C33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C33A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33AD9"/>
    <w:rPr>
      <w:rFonts w:asciiTheme="majorHAnsi" w:eastAsiaTheme="majorEastAsia" w:hAnsiTheme="majorHAnsi" w:cstheme="majorBidi"/>
      <w:i/>
      <w:iCs/>
      <w:color w:val="4F81BD" w:themeColor="accent1"/>
      <w:spacing w:val="15"/>
      <w:sz w:val="20"/>
    </w:rPr>
  </w:style>
  <w:style w:type="paragraph" w:styleId="PargrafodaLista">
    <w:name w:val="List Paragraph"/>
    <w:basedOn w:val="Normal"/>
    <w:uiPriority w:val="34"/>
    <w:qFormat/>
    <w:rsid w:val="00C33AD9"/>
    <w:pPr>
      <w:ind w:left="720"/>
      <w:contextualSpacing/>
    </w:pPr>
  </w:style>
  <w:style w:type="numbering" w:customStyle="1" w:styleId="MCLStyle">
    <w:name w:val="MCL Style"/>
    <w:basedOn w:val="Semlista"/>
    <w:uiPriority w:val="99"/>
    <w:rsid w:val="00C33AD9"/>
    <w:pPr>
      <w:numPr>
        <w:numId w:val="5"/>
      </w:numPr>
    </w:pPr>
  </w:style>
  <w:style w:type="paragraph" w:customStyle="1" w:styleId="MCLClusuladoContrato">
    <w:name w:val="MCL Cláusula do Contrato"/>
    <w:basedOn w:val="PargrafodaLista"/>
    <w:next w:val="Normal"/>
    <w:autoRedefine/>
    <w:qFormat/>
    <w:rsid w:val="00C33AD9"/>
    <w:pPr>
      <w:widowControl w:val="0"/>
      <w:numPr>
        <w:ilvl w:val="1"/>
        <w:numId w:val="29"/>
      </w:numPr>
      <w:contextualSpacing w:val="0"/>
    </w:pPr>
    <w:rPr>
      <w:lang w:val="pt-BR"/>
    </w:rPr>
  </w:style>
  <w:style w:type="paragraph" w:customStyle="1" w:styleId="MCLPargrafodoContrato">
    <w:name w:val="MCL Parágrafo do Contrato"/>
    <w:basedOn w:val="PargrafodaLista"/>
    <w:autoRedefine/>
    <w:qFormat/>
    <w:rsid w:val="00C33AD9"/>
    <w:pPr>
      <w:widowControl w:val="0"/>
      <w:numPr>
        <w:ilvl w:val="2"/>
        <w:numId w:val="29"/>
      </w:numPr>
      <w:contextualSpacing w:val="0"/>
    </w:pPr>
    <w:rPr>
      <w:noProof/>
      <w:lang w:val="pt-BR"/>
    </w:rPr>
  </w:style>
  <w:style w:type="paragraph" w:styleId="Reviso">
    <w:name w:val="Revision"/>
    <w:hidden/>
    <w:uiPriority w:val="99"/>
    <w:semiHidden/>
    <w:rsid w:val="00C33AD9"/>
    <w:rPr>
      <w:sz w:val="20"/>
    </w:rPr>
  </w:style>
  <w:style w:type="character" w:styleId="Hyperlink">
    <w:name w:val="Hyperlink"/>
    <w:basedOn w:val="Fontepargpadro"/>
    <w:uiPriority w:val="99"/>
    <w:unhideWhenUsed/>
    <w:rsid w:val="00C33AD9"/>
    <w:rPr>
      <w:color w:val="0000FF" w:themeColor="hyperlink"/>
      <w:u w:val="single"/>
    </w:rPr>
  </w:style>
  <w:style w:type="character" w:customStyle="1" w:styleId="ENFASE">
    <w:name w:val="ENFASE"/>
    <w:basedOn w:val="Fontepargpadro"/>
    <w:uiPriority w:val="1"/>
    <w:qFormat/>
    <w:rsid w:val="00C33AD9"/>
    <w:rPr>
      <w:b/>
      <w:bCs/>
      <w:caps/>
      <w:smallCaps w:val="0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C33AD9"/>
    <w:rPr>
      <w:color w:val="800080" w:themeColor="followedHyperlink"/>
      <w:u w:val="single"/>
    </w:rPr>
  </w:style>
  <w:style w:type="character" w:customStyle="1" w:styleId="DESTAQUE">
    <w:name w:val="DESTAQUE"/>
    <w:basedOn w:val="Fontepargpadro"/>
    <w:uiPriority w:val="1"/>
    <w:qFormat/>
    <w:rsid w:val="00C33AD9"/>
    <w:rPr>
      <w:b/>
      <w:bCs/>
      <w:caps/>
      <w:smallCaps w:val="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3C2FD6"/>
    <w:rPr>
      <w:sz w:val="18"/>
      <w:szCs w:val="18"/>
    </w:rPr>
  </w:style>
  <w:style w:type="paragraph" w:customStyle="1" w:styleId="PargrafodoContrato">
    <w:name w:val="Parágrafo do Contrato"/>
    <w:basedOn w:val="PargrafodaLista"/>
    <w:qFormat/>
    <w:rsid w:val="00C33AD9"/>
    <w:pPr>
      <w:numPr>
        <w:ilvl w:val="1"/>
        <w:numId w:val="1"/>
      </w:numPr>
      <w:contextualSpacing w:val="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C2FD6"/>
    <w:pPr>
      <w:spacing w:line="240" w:lineRule="auto"/>
    </w:pPr>
    <w:rPr>
      <w:sz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C2FD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2FD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2FD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C2FD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character" w:customStyle="1" w:styleId="apple-converted-space">
    <w:name w:val="apple-converted-space"/>
    <w:basedOn w:val="Fontepargpadro"/>
    <w:rsid w:val="00DF5029"/>
  </w:style>
  <w:style w:type="paragraph" w:styleId="Remissivo1">
    <w:name w:val="index 1"/>
    <w:basedOn w:val="Normal"/>
    <w:next w:val="Normal"/>
    <w:autoRedefine/>
    <w:uiPriority w:val="99"/>
    <w:unhideWhenUsed/>
    <w:rsid w:val="002B0C17"/>
    <w:pPr>
      <w:spacing w:after="0"/>
      <w:ind w:left="200" w:hanging="200"/>
      <w:jc w:val="left"/>
    </w:pPr>
    <w:rPr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2B0C17"/>
    <w:pPr>
      <w:spacing w:after="0"/>
      <w:ind w:left="400" w:hanging="200"/>
      <w:jc w:val="left"/>
    </w:pPr>
    <w:rPr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2B0C17"/>
    <w:pPr>
      <w:spacing w:after="0"/>
      <w:ind w:left="600" w:hanging="200"/>
      <w:jc w:val="left"/>
    </w:pPr>
    <w:rPr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2B0C17"/>
    <w:pPr>
      <w:spacing w:after="0"/>
      <w:ind w:left="800" w:hanging="200"/>
      <w:jc w:val="left"/>
    </w:pPr>
    <w:rPr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2B0C17"/>
    <w:pPr>
      <w:spacing w:after="0"/>
      <w:ind w:left="1000" w:hanging="200"/>
      <w:jc w:val="left"/>
    </w:pPr>
    <w:rPr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2B0C17"/>
    <w:pPr>
      <w:spacing w:after="0"/>
      <w:ind w:left="1200" w:hanging="200"/>
      <w:jc w:val="left"/>
    </w:pPr>
    <w:rPr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2B0C17"/>
    <w:pPr>
      <w:spacing w:after="0"/>
      <w:ind w:left="1400" w:hanging="200"/>
      <w:jc w:val="left"/>
    </w:pPr>
    <w:rPr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2B0C17"/>
    <w:pPr>
      <w:spacing w:after="0"/>
      <w:ind w:left="1600" w:hanging="200"/>
      <w:jc w:val="left"/>
    </w:pPr>
    <w:rPr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2B0C17"/>
    <w:pPr>
      <w:spacing w:after="0"/>
      <w:ind w:left="1800" w:hanging="200"/>
      <w:jc w:val="left"/>
    </w:pPr>
    <w:rPr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2B0C17"/>
    <w:pPr>
      <w:spacing w:before="120"/>
      <w:jc w:val="left"/>
    </w:pPr>
    <w:rPr>
      <w:i/>
      <w:iCs/>
      <w:szCs w:val="20"/>
    </w:rPr>
  </w:style>
  <w:style w:type="character" w:styleId="Forte">
    <w:name w:val="Strong"/>
    <w:basedOn w:val="Fontepargpadro"/>
    <w:uiPriority w:val="22"/>
    <w:qFormat/>
    <w:rsid w:val="004F4274"/>
    <w:rPr>
      <w:b/>
      <w:bCs/>
    </w:rPr>
  </w:style>
  <w:style w:type="paragraph" w:customStyle="1" w:styleId="MCLItemdePargrafo">
    <w:name w:val="MCL Item de Parágrafo"/>
    <w:basedOn w:val="MCLPargrafodoContrato"/>
    <w:next w:val="Normal"/>
    <w:autoRedefine/>
    <w:qFormat/>
    <w:rsid w:val="00C33AD9"/>
    <w:pPr>
      <w:numPr>
        <w:ilvl w:val="3"/>
      </w:numPr>
    </w:pPr>
  </w:style>
  <w:style w:type="paragraph" w:customStyle="1" w:styleId="MCLIdentificaodasPartes">
    <w:name w:val="MCL Identificação das Partes"/>
    <w:basedOn w:val="Normal"/>
    <w:autoRedefine/>
    <w:qFormat/>
    <w:rsid w:val="00C33AD9"/>
    <w:pPr>
      <w:spacing w:line="240" w:lineRule="auto"/>
    </w:pPr>
    <w:rPr>
      <w:rFonts w:cs="Arial"/>
    </w:rPr>
  </w:style>
  <w:style w:type="paragraph" w:customStyle="1" w:styleId="MCLTtulodoDocumento">
    <w:name w:val="MCL Título do Documento"/>
    <w:basedOn w:val="Normal"/>
    <w:autoRedefine/>
    <w:qFormat/>
    <w:rsid w:val="00C33AD9"/>
    <w:pPr>
      <w:spacing w:before="60" w:after="60" w:line="240" w:lineRule="auto"/>
      <w:jc w:val="center"/>
    </w:pPr>
    <w:rPr>
      <w:b/>
      <w:sz w:val="28"/>
    </w:rPr>
  </w:style>
  <w:style w:type="paragraph" w:customStyle="1" w:styleId="SeodoContrato">
    <w:name w:val="Seção do Contrato"/>
    <w:basedOn w:val="Subttulo"/>
    <w:next w:val="Normal"/>
    <w:qFormat/>
    <w:rsid w:val="00C33AD9"/>
    <w:pPr>
      <w:spacing w:before="160" w:after="80"/>
      <w:jc w:val="center"/>
    </w:pPr>
    <w:rPr>
      <w:b/>
      <w:bCs/>
      <w:i w:val="0"/>
      <w:iCs w:val="0"/>
      <w:caps/>
      <w:color w:val="auto"/>
      <w:sz w:val="28"/>
      <w:szCs w:val="28"/>
    </w:rPr>
  </w:style>
  <w:style w:type="numbering" w:customStyle="1" w:styleId="ClusulasePargrafos">
    <w:name w:val="Cláusulas e Parágrafos"/>
    <w:basedOn w:val="Semlista"/>
    <w:uiPriority w:val="99"/>
    <w:rsid w:val="00C33AD9"/>
    <w:pPr>
      <w:numPr>
        <w:numId w:val="1"/>
      </w:numPr>
    </w:pPr>
  </w:style>
  <w:style w:type="table" w:styleId="TabeladeLista4">
    <w:name w:val="List Table 4"/>
    <w:basedOn w:val="Tabelanormal"/>
    <w:uiPriority w:val="49"/>
    <w:rsid w:val="002D00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lusuladoContrato">
    <w:name w:val="Cláusula do Contrato"/>
    <w:basedOn w:val="PargrafodaLista"/>
    <w:qFormat/>
    <w:rsid w:val="00C33AD9"/>
    <w:pPr>
      <w:numPr>
        <w:numId w:val="1"/>
      </w:numPr>
      <w:spacing w:after="60"/>
      <w:contextualSpacing w:val="0"/>
    </w:pPr>
  </w:style>
  <w:style w:type="paragraph" w:customStyle="1" w:styleId="p1">
    <w:name w:val="p1"/>
    <w:basedOn w:val="Normal"/>
    <w:rsid w:val="002F4F22"/>
    <w:pPr>
      <w:spacing w:after="0" w:line="240" w:lineRule="auto"/>
      <w:jc w:val="left"/>
    </w:pPr>
    <w:rPr>
      <w:rFonts w:ascii="Helvetica" w:hAnsi="Helvetica" w:cs="Times New Roman"/>
      <w:color w:val="424242"/>
      <w:sz w:val="21"/>
      <w:szCs w:val="21"/>
      <w:lang w:val="pt-BR" w:eastAsia="pt-BR"/>
    </w:rPr>
  </w:style>
  <w:style w:type="character" w:styleId="nfase">
    <w:name w:val="Emphasis"/>
    <w:basedOn w:val="Fontepargpadro"/>
    <w:uiPriority w:val="20"/>
    <w:qFormat/>
    <w:rsid w:val="000C6BE7"/>
    <w:rPr>
      <w:i/>
      <w:iCs/>
    </w:rPr>
  </w:style>
  <w:style w:type="paragraph" w:customStyle="1" w:styleId="artigo">
    <w:name w:val="artigo"/>
    <w:basedOn w:val="Normal"/>
    <w:rsid w:val="00D4617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paragraph" w:customStyle="1" w:styleId="artart">
    <w:name w:val="artart"/>
    <w:basedOn w:val="Normal"/>
    <w:rsid w:val="00447DA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rsid w:val="00861819"/>
    <w:pPr>
      <w:widowControl w:val="0"/>
      <w:autoSpaceDE w:val="0"/>
      <w:autoSpaceDN w:val="0"/>
    </w:pPr>
    <w:rPr>
      <w:rFonts w:eastAsiaTheme="minorHAns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61819"/>
    <w:pPr>
      <w:widowControl w:val="0"/>
      <w:autoSpaceDE w:val="0"/>
      <w:autoSpaceDN w:val="0"/>
      <w:spacing w:before="1" w:after="0" w:line="240" w:lineRule="auto"/>
      <w:jc w:val="left"/>
    </w:pPr>
    <w:rPr>
      <w:rFonts w:ascii="Trebuchet MS" w:eastAsia="Trebuchet MS" w:hAnsi="Trebuchet MS" w:cs="Trebuchet MS"/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61819"/>
    <w:rPr>
      <w:rFonts w:ascii="Trebuchet MS" w:eastAsia="Trebuchet MS" w:hAnsi="Trebuchet MS" w:cs="Trebuchet MS"/>
      <w:b/>
      <w:bCs/>
    </w:rPr>
  </w:style>
  <w:style w:type="paragraph" w:customStyle="1" w:styleId="TableParagraph">
    <w:name w:val="Table Paragraph"/>
    <w:basedOn w:val="Normal"/>
    <w:uiPriority w:val="1"/>
    <w:qFormat/>
    <w:rsid w:val="00861819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11-2014/2012/Lei/L12744.htm" TargetMode="External"/><Relationship Id="rId3" Type="http://schemas.openxmlformats.org/officeDocument/2006/relationships/hyperlink" Target="http://legislacao.planalto.gov.br/legisla/legislacao.nsf/Viw_Identificacao/lei%209.514-1997?OpenDocument" TargetMode="External"/><Relationship Id="rId7" Type="http://schemas.openxmlformats.org/officeDocument/2006/relationships/hyperlink" Target="http://www.planalto.gov.br/ccivil_03/_Ato2011-2014/2012/Lei/L12744.htm" TargetMode="External"/><Relationship Id="rId2" Type="http://schemas.openxmlformats.org/officeDocument/2006/relationships/hyperlink" Target="http://www.planalto.gov.br/ccivil_03/leis/L8245.htm" TargetMode="External"/><Relationship Id="rId1" Type="http://schemas.openxmlformats.org/officeDocument/2006/relationships/hyperlink" Target="http://idg.receita.fazenda.gov.br/orientacao/tributaria/pagamentos-e-parcelamentos/taxa-de-juros-selic" TargetMode="External"/><Relationship Id="rId6" Type="http://schemas.openxmlformats.org/officeDocument/2006/relationships/hyperlink" Target="http://www.planalto.gov.br/ccivil_03/_Ato2011-2014/2012/Lei/L12744.htm" TargetMode="External"/><Relationship Id="rId5" Type="http://schemas.openxmlformats.org/officeDocument/2006/relationships/hyperlink" Target="http://www.planalto.gov.br/ccivil_03/_Ato2011-2014/2012/Lei/L12744.htm" TargetMode="External"/><Relationship Id="rId4" Type="http://schemas.openxmlformats.org/officeDocument/2006/relationships/hyperlink" Target="http://legislacao.planalto.gov.br/legisla/legislacao.nsf/Viw_Identificacao/lei%2010.931-2004?OpenDocu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usvbessa/Library/Group%20Containers/UBF8T346G9.Office/User%20Content.localized/Templates.localized/MACALEO%20-%20CONTRATO%20DE%20LOCAC&#807;A&#771;O%20DE%20IMO&#769;VEL%20COMERC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B1FBD-253F-0348-9F9B-04E25F91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MACALEO - CONTRATO DE LOCAÇÃO DE IMÓVEL COMERCIAL.dotx</Template>
  <TotalTime>241</TotalTime>
  <Pages>19</Pages>
  <Words>11676</Words>
  <Characters>63054</Characters>
  <Application>Microsoft Office Word</Application>
  <DocSecurity>0</DocSecurity>
  <Lines>525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LOCAÇÃO DE IMÓVEL NÃO-RESIDENCIAL COM OPÇÃO DE COMPRA</vt:lpstr>
    </vt:vector>
  </TitlesOfParts>
  <Manager/>
  <Company>MACALEO DO BRASIL</Company>
  <LinksUpToDate>false</LinksUpToDate>
  <CharactersWithSpaces>74581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LOCAÇÃO DE IMÓVEL NÃO-RESIDENCIAL COM OPÇÃO DE COMPRA</dc:title>
  <dc:subject/>
  <dc:creator>MARCUS BESSA</dc:creator>
  <cp:keywords/>
  <dc:description>marcus.bessa@macaleo.com.br</dc:description>
  <cp:lastModifiedBy>Marcus Bessa</cp:lastModifiedBy>
  <cp:revision>35</cp:revision>
  <cp:lastPrinted>2018-01-19T16:29:00Z</cp:lastPrinted>
  <dcterms:created xsi:type="dcterms:W3CDTF">2018-01-18T19:41:00Z</dcterms:created>
  <dcterms:modified xsi:type="dcterms:W3CDTF">2018-03-03T18:33:00Z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DORA">
    <vt:lpwstr>CHRONOS-RENT SERVIÇOS ADMINISTRATIVOS</vt:lpwstr>
  </property>
  <property fmtid="{D5CDD505-2E9C-101B-9397-08002B2CF9AE}" pid="3" name="LOCADORA_ENDERECO">
    <vt:lpwstr>Rua Ana Pereira Melo, nº 253, sala 1103, Vila Campesina, CEP: 06023-080, OSASCO/SP</vt:lpwstr>
  </property>
  <property fmtid="{D5CDD505-2E9C-101B-9397-08002B2CF9AE}" pid="4" name="LOCADORA_EMAIL">
    <vt:lpwstr>financeiro@macaleo.com.br</vt:lpwstr>
  </property>
  <property fmtid="{D5CDD505-2E9C-101B-9397-08002B2CF9AE}" pid="5" name="LOCADORA_REP_NOME">
    <vt:lpwstr>Milton Claudio Bessa</vt:lpwstr>
  </property>
  <property fmtid="{D5CDD505-2E9C-101B-9397-08002B2CF9AE}" pid="6" name="LOCADORA_REP_RG">
    <vt:lpwstr>6.763.221-X SSP/SP</vt:lpwstr>
  </property>
  <property fmtid="{D5CDD505-2E9C-101B-9397-08002B2CF9AE}" pid="7" name="LOCADORA_REP_CPF">
    <vt:lpwstr>584.777.218-15</vt:lpwstr>
  </property>
  <property fmtid="{D5CDD505-2E9C-101B-9397-08002B2CF9AE}" pid="8" name="LOCATARIA">
    <vt:lpwstr>&lt;LOCATARIA RAZÃO SOCIAL&gt;</vt:lpwstr>
  </property>
  <property fmtid="{D5CDD505-2E9C-101B-9397-08002B2CF9AE}" pid="9" name="LOCATARIA_ENDERECO">
    <vt:lpwstr>&lt;LOGRADOURO&gt;, nº 999, &lt;COMPLEMENTO&gt;, &lt;BAIRRO&gt;, CEP: 99999-999, &lt;CIDADE&gt;/&lt;UF&gt;</vt:lpwstr>
  </property>
  <property fmtid="{D5CDD505-2E9C-101B-9397-08002B2CF9AE}" pid="10" name="LOCATARIA_REP1_NOME">
    <vt:lpwstr>&lt;LOCATARIA_REP1_NOME&gt;</vt:lpwstr>
  </property>
  <property fmtid="{D5CDD505-2E9C-101B-9397-08002B2CF9AE}" pid="11" name="LOCATARIA_REP1_RG">
    <vt:lpwstr>&lt;99.999.999-9 ÓRGÃO EMISSOR&gt;</vt:lpwstr>
  </property>
  <property fmtid="{D5CDD505-2E9C-101B-9397-08002B2CF9AE}" pid="12" name="LOCATARIA_REP1_CPF">
    <vt:lpwstr>&lt;999.999.999-99&gt;</vt:lpwstr>
  </property>
  <property fmtid="{D5CDD505-2E9C-101B-9397-08002B2CF9AE}" pid="13" name="LOCATARIA_REP1_EMAIL">
    <vt:lpwstr>&lt;LOCATARIA_REP1_EMAIL&gt;</vt:lpwstr>
  </property>
  <property fmtid="{D5CDD505-2E9C-101B-9397-08002B2CF9AE}" pid="14" name="LOCATARIA_REP2_NOME">
    <vt:lpwstr>&lt;LOCATARIA_REP2_NOME&gt;</vt:lpwstr>
  </property>
  <property fmtid="{D5CDD505-2E9C-101B-9397-08002B2CF9AE}" pid="15" name="LOCATARIA_REP2_RG">
    <vt:lpwstr>&lt;99.999.999-9 ÓRGÃO EMISSOR&gt;</vt:lpwstr>
  </property>
  <property fmtid="{D5CDD505-2E9C-101B-9397-08002B2CF9AE}" pid="16" name="LOCATARIA_REP2_CPF">
    <vt:lpwstr>&lt;999.999.999-99&gt;</vt:lpwstr>
  </property>
  <property fmtid="{D5CDD505-2E9C-101B-9397-08002B2CF9AE}" pid="17" name="LOCATARIA_REP2_EMAIL">
    <vt:lpwstr>&lt;LOCATARIA_REP2_EMAIL&gt;</vt:lpwstr>
  </property>
  <property fmtid="{D5CDD505-2E9C-101B-9397-08002B2CF9AE}" pid="18" name="LOCATARIA_REP3_NOME">
    <vt:lpwstr>&lt;LOCATARIA REP3 NOME COMPLETO&gt;</vt:lpwstr>
  </property>
  <property fmtid="{D5CDD505-2E9C-101B-9397-08002B2CF9AE}" pid="19" name="LOCATARIA_REP3_RG">
    <vt:lpwstr>&lt;99.999.999-9 ÓRGÃO EMISSOR&gt;</vt:lpwstr>
  </property>
  <property fmtid="{D5CDD505-2E9C-101B-9397-08002B2CF9AE}" pid="20" name="LOCATARIA_REP3_CPF">
    <vt:lpwstr>&lt;999.999.999-99&gt;</vt:lpwstr>
  </property>
  <property fmtid="{D5CDD505-2E9C-101B-9397-08002B2CF9AE}" pid="21" name="LOCATARIA_REP3_EMAIL">
    <vt:lpwstr>&lt;EMAIL.REP3@LOCATARIA&gt;</vt:lpwstr>
  </property>
  <property fmtid="{D5CDD505-2E9C-101B-9397-08002B2CF9AE}" pid="22" name="ANUENTE">
    <vt:lpwstr>ALPHABESSAS EMPREENDIMENTOS IMOBILIÁRIOS LTDA.</vt:lpwstr>
  </property>
  <property fmtid="{D5CDD505-2E9C-101B-9397-08002B2CF9AE}" pid="23" name="FIADOR1_NOME">
    <vt:lpwstr>&lt;FIADOR1 NOME COMPLETO&gt;</vt:lpwstr>
  </property>
  <property fmtid="{D5CDD505-2E9C-101B-9397-08002B2CF9AE}" pid="24" name="FIADOR1_ENDERECO">
    <vt:lpwstr>&lt;LOGRADOURO&gt;, nº 999, &lt;COMPLEMENTO&gt;, &lt;BAIRRO&gt;, CEP: 99999-999, &lt;CIDADE&gt;/&lt;UF&gt;</vt:lpwstr>
  </property>
  <property fmtid="{D5CDD505-2E9C-101B-9397-08002B2CF9AE}" pid="25" name="FIADOR1_RG">
    <vt:lpwstr>&lt;99.999.999-9 ÓRGÃO EMISSOR&gt;</vt:lpwstr>
  </property>
  <property fmtid="{D5CDD505-2E9C-101B-9397-08002B2CF9AE}" pid="26" name="FIADOR1_CPF">
    <vt:lpwstr>&lt;999.999.999-99&gt;</vt:lpwstr>
  </property>
  <property fmtid="{D5CDD505-2E9C-101B-9397-08002B2CF9AE}" pid="27" name="FIADOR1_EMAIL">
    <vt:lpwstr>&lt;EMAIL.1@FIADOR&gt;</vt:lpwstr>
  </property>
  <property fmtid="{D5CDD505-2E9C-101B-9397-08002B2CF9AE}" pid="28" name="FIADOR2_NOME">
    <vt:lpwstr>&lt;FIADOR2 NOME COMPLETO&gt;</vt:lpwstr>
  </property>
  <property fmtid="{D5CDD505-2E9C-101B-9397-08002B2CF9AE}" pid="29" name="FIADOR2_RG">
    <vt:lpwstr>&lt;99.999.999-9 ÓRGÃO EMISSOR&gt;</vt:lpwstr>
  </property>
  <property fmtid="{D5CDD505-2E9C-101B-9397-08002B2CF9AE}" pid="30" name="FIADOR2_CPF">
    <vt:lpwstr>&lt;999.999.999-99&gt;</vt:lpwstr>
  </property>
  <property fmtid="{D5CDD505-2E9C-101B-9397-08002B2CF9AE}" pid="31" name="FIADOR2_EMAIL">
    <vt:lpwstr>&lt;EMAIL.2@FIADOR&gt;</vt:lpwstr>
  </property>
  <property fmtid="{D5CDD505-2E9C-101B-9397-08002B2CF9AE}" pid="32" name="DATA_CONTRATO">
    <vt:filetime>2018-01-01T02:00:00Z</vt:filetime>
  </property>
  <property fmtid="{D5CDD505-2E9C-101B-9397-08002B2CF9AE}" pid="33" name="LOCADORA_REP_NACIONALIDADE">
    <vt:lpwstr>brasileiro</vt:lpwstr>
  </property>
  <property fmtid="{D5CDD505-2E9C-101B-9397-08002B2CF9AE}" pid="34" name="LOCADORA_REP_PROFISSAO">
    <vt:lpwstr>empresário</vt:lpwstr>
  </property>
  <property fmtid="{D5CDD505-2E9C-101B-9397-08002B2CF9AE}" pid="35" name="LOCADORA_REP_ESTCIVIL">
    <vt:lpwstr>casado</vt:lpwstr>
  </property>
  <property fmtid="{D5CDD505-2E9C-101B-9397-08002B2CF9AE}" pid="36" name="LOCADORA_CNPJ">
    <vt:lpwstr>27.038.727/0001-14</vt:lpwstr>
  </property>
  <property fmtid="{D5CDD505-2E9C-101B-9397-08002B2CF9AE}" pid="37" name="IS_OPCAO_COMPRA">
    <vt:lpwstr>SIM</vt:lpwstr>
  </property>
  <property fmtid="{D5CDD505-2E9C-101B-9397-08002B2CF9AE}" pid="38" name="CONTRATO_NUM">
    <vt:lpwstr>#AAMM0000</vt:lpwstr>
  </property>
  <property fmtid="{D5CDD505-2E9C-101B-9397-08002B2CF9AE}" pid="39" name="LOCATARIA_CNPJ">
    <vt:lpwstr> 99.999.999/9999-99</vt:lpwstr>
  </property>
  <property fmtid="{D5CDD505-2E9C-101B-9397-08002B2CF9AE}" pid="40" name="LOCATARIA_REP1_NACIONALIDADE">
    <vt:lpwstr>&lt;LOCATARIA REP1 NACIONALIDADE&gt;</vt:lpwstr>
  </property>
  <property fmtid="{D5CDD505-2E9C-101B-9397-08002B2CF9AE}" pid="41" name="LOCATARIA_REP2_NACIONALIDADE">
    <vt:lpwstr>&lt;LOCATARIA REP2 NACIONALIDADE&gt;</vt:lpwstr>
  </property>
  <property fmtid="{D5CDD505-2E9C-101B-9397-08002B2CF9AE}" pid="42" name="LOCATARIA_REP3_NACIONALIDADE">
    <vt:lpwstr>&lt;LOCATARIA REP3 NACIONALIDADE&gt;</vt:lpwstr>
  </property>
  <property fmtid="{D5CDD505-2E9C-101B-9397-08002B2CF9AE}" pid="43" name="LOCATARIA_REP1_PROFISSAO">
    <vt:lpwstr>&lt;LOCATARIA REP1 PROFISSAO&gt;</vt:lpwstr>
  </property>
  <property fmtid="{D5CDD505-2E9C-101B-9397-08002B2CF9AE}" pid="44" name="LOCATARIA_REP2_PROFISSAO">
    <vt:lpwstr>&lt;LOCATARIA REP2 PROFISSAO&gt;</vt:lpwstr>
  </property>
  <property fmtid="{D5CDD505-2E9C-101B-9397-08002B2CF9AE}" pid="45" name="LOCATARIA_REP3_PROFISSAO">
    <vt:lpwstr>&lt;LOCATARIA REP3 PROFISSAO&gt;</vt:lpwstr>
  </property>
  <property fmtid="{D5CDD505-2E9C-101B-9397-08002B2CF9AE}" pid="46" name="LOCATARIA_REP1_ESTCIVIL">
    <vt:lpwstr>&lt;LOCATARIA REP1 ESTCIVIL&gt;</vt:lpwstr>
  </property>
  <property fmtid="{D5CDD505-2E9C-101B-9397-08002B2CF9AE}" pid="47" name="LOCATARIA_REP2_ESTCIVIL">
    <vt:lpwstr>&lt;LOCATARIA REP2 ESTCIVIL&gt;</vt:lpwstr>
  </property>
  <property fmtid="{D5CDD505-2E9C-101B-9397-08002B2CF9AE}" pid="48" name="LOCATARIA_REP3_ESTCIVIL">
    <vt:lpwstr>&lt;LOCATARIA REP3 ESTCIVIL&gt;</vt:lpwstr>
  </property>
  <property fmtid="{D5CDD505-2E9C-101B-9397-08002B2CF9AE}" pid="49" name="LOCATARIA_REP1_ENDERECO">
    <vt:lpwstr>&lt;LOGRADOURO&gt;, nº 999, &lt;COMPLEMENTO&gt;, &lt;BAIRRO&gt;, CEP: 99999-999, &lt;CIDADE&gt;/&lt;UF&gt;</vt:lpwstr>
  </property>
  <property fmtid="{D5CDD505-2E9C-101B-9397-08002B2CF9AE}" pid="50" name="LOCATARIA_REP2_ENDERECO">
    <vt:lpwstr>&lt;LOGRADOURO&gt;, nº 999, &lt;COMPLEMENTO&gt;, &lt;BAIRRO&gt;, CEP: 99999-999, &lt;CIDADE&gt;/&lt;UF&gt;</vt:lpwstr>
  </property>
  <property fmtid="{D5CDD505-2E9C-101B-9397-08002B2CF9AE}" pid="51" name="LOCATARIA_REP3_ENDERECO">
    <vt:lpwstr>&lt;LOGRADOURO&gt;, nº 999, &lt;COMPLEMENTO&gt;, &lt;BAIRRO&gt;, CEP: 99999-999, &lt;CIDADE&gt;/&lt;UF&gt;</vt:lpwstr>
  </property>
  <property fmtid="{D5CDD505-2E9C-101B-9397-08002B2CF9AE}" pid="52" name="LOCATARIA_REP1_TELCOMERCIAL">
    <vt:lpwstr>&lt;(99) 9999-9999&gt;</vt:lpwstr>
  </property>
  <property fmtid="{D5CDD505-2E9C-101B-9397-08002B2CF9AE}" pid="53" name="LOCATARIA_REP2_TELCOMERCIAL">
    <vt:lpwstr>&lt;(99) 9999-9999&gt;</vt:lpwstr>
  </property>
  <property fmtid="{D5CDD505-2E9C-101B-9397-08002B2CF9AE}" pid="54" name="LOCATARIA_REP3_TELCOMERCIAL">
    <vt:lpwstr>&lt;LOCATARIA REP3 TELCOMERCIAL&gt;</vt:lpwstr>
  </property>
  <property fmtid="{D5CDD505-2E9C-101B-9397-08002B2CF9AE}" pid="55" name="LOCATARIA_REP1_TELCELULAR">
    <vt:lpwstr>&lt;(99) 9999-9999&gt;</vt:lpwstr>
  </property>
  <property fmtid="{D5CDD505-2E9C-101B-9397-08002B2CF9AE}" pid="56" name="LOCATARIA_REP2_TELCELULAR">
    <vt:lpwstr>&lt;(99) 9999-9999&gt;</vt:lpwstr>
  </property>
  <property fmtid="{D5CDD505-2E9C-101B-9397-08002B2CF9AE}" pid="57" name="ANUENTE_CNPJ">
    <vt:lpwstr>13.844.117/0001-01</vt:lpwstr>
  </property>
  <property fmtid="{D5CDD505-2E9C-101B-9397-08002B2CF9AE}" pid="58" name="ANUENTE_ENDERECO">
    <vt:lpwstr>Av. Padre Tiago Alberione, nº 68, 1º andar, Parque dos Príncipes, CEP: 05396-070, São Paulo/SP</vt:lpwstr>
  </property>
  <property fmtid="{D5CDD505-2E9C-101B-9397-08002B2CF9AE}" pid="59" name="LOCATARIA_REP3_TELCELULAR">
    <vt:lpwstr>&lt;LOCATARIA REP3 TELCELULAR&gt;</vt:lpwstr>
  </property>
  <property fmtid="{D5CDD505-2E9C-101B-9397-08002B2CF9AE}" pid="60" name="FIADOR1_NACIONALIDADE">
    <vt:lpwstr>&lt;FIADOR1 NACIONALIDADE&gt;</vt:lpwstr>
  </property>
  <property fmtid="{D5CDD505-2E9C-101B-9397-08002B2CF9AE}" pid="61" name="FIADOR2_NACIONALIDADE">
    <vt:lpwstr>&lt;FIADOR2 NACIONALIDADE&gt;</vt:lpwstr>
  </property>
  <property fmtid="{D5CDD505-2E9C-101B-9397-08002B2CF9AE}" pid="62" name="FIADOR1_PROFISSAO">
    <vt:lpwstr>&lt;FIADOR1 PROFISSAO&gt;</vt:lpwstr>
  </property>
  <property fmtid="{D5CDD505-2E9C-101B-9397-08002B2CF9AE}" pid="63" name="FIADOR2_PROFISSAO">
    <vt:lpwstr>&lt;FIADOR2 PROFISSAO&gt;</vt:lpwstr>
  </property>
  <property fmtid="{D5CDD505-2E9C-101B-9397-08002B2CF9AE}" pid="64" name="FIADOR1_ESTCIVIL">
    <vt:lpwstr>&lt;FIADOR1 ESTCIVIL&gt;</vt:lpwstr>
  </property>
  <property fmtid="{D5CDD505-2E9C-101B-9397-08002B2CF9AE}" pid="65" name="FIADOR2_ESTCIVIL">
    <vt:lpwstr>&lt;FIADOR2 ESTCIVIL&gt;</vt:lpwstr>
  </property>
  <property fmtid="{D5CDD505-2E9C-101B-9397-08002B2CF9AE}" pid="66" name="FIADOR1_TELCOMERCIAL">
    <vt:lpwstr>&lt;FIADOR1 TELCOMERCIAL&gt;</vt:lpwstr>
  </property>
  <property fmtid="{D5CDD505-2E9C-101B-9397-08002B2CF9AE}" pid="67" name="FIADOR2_TELCOMERCIAL">
    <vt:lpwstr>&lt;FIADOR2 TELCOMERCIAL&gt;</vt:lpwstr>
  </property>
  <property fmtid="{D5CDD505-2E9C-101B-9397-08002B2CF9AE}" pid="68" name="FIADOR1_TELCELULAR">
    <vt:lpwstr>&lt;FIADOR1 TELCELULAR&gt;</vt:lpwstr>
  </property>
  <property fmtid="{D5CDD505-2E9C-101B-9397-08002B2CF9AE}" pid="69" name="FIADOR2_TELCELULAR">
    <vt:lpwstr>&lt;FIADOR2 TELCELULAR&gt;</vt:lpwstr>
  </property>
  <property fmtid="{D5CDD505-2E9C-101B-9397-08002B2CF9AE}" pid="70" name="FIADOR2_ENDERECO">
    <vt:lpwstr>&lt;LOGRADOURO&gt;, nº 999, &lt;COMPLEMENTO&gt;, &lt;BAIRRO&gt;, CEP: 99999-999, &lt;CIDADE&gt;/&lt;UF&gt;</vt:lpwstr>
  </property>
  <property fmtid="{D5CDD505-2E9C-101B-9397-08002B2CF9AE}" pid="71" name="CONTRATO_FINALIDADE">
    <vt:lpwstr>ESCRITÓRIO COMERCIAL/ADMINISTRATIVO</vt:lpwstr>
  </property>
  <property fmtid="{D5CDD505-2E9C-101B-9397-08002B2CF9AE}" pid="72" name="CONTRATO_PRAZO_INI">
    <vt:filetime>2018-01-01T02:00:00Z</vt:filetime>
  </property>
  <property fmtid="{D5CDD505-2E9C-101B-9397-08002B2CF9AE}" pid="73" name="CONTRATO_PRAZO_FIM">
    <vt:filetime>2018-01-01T02:00:00Z</vt:filetime>
  </property>
  <property fmtid="{D5CDD505-2E9C-101B-9397-08002B2CF9AE}" pid="74" name="CONTRATO_VALOR_ALUGUEL">
    <vt:lpwstr>9.999,99</vt:lpwstr>
  </property>
  <property fmtid="{D5CDD505-2E9C-101B-9397-08002B2CF9AE}" pid="75" name="CONTRATO_DIA_PAGAMENTO">
    <vt:lpwstr>15</vt:lpwstr>
  </property>
</Properties>
</file>